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97C9F34" w14:textId="77777777" w:rsidR="009B1F7C" w:rsidRDefault="008C3BAF">
      <w:pPr>
        <w:pStyle w:val="Subtitle"/>
      </w:pPr>
      <w:r>
        <w:fldChar w:fldCharType="begin"/>
      </w:r>
      <w:r w:rsidR="00186356">
        <w:instrText xml:space="preserve"> PLACEHOLDER </w:instrText>
      </w:r>
      <w:r>
        <w:fldChar w:fldCharType="begin"/>
      </w:r>
      <w:r w:rsidR="00186356">
        <w:instrText xml:space="preserve"> IF </w:instrText>
      </w:r>
      <w:r>
        <w:fldChar w:fldCharType="begin"/>
      </w:r>
      <w:r w:rsidR="00186356">
        <w:instrText xml:space="preserve"> USERPROPERTY Company </w:instrText>
      </w:r>
      <w:r>
        <w:fldChar w:fldCharType="separate"/>
      </w:r>
      <w:r w:rsidR="002E4EF7">
        <w:rPr>
          <w:noProof/>
        </w:rPr>
        <w:instrText>Tidings Technologies</w:instrText>
      </w:r>
      <w:r>
        <w:fldChar w:fldCharType="end"/>
      </w:r>
      <w:r w:rsidR="00186356">
        <w:instrText xml:space="preserve">="" "organization" </w:instrText>
      </w:r>
      <w:r>
        <w:fldChar w:fldCharType="begin"/>
      </w:r>
      <w:r w:rsidR="00186356">
        <w:instrText xml:space="preserve"> USERPROPERTY Company </w:instrText>
      </w:r>
      <w:r>
        <w:fldChar w:fldCharType="separate"/>
      </w:r>
      <w:r w:rsidR="002E4EF7">
        <w:rPr>
          <w:noProof/>
        </w:rPr>
        <w:instrText>Tidings Technologies</w:instrText>
      </w:r>
      <w:r>
        <w:fldChar w:fldCharType="end"/>
      </w:r>
      <w:r>
        <w:fldChar w:fldCharType="separate"/>
      </w:r>
      <w:r w:rsidR="002E4EF7">
        <w:rPr>
          <w:noProof/>
        </w:rPr>
        <w:instrText>Tidings Technologies</w:instrText>
      </w:r>
      <w:r>
        <w:fldChar w:fldCharType="end"/>
      </w:r>
      <w:r w:rsidR="00186356">
        <w:instrText xml:space="preserve"> \* MERGEFORMAT</w:instrText>
      </w:r>
      <w:r>
        <w:fldChar w:fldCharType="separate"/>
      </w:r>
      <w:r w:rsidR="002E4EF7">
        <w:t>Tidings</w:t>
      </w:r>
      <w:r w:rsidR="002E4EF7">
        <w:rPr>
          <w:noProof/>
        </w:rPr>
        <w:t xml:space="preserve"> Technologies</w:t>
      </w:r>
      <w:r>
        <w:fldChar w:fldCharType="end"/>
      </w:r>
    </w:p>
    <w:sdt>
      <w:sdtPr>
        <w:id w:val="6002688"/>
        <w:placeholder>
          <w:docPart w:val="49C2174C495D9546ACC8A33F5EDE1996"/>
        </w:placeholder>
      </w:sdtPr>
      <w:sdtEndPr/>
      <w:sdtContent>
        <w:p w14:paraId="2CF44916" w14:textId="77777777" w:rsidR="009B1F7C" w:rsidRDefault="002E4EF7">
          <w:pPr>
            <w:pStyle w:val="Title"/>
          </w:pPr>
          <w:r>
            <w:rPr>
              <w:rFonts w:eastAsia="Times New Roman"/>
            </w:rPr>
            <w:t>API Gateway with Rate Limiting &amp; Caching</w:t>
          </w:r>
        </w:p>
      </w:sdtContent>
    </w:sdt>
    <w:p w14:paraId="32A49780" w14:textId="77777777" w:rsidR="009B1F7C" w:rsidRDefault="00186356">
      <w:pPr>
        <w:jc w:val="center"/>
      </w:pPr>
      <w:r>
        <w:rPr>
          <w:noProof/>
        </w:rPr>
        <w:drawing>
          <wp:inline distT="0" distB="0" distL="0" distR="0" wp14:anchorId="162F1230" wp14:editId="26D969AC">
            <wp:extent cx="5187057" cy="3890292"/>
            <wp:effectExtent l="457200" t="0" r="451743" b="0"/>
            <wp:docPr id="20" name="Placeholder" descr="D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jpg"/>
                    <pic:cNvPicPr/>
                  </pic:nvPicPr>
                  <pic:blipFill>
                    <a:blip r:embed="rId8"/>
                    <a:stretch>
                      <a:fillRect/>
                    </a:stretch>
                  </pic:blipFill>
                  <pic:spPr>
                    <a:xfrm>
                      <a:off x="0" y="0"/>
                      <a:ext cx="5183942" cy="3887956"/>
                    </a:xfrm>
                    <a:prstGeom prst="rect">
                      <a:avLst/>
                    </a:prstGeom>
                    <a:solidFill>
                      <a:srgbClr val="FFFFFF">
                        <a:shade val="85000"/>
                      </a:srgbClr>
                    </a:solidFill>
                    <a:ln w="127000" cap="sq">
                      <a:solidFill>
                        <a:srgbClr val="FFFFFF"/>
                      </a:solidFill>
                      <a:miter lim="800000"/>
                    </a:ln>
                    <a:effectLst>
                      <a:outerShdw blurRad="76200" dist="38100" dir="5400000" sx="101000" sy="101000" algn="tl" rotWithShape="0">
                        <a:srgbClr val="000000">
                          <a:alpha val="30000"/>
                        </a:srgbClr>
                      </a:outerShdw>
                    </a:effectLst>
                    <a:scene3d>
                      <a:camera prst="perspectiveRelaxedModerately">
                        <a:rot lat="19190639" lon="0" rev="0"/>
                      </a:camera>
                      <a:lightRig rig="twoPt" dir="t">
                        <a:rot lat="0" lon="0" rev="7200000"/>
                      </a:lightRig>
                    </a:scene3d>
                    <a:sp3d>
                      <a:bevelT w="25400" h="19050"/>
                      <a:contourClr>
                        <a:srgbClr val="FFFFFF"/>
                      </a:contourClr>
                    </a:sp3d>
                  </pic:spPr>
                </pic:pic>
              </a:graphicData>
            </a:graphic>
          </wp:inline>
        </w:drawing>
      </w:r>
    </w:p>
    <w:p w14:paraId="6F54E06A" w14:textId="77777777" w:rsidR="009B1F7C" w:rsidRDefault="009A417A">
      <w:pPr>
        <w:pStyle w:val="Heading1"/>
        <w:keepNext w:val="0"/>
        <w:keepLines w:val="0"/>
        <w:pageBreakBefore/>
      </w:pPr>
      <w:sdt>
        <w:sdtPr>
          <w:id w:val="6002713"/>
          <w:placeholder>
            <w:docPart w:val="D076DE94CDD7BD438886E8350ECBE7B9"/>
          </w:placeholder>
        </w:sdtPr>
        <w:sdtEndPr/>
        <w:sdtContent>
          <w:r w:rsidR="002E4EF7">
            <w:rPr>
              <w:rFonts w:eastAsia="Times New Roman"/>
            </w:rPr>
            <w:t xml:space="preserve">Outlining the </w:t>
          </w:r>
          <w:r w:rsidR="002E4EF7">
            <w:rPr>
              <w:rStyle w:val="Strong"/>
              <w:rFonts w:eastAsia="Times New Roman"/>
            </w:rPr>
            <w:t>architecture</w:t>
          </w:r>
          <w:r w:rsidR="002E4EF7">
            <w:rPr>
              <w:rFonts w:eastAsia="Times New Roman"/>
            </w:rPr>
            <w:t xml:space="preserve"> and </w:t>
          </w:r>
          <w:r w:rsidR="002E4EF7">
            <w:rPr>
              <w:rStyle w:val="Strong"/>
              <w:rFonts w:eastAsia="Times New Roman"/>
            </w:rPr>
            <w:t xml:space="preserve">step-by-step </w:t>
          </w:r>
          <w:proofErr w:type="gramStart"/>
          <w:r w:rsidR="002E4EF7">
            <w:rPr>
              <w:rStyle w:val="Strong"/>
              <w:rFonts w:eastAsia="Times New Roman"/>
            </w:rPr>
            <w:t>implementation</w:t>
          </w:r>
          <w:proofErr w:type="gramEnd"/>
          <w:r w:rsidR="002E4EF7">
            <w:rPr>
              <w:rStyle w:val="Strong"/>
              <w:rFonts w:eastAsia="Times New Roman"/>
            </w:rPr>
            <w:t xml:space="preserve"> plan</w:t>
          </w:r>
          <w:r w:rsidR="002E4EF7">
            <w:rPr>
              <w:rFonts w:eastAsia="Times New Roman"/>
            </w:rPr>
            <w:t>.</w:t>
          </w:r>
        </w:sdtContent>
      </w:sdt>
    </w:p>
    <w:sdt>
      <w:sdtPr>
        <w:id w:val="6002714"/>
        <w:placeholder>
          <w:docPart w:val="E6ADEDB3D962104480219FD3BA0A50DE"/>
        </w:placeholder>
      </w:sdtPr>
      <w:sdtEndPr/>
      <w:sdtContent>
        <w:p w14:paraId="26323753" w14:textId="77777777" w:rsidR="009B1F7C" w:rsidRDefault="002E4EF7" w:rsidP="002E4EF7">
          <w:pPr>
            <w:pStyle w:val="BodyText"/>
            <w:spacing w:after="120"/>
          </w:pPr>
          <w:proofErr w:type="gramStart"/>
          <w:r>
            <w:t>ggg</w:t>
          </w:r>
          <w:proofErr w:type="gramEnd"/>
        </w:p>
      </w:sdtContent>
    </w:sdt>
    <w:sdt>
      <w:sdtPr>
        <w:id w:val="6002722"/>
        <w:placeholder>
          <w:docPart w:val="B1C065CFF09CDE4292D104C63B50A13D"/>
        </w:placeholder>
      </w:sdtPr>
      <w:sdtEndPr/>
      <w:sdtContent>
        <w:p w14:paraId="6F812585" w14:textId="77777777" w:rsidR="009B1F7C" w:rsidRDefault="002E4EF7">
          <w:pPr>
            <w:pStyle w:val="Heading1"/>
          </w:pPr>
          <w:r>
            <w:rPr>
              <w:rFonts w:eastAsia="Times New Roman"/>
            </w:rPr>
            <w:t>Architecture Overview</w:t>
          </w:r>
        </w:p>
      </w:sdtContent>
    </w:sdt>
    <w:sdt>
      <w:sdtPr>
        <w:id w:val="6002725"/>
        <w:placeholder>
          <w:docPart w:val="CF8F589A5D784D4BB7407379459416F0"/>
        </w:placeholder>
      </w:sdtPr>
      <w:sdtEndPr/>
      <w:sdtContent>
        <w:p w14:paraId="48894C43" w14:textId="77777777" w:rsidR="000A178C" w:rsidRDefault="000A178C">
          <w:pPr>
            <w:pStyle w:val="BodyText"/>
          </w:pPr>
          <w:r>
            <w:t>cg</w:t>
          </w:r>
        </w:p>
        <w:p w14:paraId="563F8460" w14:textId="77777777" w:rsidR="000A178C" w:rsidRDefault="000A178C">
          <w:pPr>
            <w:pStyle w:val="BodyText"/>
          </w:pPr>
        </w:p>
        <w:p w14:paraId="5DC62F24" w14:textId="77777777" w:rsidR="009B1F7C" w:rsidRDefault="009A417A">
          <w:pPr>
            <w:pStyle w:val="BodyText"/>
          </w:pPr>
        </w:p>
      </w:sdtContent>
    </w:sdt>
    <w:tbl>
      <w:tblPr>
        <w:tblStyle w:val="FinancialTable"/>
        <w:tblW w:w="10456" w:type="dxa"/>
        <w:tblLook w:val="04E0" w:firstRow="1" w:lastRow="1" w:firstColumn="1" w:lastColumn="0" w:noHBand="0" w:noVBand="1"/>
      </w:tblPr>
      <w:tblGrid>
        <w:gridCol w:w="2376"/>
        <w:gridCol w:w="1960"/>
        <w:gridCol w:w="6120"/>
      </w:tblGrid>
      <w:tr w:rsidR="005F32E7" w14:paraId="7BEA0A59" w14:textId="77777777" w:rsidTr="000A178C">
        <w:trPr>
          <w:cnfStyle w:val="100000000000" w:firstRow="1" w:lastRow="0" w:firstColumn="0" w:lastColumn="0" w:oddVBand="0" w:evenVBand="0" w:oddHBand="0" w:evenHBand="0" w:firstRowFirstColumn="0" w:firstRowLastColumn="0" w:lastRowFirstColumn="0" w:lastRowLastColumn="0"/>
        </w:trPr>
        <w:tc>
          <w:tcPr>
            <w:tcW w:w="2376" w:type="dxa"/>
            <w:vAlign w:val="center"/>
          </w:tcPr>
          <w:p w14:paraId="170B50DF" w14:textId="77777777" w:rsidR="00646654" w:rsidRDefault="00646654" w:rsidP="002E4EF7">
            <w:pPr>
              <w:pStyle w:val="TableHeading-Left"/>
            </w:pPr>
            <w:r>
              <w:rPr>
                <w:rFonts w:eastAsia="Times New Roman"/>
              </w:rPr>
              <w:t>Architecture</w:t>
            </w:r>
            <w:sdt>
              <w:sdtPr>
                <w:id w:val="6002729"/>
                <w:placeholder>
                  <w:docPart w:val="AEBE2A2AA00EE94C90A6719C40A4C0BD"/>
                </w:placeholder>
                <w:text/>
              </w:sdtPr>
              <w:sdtEndPr/>
              <w:sdtContent>
                <w:r>
                  <w:t xml:space="preserve"> Name</w:t>
                </w:r>
              </w:sdtContent>
            </w:sdt>
          </w:p>
        </w:tc>
        <w:sdt>
          <w:sdtPr>
            <w:id w:val="6002731"/>
            <w:placeholder>
              <w:docPart w:val="FD3A4B0F6607E34E83EB33F88D7D6E72"/>
            </w:placeholder>
            <w:text/>
          </w:sdtPr>
          <w:sdtEndPr/>
          <w:sdtContent>
            <w:tc>
              <w:tcPr>
                <w:tcW w:w="1960" w:type="dxa"/>
                <w:vAlign w:val="center"/>
              </w:tcPr>
              <w:p w14:paraId="282A37DB" w14:textId="77777777" w:rsidR="00646654" w:rsidRDefault="00646654" w:rsidP="005F32E7">
                <w:pPr>
                  <w:pStyle w:val="TableHeading-Center"/>
                  <w:jc w:val="left"/>
                </w:pPr>
                <w:r>
                  <w:t>Platform</w:t>
                </w:r>
              </w:p>
            </w:tc>
          </w:sdtContent>
        </w:sdt>
        <w:sdt>
          <w:sdtPr>
            <w:id w:val="6002750"/>
            <w:placeholder>
              <w:docPart w:val="44EE3B9FBC1F5E4289B177BA626D23C1"/>
            </w:placeholder>
            <w:text/>
          </w:sdtPr>
          <w:sdtEndPr/>
          <w:sdtContent>
            <w:tc>
              <w:tcPr>
                <w:tcW w:w="6120" w:type="dxa"/>
                <w:vAlign w:val="center"/>
              </w:tcPr>
              <w:p w14:paraId="76AD92EA" w14:textId="77777777" w:rsidR="00646654" w:rsidRDefault="00646654" w:rsidP="00646654">
                <w:pPr>
                  <w:pStyle w:val="TableHeading-Center"/>
                </w:pPr>
                <w:r>
                  <w:t>Purpose</w:t>
                </w:r>
              </w:p>
            </w:tc>
          </w:sdtContent>
        </w:sdt>
      </w:tr>
      <w:tr w:rsidR="005F32E7" w14:paraId="2EA9000F" w14:textId="77777777" w:rsidTr="000A178C">
        <w:sdt>
          <w:sdtPr>
            <w:id w:val="6002755"/>
            <w:placeholder>
              <w:docPart w:val="475C539F0312374586C8E9325C07890E"/>
            </w:placeholder>
            <w:text/>
          </w:sdtPr>
          <w:sdtEndPr/>
          <w:sdtContent>
            <w:tc>
              <w:tcPr>
                <w:tcW w:w="2376" w:type="dxa"/>
                <w:vAlign w:val="center"/>
              </w:tcPr>
              <w:p w14:paraId="5C9BF589" w14:textId="77777777" w:rsidR="00646654" w:rsidRDefault="00646654">
                <w:pPr>
                  <w:pStyle w:val="TableText-Left"/>
                </w:pPr>
                <w:r w:rsidRPr="00A6727E">
                  <w:rPr>
                    <w:rFonts w:eastAsia="Times New Roman"/>
                  </w:rPr>
                  <w:t>Gateway Service</w:t>
                </w:r>
              </w:p>
            </w:tc>
          </w:sdtContent>
        </w:sdt>
        <w:tc>
          <w:tcPr>
            <w:tcW w:w="1960" w:type="dxa"/>
            <w:vAlign w:val="center"/>
          </w:tcPr>
          <w:p w14:paraId="662776B0" w14:textId="77777777" w:rsidR="00646654" w:rsidRPr="005F32E7" w:rsidRDefault="005F32E7" w:rsidP="005F32E7">
            <w:pPr>
              <w:pStyle w:val="Heading2"/>
              <w:outlineLvl w:val="1"/>
              <w:rPr>
                <w:rFonts w:asciiTheme="minorHAnsi" w:eastAsia="Times New Roman" w:hAnsiTheme="minorHAnsi" w:cstheme="minorBidi"/>
                <w:b w:val="0"/>
                <w:bCs w:val="0"/>
                <w:color w:val="6464A5" w:themeColor="text2" w:themeTint="99"/>
                <w:sz w:val="18"/>
                <w:szCs w:val="18"/>
              </w:rPr>
            </w:pPr>
            <w:r w:rsidRPr="005F32E7">
              <w:rPr>
                <w:rFonts w:asciiTheme="minorHAnsi" w:eastAsia="Times New Roman" w:hAnsiTheme="minorHAnsi" w:cstheme="minorBidi"/>
                <w:b w:val="0"/>
                <w:bCs w:val="0"/>
                <w:color w:val="6464A5" w:themeColor="text2" w:themeTint="99"/>
                <w:sz w:val="18"/>
                <w:szCs w:val="18"/>
              </w:rPr>
              <w:t>Golang</w:t>
            </w:r>
          </w:p>
        </w:tc>
        <w:tc>
          <w:tcPr>
            <w:tcW w:w="6120" w:type="dxa"/>
            <w:vAlign w:val="center"/>
          </w:tcPr>
          <w:p w14:paraId="130129B0" w14:textId="77777777" w:rsidR="00646654" w:rsidRDefault="005F32E7">
            <w:pPr>
              <w:pStyle w:val="TableText-Decimal"/>
            </w:pPr>
            <w:r>
              <w:rPr>
                <w:rFonts w:eastAsia="Times New Roman"/>
              </w:rPr>
              <w:t xml:space="preserve">– </w:t>
            </w:r>
            <w:r w:rsidR="00646654">
              <w:rPr>
                <w:rFonts w:eastAsia="Times New Roman"/>
              </w:rPr>
              <w:t>Manages incoming API requests and routes them efficiently.</w:t>
            </w:r>
          </w:p>
        </w:tc>
      </w:tr>
      <w:tr w:rsidR="005F32E7" w14:paraId="0A8F92E1" w14:textId="77777777" w:rsidTr="000A178C">
        <w:trPr>
          <w:cnfStyle w:val="000000010000" w:firstRow="0" w:lastRow="0" w:firstColumn="0" w:lastColumn="0" w:oddVBand="0" w:evenVBand="0" w:oddHBand="0" w:evenHBand="1" w:firstRowFirstColumn="0" w:firstRowLastColumn="0" w:lastRowFirstColumn="0" w:lastRowLastColumn="0"/>
        </w:trPr>
        <w:sdt>
          <w:sdtPr>
            <w:id w:val="3192532"/>
            <w:placeholder>
              <w:docPart w:val="9D0633EADBAC4F4B9DA6EE0C15172331"/>
            </w:placeholder>
            <w:text/>
          </w:sdtPr>
          <w:sdtEndPr/>
          <w:sdtContent>
            <w:tc>
              <w:tcPr>
                <w:tcW w:w="2376" w:type="dxa"/>
                <w:vAlign w:val="center"/>
              </w:tcPr>
              <w:p w14:paraId="2473FEFE" w14:textId="77777777" w:rsidR="00646654" w:rsidRDefault="00646654">
                <w:pPr>
                  <w:pStyle w:val="TableText-Left"/>
                </w:pPr>
                <w:r w:rsidRPr="00A6727E">
                  <w:rPr>
                    <w:rFonts w:eastAsia="Times New Roman"/>
                  </w:rPr>
                  <w:t>Rate Limiter</w:t>
                </w:r>
              </w:p>
            </w:tc>
          </w:sdtContent>
        </w:sdt>
        <w:tc>
          <w:tcPr>
            <w:tcW w:w="1960" w:type="dxa"/>
            <w:vAlign w:val="center"/>
          </w:tcPr>
          <w:p w14:paraId="110A0AF4" w14:textId="77777777" w:rsidR="00646654" w:rsidRPr="005F32E7" w:rsidRDefault="00646654" w:rsidP="005F32E7">
            <w:pPr>
              <w:pStyle w:val="Heading2"/>
              <w:outlineLvl w:val="1"/>
              <w:rPr>
                <w:rFonts w:asciiTheme="minorHAnsi" w:eastAsia="Times New Roman" w:hAnsiTheme="minorHAnsi" w:cstheme="minorBidi"/>
                <w:b w:val="0"/>
                <w:bCs w:val="0"/>
                <w:color w:val="6464A5" w:themeColor="text2" w:themeTint="99"/>
                <w:sz w:val="18"/>
                <w:szCs w:val="18"/>
              </w:rPr>
            </w:pPr>
            <w:r w:rsidRPr="005F32E7">
              <w:rPr>
                <w:rFonts w:asciiTheme="minorHAnsi" w:eastAsia="Times New Roman" w:hAnsiTheme="minorHAnsi" w:cstheme="minorBidi"/>
                <w:b w:val="0"/>
                <w:bCs w:val="0"/>
                <w:color w:val="6464A5" w:themeColor="text2" w:themeTint="99"/>
                <w:sz w:val="18"/>
                <w:szCs w:val="18"/>
              </w:rPr>
              <w:t>Redis</w:t>
            </w:r>
          </w:p>
        </w:tc>
        <w:tc>
          <w:tcPr>
            <w:tcW w:w="6120" w:type="dxa"/>
            <w:vAlign w:val="center"/>
          </w:tcPr>
          <w:p w14:paraId="4952DA5A" w14:textId="77777777" w:rsidR="00646654" w:rsidRDefault="005F32E7">
            <w:pPr>
              <w:pStyle w:val="TableText-Decimal"/>
            </w:pPr>
            <w:r>
              <w:rPr>
                <w:rFonts w:eastAsia="Times New Roman"/>
              </w:rPr>
              <w:t>– Prevents excessive requests per user/IP to maintain system integrity.</w:t>
            </w:r>
          </w:p>
        </w:tc>
      </w:tr>
      <w:tr w:rsidR="005F32E7" w14:paraId="3FC5FE78" w14:textId="77777777" w:rsidTr="000A178C">
        <w:sdt>
          <w:sdtPr>
            <w:id w:val="3192534"/>
            <w:placeholder>
              <w:docPart w:val="691AF4A85A03AB44BB8C7FB8F620ABB1"/>
            </w:placeholder>
            <w:text/>
          </w:sdtPr>
          <w:sdtEndPr/>
          <w:sdtContent>
            <w:tc>
              <w:tcPr>
                <w:tcW w:w="2376" w:type="dxa"/>
                <w:vAlign w:val="center"/>
              </w:tcPr>
              <w:p w14:paraId="41026F98" w14:textId="77777777" w:rsidR="00646654" w:rsidRDefault="005F32E7">
                <w:pPr>
                  <w:pStyle w:val="TableText-Left"/>
                </w:pPr>
                <w:r w:rsidRPr="00A6727E">
                  <w:rPr>
                    <w:rFonts w:eastAsia="Times New Roman"/>
                  </w:rPr>
                  <w:t>Caching Layer</w:t>
                </w:r>
              </w:p>
            </w:tc>
          </w:sdtContent>
        </w:sdt>
        <w:tc>
          <w:tcPr>
            <w:tcW w:w="1960" w:type="dxa"/>
            <w:vAlign w:val="center"/>
          </w:tcPr>
          <w:p w14:paraId="157FFA5B" w14:textId="77777777" w:rsidR="00646654" w:rsidRPr="005F32E7" w:rsidRDefault="005F32E7" w:rsidP="005F32E7">
            <w:pPr>
              <w:pStyle w:val="Heading2"/>
              <w:outlineLvl w:val="1"/>
              <w:rPr>
                <w:rFonts w:asciiTheme="minorHAnsi" w:eastAsia="Times New Roman" w:hAnsiTheme="minorHAnsi" w:cstheme="minorBidi"/>
                <w:b w:val="0"/>
                <w:bCs w:val="0"/>
                <w:color w:val="6464A5" w:themeColor="text2" w:themeTint="99"/>
                <w:sz w:val="18"/>
                <w:szCs w:val="18"/>
              </w:rPr>
            </w:pPr>
            <w:r w:rsidRPr="005F32E7">
              <w:rPr>
                <w:rFonts w:asciiTheme="minorHAnsi" w:eastAsia="Times New Roman" w:hAnsiTheme="minorHAnsi" w:cstheme="minorBidi"/>
                <w:b w:val="0"/>
                <w:bCs w:val="0"/>
                <w:color w:val="6464A5" w:themeColor="text2" w:themeTint="99"/>
                <w:sz w:val="18"/>
                <w:szCs w:val="18"/>
              </w:rPr>
              <w:t>Redis</w:t>
            </w:r>
          </w:p>
        </w:tc>
        <w:tc>
          <w:tcPr>
            <w:tcW w:w="6120" w:type="dxa"/>
            <w:vAlign w:val="center"/>
          </w:tcPr>
          <w:p w14:paraId="69B42A41" w14:textId="77777777" w:rsidR="00646654" w:rsidRDefault="005F32E7">
            <w:pPr>
              <w:pStyle w:val="TableText-Decimal"/>
            </w:pPr>
            <w:r>
              <w:rPr>
                <w:rFonts w:eastAsia="Times New Roman"/>
              </w:rPr>
              <w:t>– Stores frequently accessed API responses to reduce backend load.</w:t>
            </w:r>
          </w:p>
        </w:tc>
      </w:tr>
      <w:tr w:rsidR="005F32E7" w14:paraId="5E381AAF" w14:textId="77777777" w:rsidTr="000A178C">
        <w:trPr>
          <w:cnfStyle w:val="000000010000" w:firstRow="0" w:lastRow="0" w:firstColumn="0" w:lastColumn="0" w:oddVBand="0" w:evenVBand="0" w:oddHBand="0" w:evenHBand="1" w:firstRowFirstColumn="0" w:firstRowLastColumn="0" w:lastRowFirstColumn="0" w:lastRowLastColumn="0"/>
        </w:trPr>
        <w:sdt>
          <w:sdtPr>
            <w:id w:val="3192536"/>
            <w:placeholder>
              <w:docPart w:val="D3484373879E154DB6B73CF62FF30AB5"/>
            </w:placeholder>
            <w:text/>
          </w:sdtPr>
          <w:sdtEndPr/>
          <w:sdtContent>
            <w:tc>
              <w:tcPr>
                <w:tcW w:w="2376" w:type="dxa"/>
                <w:vAlign w:val="center"/>
              </w:tcPr>
              <w:p w14:paraId="29C008ED" w14:textId="77777777" w:rsidR="00646654" w:rsidRDefault="000A178C">
                <w:pPr>
                  <w:pStyle w:val="TableText-Left"/>
                </w:pPr>
                <w:r w:rsidRPr="00A6727E">
                  <w:rPr>
                    <w:rFonts w:eastAsia="Times New Roman"/>
                  </w:rPr>
                  <w:t>Monitoring</w:t>
                </w:r>
              </w:p>
            </w:tc>
          </w:sdtContent>
        </w:sdt>
        <w:tc>
          <w:tcPr>
            <w:tcW w:w="1960" w:type="dxa"/>
            <w:vAlign w:val="center"/>
          </w:tcPr>
          <w:p w14:paraId="472342F0" w14:textId="77777777" w:rsidR="00646654" w:rsidRPr="005F32E7" w:rsidRDefault="000A178C" w:rsidP="005F32E7">
            <w:pPr>
              <w:pStyle w:val="Heading2"/>
              <w:outlineLvl w:val="1"/>
              <w:rPr>
                <w:rFonts w:asciiTheme="minorHAnsi" w:eastAsia="Times New Roman" w:hAnsiTheme="minorHAnsi" w:cstheme="minorBidi"/>
                <w:b w:val="0"/>
                <w:bCs w:val="0"/>
                <w:color w:val="6464A5" w:themeColor="text2" w:themeTint="99"/>
                <w:sz w:val="18"/>
                <w:szCs w:val="18"/>
              </w:rPr>
            </w:pPr>
            <w:r w:rsidRPr="000A178C">
              <w:rPr>
                <w:rFonts w:asciiTheme="minorHAnsi" w:eastAsia="Times New Roman" w:hAnsiTheme="minorHAnsi" w:cstheme="minorBidi"/>
                <w:b w:val="0"/>
                <w:bCs w:val="0"/>
                <w:color w:val="6464A5" w:themeColor="text2" w:themeTint="99"/>
                <w:sz w:val="18"/>
                <w:szCs w:val="18"/>
              </w:rPr>
              <w:t>Python + Prometheus/Grafana</w:t>
            </w:r>
          </w:p>
        </w:tc>
        <w:tc>
          <w:tcPr>
            <w:tcW w:w="6120" w:type="dxa"/>
            <w:vAlign w:val="center"/>
          </w:tcPr>
          <w:p w14:paraId="2ECBDF09" w14:textId="77777777" w:rsidR="00646654" w:rsidRDefault="000A178C">
            <w:pPr>
              <w:pStyle w:val="TableText-Decimal"/>
            </w:pPr>
            <w:r>
              <w:rPr>
                <w:rFonts w:eastAsia="Times New Roman"/>
              </w:rPr>
              <w:t>– Tracks API performance and usage analytics.</w:t>
            </w:r>
          </w:p>
        </w:tc>
      </w:tr>
      <w:tr w:rsidR="005F32E7" w14:paraId="2189D682" w14:textId="77777777" w:rsidTr="000A178C">
        <w:trPr>
          <w:cnfStyle w:val="010000000000" w:firstRow="0" w:lastRow="1" w:firstColumn="0" w:lastColumn="0" w:oddVBand="0" w:evenVBand="0" w:oddHBand="0" w:evenHBand="0" w:firstRowFirstColumn="0" w:firstRowLastColumn="0" w:lastRowFirstColumn="0" w:lastRowLastColumn="0"/>
        </w:trPr>
        <w:tc>
          <w:tcPr>
            <w:tcW w:w="2376" w:type="dxa"/>
            <w:vAlign w:val="center"/>
          </w:tcPr>
          <w:p w14:paraId="2964912E" w14:textId="77777777" w:rsidR="00646654" w:rsidRDefault="00646654">
            <w:pPr>
              <w:pStyle w:val="TableText-Right"/>
              <w:rPr>
                <w:color w:val="FFFFFF" w:themeColor="background1"/>
              </w:rPr>
            </w:pPr>
          </w:p>
        </w:tc>
        <w:tc>
          <w:tcPr>
            <w:tcW w:w="1960" w:type="dxa"/>
            <w:vAlign w:val="center"/>
          </w:tcPr>
          <w:p w14:paraId="122250E1" w14:textId="77777777" w:rsidR="00646654" w:rsidRPr="005F32E7" w:rsidRDefault="00646654" w:rsidP="005F32E7">
            <w:pPr>
              <w:pStyle w:val="Heading2"/>
              <w:outlineLvl w:val="1"/>
              <w:rPr>
                <w:rFonts w:asciiTheme="minorHAnsi" w:eastAsia="Times New Roman" w:hAnsiTheme="minorHAnsi" w:cstheme="minorBidi"/>
                <w:b w:val="0"/>
                <w:bCs w:val="0"/>
                <w:color w:val="6464A5" w:themeColor="text2" w:themeTint="99"/>
                <w:sz w:val="18"/>
                <w:szCs w:val="18"/>
              </w:rPr>
            </w:pPr>
            <w:r w:rsidRPr="005F32E7">
              <w:rPr>
                <w:rFonts w:asciiTheme="minorHAnsi" w:eastAsia="Times New Roman" w:hAnsiTheme="minorHAnsi" w:cstheme="minorBidi"/>
                <w:b w:val="0"/>
                <w:bCs w:val="0"/>
                <w:color w:val="6464A5" w:themeColor="text2" w:themeTint="99"/>
                <w:sz w:val="18"/>
                <w:szCs w:val="18"/>
              </w:rPr>
              <w:t>0,000.00</w:t>
            </w:r>
          </w:p>
        </w:tc>
        <w:tc>
          <w:tcPr>
            <w:tcW w:w="6120" w:type="dxa"/>
            <w:vAlign w:val="center"/>
          </w:tcPr>
          <w:p w14:paraId="49857FEF" w14:textId="77777777" w:rsidR="00646654" w:rsidRDefault="00646654">
            <w:pPr>
              <w:pStyle w:val="TableText-Decimal"/>
              <w:rPr>
                <w:color w:val="FFFFFF" w:themeColor="background1"/>
              </w:rPr>
            </w:pPr>
          </w:p>
        </w:tc>
      </w:tr>
    </w:tbl>
    <w:p w14:paraId="3FF6F52B" w14:textId="77777777" w:rsidR="009B1F7C" w:rsidRDefault="009B1F7C"/>
    <w:p w14:paraId="00285874" w14:textId="77777777" w:rsidR="002E4EF7" w:rsidRDefault="002E4EF7"/>
    <w:p w14:paraId="26D607D9" w14:textId="77777777" w:rsidR="002E4EF7" w:rsidRDefault="002E4EF7"/>
    <w:p w14:paraId="7BF7E207" w14:textId="77777777" w:rsidR="002E4EF7" w:rsidRDefault="002E4EF7"/>
    <w:p w14:paraId="6FA718BB" w14:textId="77777777" w:rsidR="001A08F5" w:rsidRDefault="001A08F5"/>
    <w:p w14:paraId="786CB73D" w14:textId="77777777" w:rsidR="001A08F5" w:rsidRDefault="001A08F5"/>
    <w:p w14:paraId="7DBEA25B" w14:textId="77777777" w:rsidR="001A08F5" w:rsidRDefault="001A08F5"/>
    <w:p w14:paraId="15677F5D" w14:textId="77777777" w:rsidR="001A08F5" w:rsidRDefault="001A08F5"/>
    <w:p w14:paraId="3E8DC177" w14:textId="77777777" w:rsidR="001A08F5" w:rsidRDefault="001A08F5"/>
    <w:p w14:paraId="5F43D249" w14:textId="77777777" w:rsidR="001A08F5" w:rsidRDefault="001A08F5"/>
    <w:p w14:paraId="47E7357A" w14:textId="77777777" w:rsidR="001A08F5" w:rsidRDefault="001A08F5"/>
    <w:p w14:paraId="0BFB65EF" w14:textId="77777777" w:rsidR="001A08F5" w:rsidRDefault="001A08F5"/>
    <w:p w14:paraId="468248C8" w14:textId="77777777" w:rsidR="001A08F5" w:rsidRDefault="001A08F5"/>
    <w:p w14:paraId="0F2EFB06" w14:textId="77777777" w:rsidR="001A08F5" w:rsidRDefault="001A08F5"/>
    <w:p w14:paraId="1860CAE8" w14:textId="77777777" w:rsidR="001A08F5" w:rsidRDefault="001A08F5">
      <w:pPr>
        <w:rPr>
          <w:rFonts w:asciiTheme="majorHAnsi" w:eastAsia="Times New Roman" w:hAnsiTheme="majorHAnsi" w:cstheme="majorBidi"/>
          <w:bCs/>
          <w:color w:val="6464A5" w:themeColor="text2" w:themeTint="99"/>
          <w:sz w:val="36"/>
          <w:szCs w:val="36"/>
        </w:rPr>
      </w:pPr>
      <w:r w:rsidRPr="001A08F5">
        <w:rPr>
          <w:rFonts w:asciiTheme="majorHAnsi" w:eastAsia="Times New Roman" w:hAnsiTheme="majorHAnsi" w:cstheme="majorBidi"/>
          <w:bCs/>
          <w:color w:val="6464A5" w:themeColor="text2" w:themeTint="99"/>
          <w:sz w:val="36"/>
          <w:szCs w:val="36"/>
        </w:rPr>
        <w:t>Implementation Steps</w:t>
      </w:r>
    </w:p>
    <w:sdt>
      <w:sdtPr>
        <w:rPr>
          <w:sz w:val="26"/>
          <w:szCs w:val="26"/>
        </w:rPr>
        <w:id w:val="1655565489"/>
        <w:placeholder>
          <w:docPart w:val="7D235CBB5E854A48996B67CAB9E99252"/>
        </w:placeholder>
      </w:sdtPr>
      <w:sdtEndPr/>
      <w:sdtContent>
        <w:p w14:paraId="5454E2D3" w14:textId="77777777" w:rsidR="001A08F5" w:rsidRDefault="001A08F5" w:rsidP="001A08F5">
          <w:pPr>
            <w:pStyle w:val="Heading3"/>
            <w:rPr>
              <w:rFonts w:eastAsia="Times New Roman"/>
            </w:rPr>
          </w:pPr>
          <w:r>
            <w:rPr>
              <w:rStyle w:val="Strong"/>
              <w:rFonts w:eastAsia="Times New Roman"/>
              <w:b/>
              <w:bCs/>
            </w:rPr>
            <w:t>1️</w:t>
          </w:r>
          <w:proofErr w:type="gramStart"/>
          <w:r>
            <w:rPr>
              <w:rStyle w:val="Strong"/>
              <w:rFonts w:ascii="Lucida Grande" w:eastAsia="Times New Roman" w:hAnsi="Lucida Grande" w:cs="Lucida Grande"/>
              <w:b/>
              <w:bCs/>
            </w:rPr>
            <w:t>⃣</w:t>
          </w:r>
          <w:r>
            <w:rPr>
              <w:rStyle w:val="Strong"/>
              <w:rFonts w:eastAsia="Times New Roman"/>
              <w:b/>
              <w:bCs/>
            </w:rPr>
            <w:t xml:space="preserve">  Set</w:t>
          </w:r>
          <w:proofErr w:type="gramEnd"/>
          <w:r>
            <w:rPr>
              <w:rStyle w:val="Strong"/>
              <w:rFonts w:eastAsia="Times New Roman"/>
              <w:b/>
              <w:bCs/>
            </w:rPr>
            <w:t xml:space="preserve"> Up the API Gateway (Golang)</w:t>
          </w:r>
        </w:p>
        <w:p w14:paraId="578E8980" w14:textId="77777777" w:rsidR="001A08F5" w:rsidRDefault="001A08F5" w:rsidP="001A08F5">
          <w:pPr>
            <w:pStyle w:val="NormalWeb"/>
            <w:numPr>
              <w:ilvl w:val="0"/>
              <w:numId w:val="11"/>
            </w:numPr>
            <w:spacing w:before="100" w:beforeAutospacing="1" w:after="100" w:afterAutospacing="1" w:line="240" w:lineRule="auto"/>
          </w:pPr>
          <w:r>
            <w:t xml:space="preserve">Use </w:t>
          </w:r>
          <w:r>
            <w:rPr>
              <w:rStyle w:val="Strong"/>
            </w:rPr>
            <w:t>Fiber</w:t>
          </w:r>
          <w:r>
            <w:t xml:space="preserve"> or </w:t>
          </w:r>
          <w:r>
            <w:rPr>
              <w:rStyle w:val="Strong"/>
            </w:rPr>
            <w:t>Gin</w:t>
          </w:r>
          <w:r>
            <w:t xml:space="preserve"> framework for high-performance request handling.</w:t>
          </w:r>
        </w:p>
        <w:p w14:paraId="123DCCF8" w14:textId="77777777" w:rsidR="001A08F5" w:rsidRDefault="001A08F5" w:rsidP="001A08F5">
          <w:pPr>
            <w:pStyle w:val="NormalWeb"/>
            <w:numPr>
              <w:ilvl w:val="0"/>
              <w:numId w:val="11"/>
            </w:numPr>
            <w:spacing w:before="100" w:beforeAutospacing="1" w:after="100" w:afterAutospacing="1" w:line="240" w:lineRule="auto"/>
          </w:pPr>
          <w:r>
            <w:t xml:space="preserve">Implement </w:t>
          </w:r>
          <w:r>
            <w:rPr>
              <w:rStyle w:val="Strong"/>
            </w:rPr>
            <w:t>reverse proxy</w:t>
          </w:r>
          <w:r>
            <w:t xml:space="preserve"> to forward requests to backend services.</w:t>
          </w:r>
        </w:p>
        <w:p w14:paraId="67ECF4EC" w14:textId="77777777" w:rsidR="001A08F5" w:rsidRDefault="001A08F5" w:rsidP="001A08F5">
          <w:pPr>
            <w:pStyle w:val="NormalWeb"/>
            <w:numPr>
              <w:ilvl w:val="0"/>
              <w:numId w:val="11"/>
            </w:numPr>
            <w:spacing w:before="100" w:beforeAutospacing="1" w:after="100" w:afterAutospacing="1" w:line="240" w:lineRule="auto"/>
          </w:pPr>
          <w:r>
            <w:t>Create middleware for request validation and authentication.</w:t>
          </w:r>
        </w:p>
        <w:p w14:paraId="087CEFBC" w14:textId="77777777" w:rsidR="001A08F5" w:rsidRDefault="001A08F5" w:rsidP="001A08F5">
          <w:pPr>
            <w:pStyle w:val="Heading3"/>
            <w:rPr>
              <w:rFonts w:eastAsia="Times New Roman"/>
            </w:rPr>
          </w:pPr>
          <w:r>
            <w:rPr>
              <w:rStyle w:val="Strong"/>
              <w:rFonts w:eastAsia="Times New Roman"/>
              <w:b/>
              <w:bCs/>
            </w:rPr>
            <w:t>2️</w:t>
          </w:r>
          <w:r>
            <w:rPr>
              <w:rStyle w:val="Strong"/>
              <w:rFonts w:ascii="Lucida Grande" w:eastAsia="Times New Roman" w:hAnsi="Lucida Grande" w:cs="Lucida Grande"/>
              <w:b/>
              <w:bCs/>
            </w:rPr>
            <w:t>⃣</w:t>
          </w:r>
          <w:r>
            <w:rPr>
              <w:rStyle w:val="Strong"/>
              <w:rFonts w:eastAsia="Times New Roman"/>
              <w:b/>
              <w:bCs/>
            </w:rPr>
            <w:t xml:space="preserve"> Implement Rate Limiting (Redis + Golang)</w:t>
          </w:r>
        </w:p>
        <w:p w14:paraId="3C05A549" w14:textId="77777777" w:rsidR="001A08F5" w:rsidRDefault="001A08F5" w:rsidP="001A08F5">
          <w:pPr>
            <w:pStyle w:val="NormalWeb"/>
            <w:numPr>
              <w:ilvl w:val="0"/>
              <w:numId w:val="12"/>
            </w:numPr>
            <w:spacing w:before="100" w:beforeAutospacing="1" w:after="100" w:afterAutospacing="1" w:line="240" w:lineRule="auto"/>
          </w:pPr>
          <w:r>
            <w:t xml:space="preserve">Use </w:t>
          </w:r>
          <w:r>
            <w:rPr>
              <w:rStyle w:val="Strong"/>
            </w:rPr>
            <w:t>token bucket algorithm</w:t>
          </w:r>
          <w:r>
            <w:t xml:space="preserve"> to limit excessive API calls.</w:t>
          </w:r>
        </w:p>
        <w:p w14:paraId="3FA2BEE1" w14:textId="77777777" w:rsidR="001A08F5" w:rsidRDefault="001A08F5" w:rsidP="001A08F5">
          <w:pPr>
            <w:pStyle w:val="NormalWeb"/>
            <w:numPr>
              <w:ilvl w:val="0"/>
              <w:numId w:val="12"/>
            </w:numPr>
            <w:spacing w:before="100" w:beforeAutospacing="1" w:after="100" w:afterAutospacing="1" w:line="240" w:lineRule="auto"/>
          </w:pPr>
          <w:r>
            <w:t>Track request count per user/IP in Redis.</w:t>
          </w:r>
        </w:p>
        <w:p w14:paraId="6181A404" w14:textId="77777777" w:rsidR="001A08F5" w:rsidRDefault="001A08F5" w:rsidP="001A08F5">
          <w:pPr>
            <w:pStyle w:val="NormalWeb"/>
            <w:numPr>
              <w:ilvl w:val="0"/>
              <w:numId w:val="12"/>
            </w:numPr>
            <w:spacing w:before="100" w:beforeAutospacing="1" w:after="100" w:afterAutospacing="1" w:line="240" w:lineRule="auto"/>
          </w:pPr>
          <w:r>
            <w:t>Configure adaptive rate limits based on user role (free vs. premium).</w:t>
          </w:r>
        </w:p>
        <w:p w14:paraId="457E04F8" w14:textId="77777777" w:rsidR="001A08F5" w:rsidRDefault="001A08F5" w:rsidP="001A08F5">
          <w:pPr>
            <w:pStyle w:val="Heading3"/>
            <w:rPr>
              <w:rFonts w:eastAsia="Times New Roman"/>
            </w:rPr>
          </w:pPr>
          <w:r>
            <w:rPr>
              <w:rStyle w:val="Strong"/>
              <w:rFonts w:eastAsia="Times New Roman"/>
              <w:b/>
              <w:bCs/>
            </w:rPr>
            <w:t>3️</w:t>
          </w:r>
          <w:proofErr w:type="gramStart"/>
          <w:r>
            <w:rPr>
              <w:rStyle w:val="Strong"/>
              <w:rFonts w:ascii="Lucida Grande" w:eastAsia="Times New Roman" w:hAnsi="Lucida Grande" w:cs="Lucida Grande"/>
              <w:b/>
              <w:bCs/>
            </w:rPr>
            <w:t>⃣</w:t>
          </w:r>
          <w:r>
            <w:rPr>
              <w:rStyle w:val="Strong"/>
              <w:rFonts w:eastAsia="Times New Roman"/>
              <w:b/>
              <w:bCs/>
            </w:rPr>
            <w:t xml:space="preserve">  Add</w:t>
          </w:r>
          <w:proofErr w:type="gramEnd"/>
          <w:r>
            <w:rPr>
              <w:rStyle w:val="Strong"/>
              <w:rFonts w:eastAsia="Times New Roman"/>
              <w:b/>
              <w:bCs/>
            </w:rPr>
            <w:t xml:space="preserve"> Caching for Faster API Responses (Redis)</w:t>
          </w:r>
        </w:p>
        <w:p w14:paraId="0E917DEE" w14:textId="77777777" w:rsidR="001A08F5" w:rsidRDefault="001A08F5" w:rsidP="001A08F5">
          <w:pPr>
            <w:pStyle w:val="NormalWeb"/>
            <w:numPr>
              <w:ilvl w:val="0"/>
              <w:numId w:val="13"/>
            </w:numPr>
            <w:spacing w:before="100" w:beforeAutospacing="1" w:after="100" w:afterAutospacing="1" w:line="240" w:lineRule="auto"/>
          </w:pPr>
          <w:r>
            <w:t>Store frequently accessed API responses in Redis.</w:t>
          </w:r>
        </w:p>
        <w:p w14:paraId="7E98D326" w14:textId="77777777" w:rsidR="001A08F5" w:rsidRDefault="001A08F5" w:rsidP="001A08F5">
          <w:pPr>
            <w:pStyle w:val="NormalWeb"/>
            <w:numPr>
              <w:ilvl w:val="0"/>
              <w:numId w:val="13"/>
            </w:numPr>
            <w:spacing w:before="100" w:beforeAutospacing="1" w:after="100" w:afterAutospacing="1" w:line="240" w:lineRule="auto"/>
          </w:pPr>
          <w:r>
            <w:t xml:space="preserve">Implement </w:t>
          </w:r>
          <w:r>
            <w:rPr>
              <w:rStyle w:val="Strong"/>
            </w:rPr>
            <w:t>TTL (Time-To-Live)</w:t>
          </w:r>
          <w:r>
            <w:t xml:space="preserve"> for cache expiration.</w:t>
          </w:r>
        </w:p>
        <w:p w14:paraId="47E941C7" w14:textId="77777777" w:rsidR="001A08F5" w:rsidRDefault="001A08F5" w:rsidP="001A08F5">
          <w:pPr>
            <w:pStyle w:val="NormalWeb"/>
            <w:numPr>
              <w:ilvl w:val="0"/>
              <w:numId w:val="13"/>
            </w:numPr>
            <w:spacing w:before="100" w:beforeAutospacing="1" w:after="100" w:afterAutospacing="1" w:line="240" w:lineRule="auto"/>
          </w:pPr>
          <w:r>
            <w:t>Optimize cache invalidation strategies to avoid stale data.</w:t>
          </w:r>
        </w:p>
        <w:p w14:paraId="5A8D5B90" w14:textId="77777777" w:rsidR="001A08F5" w:rsidRDefault="001A08F5" w:rsidP="001A08F5">
          <w:pPr>
            <w:pStyle w:val="Heading3"/>
            <w:rPr>
              <w:rFonts w:eastAsia="Times New Roman"/>
            </w:rPr>
          </w:pPr>
          <w:r>
            <w:rPr>
              <w:rStyle w:val="Strong"/>
              <w:rFonts w:eastAsia="Times New Roman"/>
              <w:b/>
              <w:bCs/>
            </w:rPr>
            <w:t>4️</w:t>
          </w:r>
          <w:r>
            <w:rPr>
              <w:rStyle w:val="Strong"/>
              <w:rFonts w:ascii="Lucida Grande" w:eastAsia="Times New Roman" w:hAnsi="Lucida Grande" w:cs="Lucida Grande"/>
              <w:b/>
              <w:bCs/>
            </w:rPr>
            <w:t>⃣</w:t>
          </w:r>
          <w:r>
            <w:rPr>
              <w:rStyle w:val="Strong"/>
              <w:rFonts w:eastAsia="Times New Roman"/>
              <w:b/>
              <w:bCs/>
            </w:rPr>
            <w:t xml:space="preserve"> Deploy Monitoring Tools (Python + Prometheus/Grafana)</w:t>
          </w:r>
        </w:p>
        <w:p w14:paraId="7BFE8F35" w14:textId="77777777" w:rsidR="001A08F5" w:rsidRDefault="001A08F5" w:rsidP="001A08F5">
          <w:pPr>
            <w:pStyle w:val="NormalWeb"/>
            <w:numPr>
              <w:ilvl w:val="0"/>
              <w:numId w:val="14"/>
            </w:numPr>
            <w:spacing w:before="100" w:beforeAutospacing="1" w:after="100" w:afterAutospacing="1" w:line="240" w:lineRule="auto"/>
          </w:pPr>
          <w:r>
            <w:t xml:space="preserve">Set up </w:t>
          </w:r>
          <w:r>
            <w:rPr>
              <w:rStyle w:val="Strong"/>
            </w:rPr>
            <w:t>Prometheus</w:t>
          </w:r>
          <w:r>
            <w:t xml:space="preserve"> to collect API usage metrics.</w:t>
          </w:r>
        </w:p>
        <w:p w14:paraId="6FC8D3AB" w14:textId="77777777" w:rsidR="001A08F5" w:rsidRDefault="001A08F5" w:rsidP="001A08F5">
          <w:pPr>
            <w:pStyle w:val="NormalWeb"/>
            <w:numPr>
              <w:ilvl w:val="0"/>
              <w:numId w:val="14"/>
            </w:numPr>
            <w:spacing w:before="100" w:beforeAutospacing="1" w:after="100" w:afterAutospacing="1" w:line="240" w:lineRule="auto"/>
          </w:pPr>
          <w:r>
            <w:t xml:space="preserve">Configure </w:t>
          </w:r>
          <w:r>
            <w:rPr>
              <w:rStyle w:val="Strong"/>
            </w:rPr>
            <w:t>Grafana dashboards</w:t>
          </w:r>
          <w:r>
            <w:t xml:space="preserve"> for real-time monitoring.</w:t>
          </w:r>
        </w:p>
        <w:p w14:paraId="066D4B39" w14:textId="77777777" w:rsidR="001A08F5" w:rsidRDefault="001A08F5" w:rsidP="00E5138A">
          <w:pPr>
            <w:pStyle w:val="NormalWeb"/>
            <w:numPr>
              <w:ilvl w:val="0"/>
              <w:numId w:val="14"/>
            </w:numPr>
            <w:spacing w:before="100" w:beforeAutospacing="1" w:after="100" w:afterAutospacing="1" w:line="240" w:lineRule="auto"/>
          </w:pPr>
          <w:r>
            <w:t xml:space="preserve">Track </w:t>
          </w:r>
          <w:r>
            <w:rPr>
              <w:rStyle w:val="Strong"/>
            </w:rPr>
            <w:t>latency, error rate, and cache efficiency</w:t>
          </w:r>
          <w:r>
            <w:t>.</w:t>
          </w:r>
        </w:p>
        <w:p w14:paraId="29EB862D" w14:textId="77777777" w:rsidR="001A08F5" w:rsidRPr="00E5138A" w:rsidRDefault="001A08F5" w:rsidP="00E5138A">
          <w:pPr>
            <w:pStyle w:val="Heading2"/>
            <w:rPr>
              <w:rFonts w:eastAsia="Times New Roman"/>
              <w:b w:val="0"/>
              <w:color w:val="6464A5" w:themeColor="text2" w:themeTint="99"/>
              <w:sz w:val="36"/>
              <w:szCs w:val="36"/>
            </w:rPr>
          </w:pPr>
          <w:r w:rsidRPr="001A08F5">
            <w:rPr>
              <w:color w:val="6464A5" w:themeColor="text2" w:themeTint="99"/>
              <w:sz w:val="36"/>
              <w:szCs w:val="36"/>
            </w:rPr>
            <w:t>Suggested Repository Structure</w:t>
          </w:r>
        </w:p>
      </w:sdtContent>
    </w:sdt>
    <w:p w14:paraId="4B87363A" w14:textId="77777777" w:rsidR="001A08F5" w:rsidRDefault="00720F08">
      <w:pPr>
        <w:rPr>
          <w:rFonts w:asciiTheme="majorHAnsi" w:eastAsia="Times New Roman" w:hAnsiTheme="majorHAnsi" w:cstheme="majorBidi"/>
          <w:bCs/>
          <w:color w:val="6464A5" w:themeColor="text2" w:themeTint="99"/>
          <w:sz w:val="36"/>
          <w:szCs w:val="36"/>
        </w:rPr>
      </w:pPr>
      <w:r>
        <w:rPr>
          <w:rFonts w:asciiTheme="majorHAnsi" w:eastAsia="Times New Roman" w:hAnsiTheme="majorHAnsi" w:cstheme="majorBidi"/>
          <w:bCs/>
          <w:noProof/>
          <w:color w:val="6464A5" w:themeColor="text2" w:themeTint="99"/>
          <w:sz w:val="36"/>
          <w:szCs w:val="36"/>
        </w:rPr>
        <w:drawing>
          <wp:inline distT="0" distB="0" distL="0" distR="0" wp14:anchorId="7DB7A1BB" wp14:editId="08C47042">
            <wp:extent cx="4607667" cy="3250988"/>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7667" cy="3250988"/>
                    </a:xfrm>
                    <a:prstGeom prst="rect">
                      <a:avLst/>
                    </a:prstGeom>
                    <a:noFill/>
                    <a:ln>
                      <a:noFill/>
                    </a:ln>
                  </pic:spPr>
                </pic:pic>
              </a:graphicData>
            </a:graphic>
          </wp:inline>
        </w:drawing>
      </w:r>
    </w:p>
    <w:p w14:paraId="1D382CA8" w14:textId="77777777" w:rsidR="00720F08" w:rsidRDefault="00720F08">
      <w:pPr>
        <w:rPr>
          <w:rFonts w:asciiTheme="majorHAnsi" w:eastAsia="Times New Roman" w:hAnsiTheme="majorHAnsi" w:cstheme="majorBidi"/>
          <w:bCs/>
          <w:color w:val="6464A5" w:themeColor="text2" w:themeTint="99"/>
          <w:sz w:val="36"/>
          <w:szCs w:val="36"/>
        </w:rPr>
      </w:pPr>
      <w:r>
        <w:rPr>
          <w:rFonts w:asciiTheme="majorHAnsi" w:eastAsia="Times New Roman" w:hAnsiTheme="majorHAnsi" w:cstheme="majorBidi"/>
          <w:bCs/>
          <w:noProof/>
          <w:color w:val="6464A5" w:themeColor="text2" w:themeTint="99"/>
          <w:sz w:val="36"/>
          <w:szCs w:val="36"/>
        </w:rPr>
        <w:drawing>
          <wp:inline distT="0" distB="0" distL="0" distR="0" wp14:anchorId="7313480D" wp14:editId="45BFFDC7">
            <wp:extent cx="3809708" cy="3348901"/>
            <wp:effectExtent l="0" t="0" r="63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9962" cy="3349124"/>
                    </a:xfrm>
                    <a:prstGeom prst="rect">
                      <a:avLst/>
                    </a:prstGeom>
                    <a:noFill/>
                    <a:ln>
                      <a:noFill/>
                    </a:ln>
                  </pic:spPr>
                </pic:pic>
              </a:graphicData>
            </a:graphic>
          </wp:inline>
        </w:drawing>
      </w:r>
    </w:p>
    <w:p w14:paraId="0F15FDDA" w14:textId="77777777" w:rsidR="001A08F5" w:rsidRDefault="001A08F5"/>
    <w:p w14:paraId="59B85F59" w14:textId="77777777" w:rsidR="00E5138A" w:rsidRDefault="00E5138A"/>
    <w:p w14:paraId="112EBA4B" w14:textId="77777777" w:rsidR="00047C33" w:rsidRDefault="00047C33" w:rsidP="00047C33">
      <w:pPr>
        <w:pStyle w:val="Heading2"/>
        <w:rPr>
          <w:rStyle w:val="Strong"/>
          <w:rFonts w:eastAsia="Times New Roman"/>
          <w:b/>
          <w:bCs/>
        </w:rPr>
      </w:pPr>
      <w:r>
        <w:rPr>
          <w:rStyle w:val="Strong"/>
          <w:rFonts w:eastAsia="Times New Roman"/>
          <w:b/>
          <w:bCs/>
        </w:rPr>
        <w:t>Step 1 ️</w:t>
      </w:r>
      <w:r>
        <w:rPr>
          <w:rStyle w:val="Strong"/>
          <w:rFonts w:ascii="Lucida Grande" w:eastAsia="Times New Roman" w:hAnsi="Lucida Grande" w:cs="Lucida Grande"/>
          <w:b/>
          <w:bCs/>
        </w:rPr>
        <w:t>⃣</w:t>
      </w:r>
      <w:r>
        <w:rPr>
          <w:rStyle w:val="Strong"/>
          <w:rFonts w:eastAsia="Times New Roman"/>
          <w:b/>
          <w:bCs/>
        </w:rPr>
        <w:t>: Set Up a Basic API Gateway in Golang</w:t>
      </w:r>
    </w:p>
    <w:p w14:paraId="48AD845F" w14:textId="77777777" w:rsidR="00AB4292" w:rsidRDefault="00AB4292" w:rsidP="00AB4292">
      <w:pPr>
        <w:pStyle w:val="Heading2"/>
        <w:rPr>
          <w:rFonts w:eastAsia="Times New Roman"/>
        </w:rPr>
      </w:pPr>
      <w:r>
        <w:rPr>
          <w:rStyle w:val="Strong"/>
          <w:rFonts w:eastAsia="Times New Roman"/>
          <w:b/>
          <w:bCs/>
        </w:rPr>
        <w:t>What Is an API?</w:t>
      </w:r>
    </w:p>
    <w:p w14:paraId="43BC0209" w14:textId="77777777" w:rsidR="00AB4292" w:rsidRDefault="00AB4292" w:rsidP="00AB4292">
      <w:pPr>
        <w:pStyle w:val="NormalWeb"/>
      </w:pPr>
      <w:r>
        <w:t xml:space="preserve">An </w:t>
      </w:r>
      <w:r>
        <w:rPr>
          <w:rStyle w:val="Strong"/>
        </w:rPr>
        <w:t>API (Application Programming Interface)</w:t>
      </w:r>
      <w:r>
        <w:t xml:space="preserve"> is a set of rules and protocols that allows different software applications to communicate with each other. Think of an API as a bridge that enables one system to interact with another in a structured and controlled way.</w:t>
      </w:r>
    </w:p>
    <w:p w14:paraId="1EA6DEBA" w14:textId="77777777" w:rsidR="00AB4292" w:rsidRDefault="00AB4292" w:rsidP="00AB4292">
      <w:pPr>
        <w:pStyle w:val="Heading3"/>
        <w:rPr>
          <w:rFonts w:eastAsia="Times New Roman"/>
        </w:rPr>
      </w:pPr>
      <w:r>
        <w:rPr>
          <w:rFonts w:eastAsia="Times New Roman"/>
        </w:rPr>
        <w:t xml:space="preserve">🔹 </w:t>
      </w:r>
      <w:r>
        <w:rPr>
          <w:rStyle w:val="Strong"/>
          <w:rFonts w:eastAsia="Times New Roman"/>
          <w:b/>
          <w:bCs/>
        </w:rPr>
        <w:t>How APIs Work</w:t>
      </w:r>
    </w:p>
    <w:p w14:paraId="02BB35AE" w14:textId="77777777" w:rsidR="00AB4292" w:rsidRDefault="00AB4292" w:rsidP="00AB4292">
      <w:pPr>
        <w:pStyle w:val="NormalWeb"/>
      </w:pPr>
      <w:r>
        <w:t>APIs expose functions and data that other applications can request or interact with. Here’s how the process generally works:</w:t>
      </w:r>
    </w:p>
    <w:p w14:paraId="6306F8D9" w14:textId="77777777" w:rsidR="00AB4292" w:rsidRDefault="00AB4292" w:rsidP="00AB4292">
      <w:pPr>
        <w:pStyle w:val="NormalWeb"/>
        <w:numPr>
          <w:ilvl w:val="0"/>
          <w:numId w:val="16"/>
        </w:numPr>
        <w:spacing w:before="100" w:beforeAutospacing="1" w:after="100" w:afterAutospacing="1" w:line="240" w:lineRule="auto"/>
      </w:pPr>
      <w:r>
        <w:t xml:space="preserve">A client (e.g., a web app, mobile app, or service) </w:t>
      </w:r>
      <w:r>
        <w:rPr>
          <w:rStyle w:val="Strong"/>
        </w:rPr>
        <w:t>sends a request</w:t>
      </w:r>
      <w:r>
        <w:t xml:space="preserve"> to the API.</w:t>
      </w:r>
    </w:p>
    <w:p w14:paraId="1D859638" w14:textId="77777777" w:rsidR="00AB4292" w:rsidRDefault="00AB4292" w:rsidP="00AB4292">
      <w:pPr>
        <w:pStyle w:val="NormalWeb"/>
        <w:numPr>
          <w:ilvl w:val="0"/>
          <w:numId w:val="16"/>
        </w:numPr>
        <w:spacing w:before="100" w:beforeAutospacing="1" w:after="100" w:afterAutospacing="1" w:line="240" w:lineRule="auto"/>
      </w:pPr>
      <w:r>
        <w:t xml:space="preserve">The API </w:t>
      </w:r>
      <w:r>
        <w:rPr>
          <w:rStyle w:val="Strong"/>
        </w:rPr>
        <w:t>processes the request</w:t>
      </w:r>
      <w:r>
        <w:t xml:space="preserve"> by interacting with databases, third-party services, or internal logic.</w:t>
      </w:r>
    </w:p>
    <w:p w14:paraId="28E0B6B7" w14:textId="77777777" w:rsidR="00AB4292" w:rsidRDefault="00AB4292" w:rsidP="00AB4292">
      <w:pPr>
        <w:pStyle w:val="NormalWeb"/>
        <w:numPr>
          <w:ilvl w:val="0"/>
          <w:numId w:val="16"/>
        </w:numPr>
        <w:spacing w:before="100" w:beforeAutospacing="1" w:after="100" w:afterAutospacing="1" w:line="240" w:lineRule="auto"/>
      </w:pPr>
      <w:r>
        <w:t xml:space="preserve">The API </w:t>
      </w:r>
      <w:r>
        <w:rPr>
          <w:rStyle w:val="Strong"/>
        </w:rPr>
        <w:t>returns a response</w:t>
      </w:r>
      <w:r>
        <w:t xml:space="preserve"> (usually in JSON or XML format) with the requested data or status.</w:t>
      </w:r>
    </w:p>
    <w:p w14:paraId="4FCE5230" w14:textId="77777777" w:rsidR="00AB4292" w:rsidRDefault="00AB4292" w:rsidP="00AB4292">
      <w:pPr>
        <w:pStyle w:val="Heading3"/>
        <w:rPr>
          <w:rFonts w:eastAsia="Times New Roman"/>
        </w:rPr>
      </w:pPr>
      <w:r>
        <w:rPr>
          <w:rFonts w:eastAsia="Times New Roman"/>
        </w:rPr>
        <w:t xml:space="preserve">🔹 </w:t>
      </w:r>
      <w:r>
        <w:rPr>
          <w:rStyle w:val="Strong"/>
          <w:rFonts w:eastAsia="Times New Roman"/>
          <w:b/>
          <w:bCs/>
        </w:rPr>
        <w:t>Types of APIs</w:t>
      </w:r>
    </w:p>
    <w:p w14:paraId="3933CEC2" w14:textId="77777777" w:rsidR="00AB4292" w:rsidRDefault="00AB4292" w:rsidP="00AB4292">
      <w:pPr>
        <w:pStyle w:val="NormalWeb"/>
        <w:numPr>
          <w:ilvl w:val="0"/>
          <w:numId w:val="17"/>
        </w:numPr>
        <w:spacing w:before="100" w:beforeAutospacing="1" w:after="100" w:afterAutospacing="1" w:line="240" w:lineRule="auto"/>
      </w:pPr>
      <w:r>
        <w:rPr>
          <w:rStyle w:val="Strong"/>
        </w:rPr>
        <w:t>REST API</w:t>
      </w:r>
      <w:r>
        <w:t>: Uses HTTP methods (GET, POST, PUT, DELETE) to transfer data over the web.</w:t>
      </w:r>
    </w:p>
    <w:p w14:paraId="138FC1B8" w14:textId="77777777" w:rsidR="00AB4292" w:rsidRDefault="00AB4292" w:rsidP="00AB4292">
      <w:pPr>
        <w:pStyle w:val="NormalWeb"/>
        <w:numPr>
          <w:ilvl w:val="0"/>
          <w:numId w:val="17"/>
        </w:numPr>
        <w:spacing w:before="100" w:beforeAutospacing="1" w:after="100" w:afterAutospacing="1" w:line="240" w:lineRule="auto"/>
      </w:pPr>
      <w:r>
        <w:rPr>
          <w:rStyle w:val="Strong"/>
        </w:rPr>
        <w:t>GraphQL API</w:t>
      </w:r>
      <w:r>
        <w:t>: Allows clients to request specific data structures instead of predefined endpoints.</w:t>
      </w:r>
    </w:p>
    <w:p w14:paraId="0D077023" w14:textId="77777777" w:rsidR="00AB4292" w:rsidRDefault="00AB4292" w:rsidP="00AB4292">
      <w:pPr>
        <w:pStyle w:val="NormalWeb"/>
        <w:numPr>
          <w:ilvl w:val="0"/>
          <w:numId w:val="17"/>
        </w:numPr>
        <w:spacing w:before="100" w:beforeAutospacing="1" w:after="100" w:afterAutospacing="1" w:line="240" w:lineRule="auto"/>
      </w:pPr>
      <w:r>
        <w:rPr>
          <w:rStyle w:val="Strong"/>
        </w:rPr>
        <w:t>SOAP API</w:t>
      </w:r>
      <w:r>
        <w:t>: Uses XML-based messaging for structured communication.</w:t>
      </w:r>
    </w:p>
    <w:p w14:paraId="71659C58" w14:textId="77777777" w:rsidR="00AB4292" w:rsidRDefault="00AB4292" w:rsidP="00AB4292">
      <w:pPr>
        <w:pStyle w:val="NormalWeb"/>
        <w:numPr>
          <w:ilvl w:val="0"/>
          <w:numId w:val="17"/>
        </w:numPr>
        <w:spacing w:before="100" w:beforeAutospacing="1" w:after="100" w:afterAutospacing="1" w:line="240" w:lineRule="auto"/>
      </w:pPr>
      <w:r>
        <w:rPr>
          <w:rStyle w:val="Strong"/>
        </w:rPr>
        <w:t>WebSocket API</w:t>
      </w:r>
      <w:r>
        <w:t>: Enables real-time communication between a client and a server.</w:t>
      </w:r>
    </w:p>
    <w:p w14:paraId="622BCD8F" w14:textId="77777777" w:rsidR="00AB4292" w:rsidRDefault="00AB4292" w:rsidP="00AB4292">
      <w:pPr>
        <w:pStyle w:val="Heading3"/>
        <w:rPr>
          <w:rFonts w:eastAsia="Times New Roman"/>
        </w:rPr>
      </w:pPr>
      <w:r>
        <w:rPr>
          <w:rFonts w:eastAsia="Times New Roman"/>
        </w:rPr>
        <w:t xml:space="preserve">🔹 </w:t>
      </w:r>
      <w:r>
        <w:rPr>
          <w:rStyle w:val="Strong"/>
          <w:rFonts w:eastAsia="Times New Roman"/>
          <w:b/>
          <w:bCs/>
        </w:rPr>
        <w:t>Example of an API Request</w:t>
      </w:r>
    </w:p>
    <w:p w14:paraId="4579CEE0" w14:textId="77777777" w:rsidR="00AB4292" w:rsidRDefault="00AB4292" w:rsidP="00AB4292">
      <w:pPr>
        <w:pStyle w:val="NormalWeb"/>
      </w:pPr>
      <w:r>
        <w:t>If you're fetching user data from an API:</w:t>
      </w:r>
    </w:p>
    <w:p w14:paraId="6D023EBD" w14:textId="77777777" w:rsidR="00AB4292" w:rsidRPr="00AB4292" w:rsidRDefault="00AB4292" w:rsidP="00AB4292">
      <w:r w:rsidRPr="00AB4292">
        <w:t>GET https://api.example.com/users/123</w:t>
      </w:r>
    </w:p>
    <w:p w14:paraId="0A2DD0EC" w14:textId="77777777" w:rsidR="00AB4292" w:rsidRDefault="00AB4292" w:rsidP="00AB4292">
      <w:pPr>
        <w:rPr>
          <w:rFonts w:eastAsia="Times New Roman"/>
        </w:rPr>
      </w:pPr>
      <w:r>
        <w:rPr>
          <w:rFonts w:eastAsia="Times New Roman"/>
        </w:rPr>
        <w:t>Response from the API:</w:t>
      </w:r>
    </w:p>
    <w:p w14:paraId="1AB4B5BE" w14:textId="77777777" w:rsidR="00AB4292" w:rsidRPr="00AB4292" w:rsidRDefault="00AB4292" w:rsidP="00AB4292">
      <w:pPr>
        <w:rPr>
          <w:rFonts w:eastAsia="Times New Roman"/>
        </w:rPr>
      </w:pPr>
      <w:r w:rsidRPr="00AB4292">
        <w:rPr>
          <w:rFonts w:eastAsia="Times New Roman"/>
        </w:rPr>
        <w:t>{</w:t>
      </w:r>
    </w:p>
    <w:p w14:paraId="21AD02DB" w14:textId="77777777" w:rsidR="00AB4292" w:rsidRPr="00AB4292" w:rsidRDefault="00AB4292" w:rsidP="00AB4292">
      <w:pPr>
        <w:rPr>
          <w:rFonts w:eastAsia="Times New Roman"/>
        </w:rPr>
      </w:pPr>
      <w:r w:rsidRPr="00AB4292">
        <w:rPr>
          <w:rFonts w:eastAsia="Times New Roman"/>
        </w:rPr>
        <w:t xml:space="preserve">    "</w:t>
      </w:r>
      <w:proofErr w:type="gramStart"/>
      <w:r w:rsidRPr="00AB4292">
        <w:rPr>
          <w:rFonts w:eastAsia="Times New Roman"/>
        </w:rPr>
        <w:t>id</w:t>
      </w:r>
      <w:proofErr w:type="gramEnd"/>
      <w:r w:rsidRPr="00AB4292">
        <w:rPr>
          <w:rFonts w:eastAsia="Times New Roman"/>
        </w:rPr>
        <w:t>": 123,</w:t>
      </w:r>
    </w:p>
    <w:p w14:paraId="05535451" w14:textId="77777777" w:rsidR="00AB4292" w:rsidRPr="00AB4292" w:rsidRDefault="00AB4292" w:rsidP="00AB4292">
      <w:pPr>
        <w:rPr>
          <w:rFonts w:eastAsia="Times New Roman"/>
        </w:rPr>
      </w:pPr>
      <w:r w:rsidRPr="00AB4292">
        <w:rPr>
          <w:rFonts w:eastAsia="Times New Roman"/>
        </w:rPr>
        <w:t xml:space="preserve">    "</w:t>
      </w:r>
      <w:proofErr w:type="gramStart"/>
      <w:r w:rsidRPr="00AB4292">
        <w:rPr>
          <w:rFonts w:eastAsia="Times New Roman"/>
        </w:rPr>
        <w:t>name</w:t>
      </w:r>
      <w:proofErr w:type="gramEnd"/>
      <w:r w:rsidRPr="00AB4292">
        <w:rPr>
          <w:rFonts w:eastAsia="Times New Roman"/>
        </w:rPr>
        <w:t>": "John Doe",</w:t>
      </w:r>
    </w:p>
    <w:p w14:paraId="68D66936" w14:textId="77777777" w:rsidR="00AB4292" w:rsidRPr="00AB4292" w:rsidRDefault="00AB4292" w:rsidP="00AB4292">
      <w:pPr>
        <w:rPr>
          <w:rFonts w:eastAsia="Times New Roman"/>
        </w:rPr>
      </w:pPr>
      <w:r w:rsidRPr="00AB4292">
        <w:rPr>
          <w:rFonts w:eastAsia="Times New Roman"/>
        </w:rPr>
        <w:t xml:space="preserve">    "</w:t>
      </w:r>
      <w:proofErr w:type="gramStart"/>
      <w:r w:rsidRPr="00AB4292">
        <w:rPr>
          <w:rFonts w:eastAsia="Times New Roman"/>
        </w:rPr>
        <w:t>email</w:t>
      </w:r>
      <w:proofErr w:type="gramEnd"/>
      <w:r w:rsidRPr="00AB4292">
        <w:rPr>
          <w:rFonts w:eastAsia="Times New Roman"/>
        </w:rPr>
        <w:t>": "john@example.com"</w:t>
      </w:r>
    </w:p>
    <w:p w14:paraId="048F28E4" w14:textId="77777777" w:rsidR="00AB4292" w:rsidRPr="00AB4292" w:rsidRDefault="00AB4292" w:rsidP="00AB4292">
      <w:pPr>
        <w:rPr>
          <w:rFonts w:eastAsia="Times New Roman"/>
        </w:rPr>
      </w:pPr>
      <w:r w:rsidRPr="00AB4292">
        <w:rPr>
          <w:rFonts w:eastAsia="Times New Roman"/>
        </w:rPr>
        <w:t>}</w:t>
      </w:r>
    </w:p>
    <w:p w14:paraId="0320785E" w14:textId="77777777" w:rsidR="00AB4292" w:rsidRDefault="00AB4292" w:rsidP="00AB4292">
      <w:pPr>
        <w:rPr>
          <w:rFonts w:eastAsia="Times New Roman"/>
        </w:rPr>
      </w:pPr>
      <w:r>
        <w:rPr>
          <w:rFonts w:eastAsia="Times New Roman"/>
        </w:rPr>
        <w:t>This response contains structured data that applications can use.</w:t>
      </w:r>
    </w:p>
    <w:p w14:paraId="0FB650D8" w14:textId="77777777" w:rsidR="00AB4292" w:rsidRDefault="00AB4292" w:rsidP="00AB4292">
      <w:pPr>
        <w:rPr>
          <w:rFonts w:eastAsia="Times New Roman"/>
        </w:rPr>
      </w:pPr>
    </w:p>
    <w:p w14:paraId="604825C4" w14:textId="77777777" w:rsidR="00AB4292" w:rsidRDefault="00AB4292" w:rsidP="00AB4292">
      <w:pPr>
        <w:pStyle w:val="Heading2"/>
        <w:rPr>
          <w:rFonts w:eastAsia="Times New Roman"/>
        </w:rPr>
      </w:pPr>
      <w:r>
        <w:rPr>
          <w:rFonts w:eastAsia="Times New Roman"/>
        </w:rPr>
        <w:t xml:space="preserve">🚪 </w:t>
      </w:r>
      <w:proofErr w:type="gramStart"/>
      <w:r>
        <w:rPr>
          <w:rStyle w:val="Strong"/>
          <w:rFonts w:eastAsia="Times New Roman"/>
          <w:b/>
          <w:bCs/>
        </w:rPr>
        <w:t>What</w:t>
      </w:r>
      <w:proofErr w:type="gramEnd"/>
      <w:r>
        <w:rPr>
          <w:rStyle w:val="Strong"/>
          <w:rFonts w:eastAsia="Times New Roman"/>
          <w:b/>
          <w:bCs/>
        </w:rPr>
        <w:t xml:space="preserve"> Is an API Gateway?</w:t>
      </w:r>
    </w:p>
    <w:p w14:paraId="4ADDC2FE" w14:textId="77777777" w:rsidR="00AB4292" w:rsidRDefault="00AB4292" w:rsidP="00AB4292">
      <w:pPr>
        <w:pStyle w:val="NormalWeb"/>
      </w:pPr>
      <w:r>
        <w:t xml:space="preserve">An </w:t>
      </w:r>
      <w:r>
        <w:rPr>
          <w:rStyle w:val="Strong"/>
        </w:rPr>
        <w:t>API Gateway</w:t>
      </w:r>
      <w:r>
        <w:t xml:space="preserve"> is a centralized system that manages, routes, secures, and optimizes API requests between clients and backend services. It acts as a middle layer, helping developers control access, monitoring, and request handling efficiently.</w:t>
      </w:r>
    </w:p>
    <w:p w14:paraId="388E6E9A" w14:textId="77777777" w:rsidR="00AB4292" w:rsidRDefault="00AB4292" w:rsidP="00AB4292">
      <w:pPr>
        <w:pStyle w:val="Heading3"/>
        <w:rPr>
          <w:rFonts w:eastAsia="Times New Roman"/>
        </w:rPr>
      </w:pPr>
      <w:proofErr w:type="gramStart"/>
      <w:r>
        <w:rPr>
          <w:rFonts w:eastAsia="Times New Roman"/>
        </w:rPr>
        <w:t xml:space="preserve">🔹 </w:t>
      </w:r>
      <w:r>
        <w:rPr>
          <w:rStyle w:val="Strong"/>
          <w:rFonts w:eastAsia="Times New Roman"/>
          <w:b/>
          <w:bCs/>
        </w:rPr>
        <w:t>Why Use an API Gateway?</w:t>
      </w:r>
      <w:proofErr w:type="gramEnd"/>
    </w:p>
    <w:p w14:paraId="4B35EC1A" w14:textId="77777777" w:rsidR="00AB4292" w:rsidRDefault="00AB4292" w:rsidP="00AB4292">
      <w:pPr>
        <w:pStyle w:val="NormalWeb"/>
        <w:numPr>
          <w:ilvl w:val="0"/>
          <w:numId w:val="18"/>
        </w:numPr>
        <w:spacing w:before="100" w:beforeAutospacing="1" w:after="100" w:afterAutospacing="1" w:line="240" w:lineRule="auto"/>
      </w:pPr>
      <w:r>
        <w:rPr>
          <w:rStyle w:val="Strong"/>
        </w:rPr>
        <w:t>Request Routing</w:t>
      </w:r>
      <w:r>
        <w:t>: Directs incoming requests to the appropriate microservices or backend systems.</w:t>
      </w:r>
    </w:p>
    <w:p w14:paraId="6EAF7955" w14:textId="77777777" w:rsidR="00AB4292" w:rsidRDefault="00AB4292" w:rsidP="00AB4292">
      <w:pPr>
        <w:pStyle w:val="NormalWeb"/>
        <w:numPr>
          <w:ilvl w:val="0"/>
          <w:numId w:val="18"/>
        </w:numPr>
        <w:spacing w:before="100" w:beforeAutospacing="1" w:after="100" w:afterAutospacing="1" w:line="240" w:lineRule="auto"/>
      </w:pPr>
      <w:r>
        <w:rPr>
          <w:rStyle w:val="Strong"/>
        </w:rPr>
        <w:t>Security &amp; Authentication</w:t>
      </w:r>
      <w:r>
        <w:t>: Implements security measures like OAuth, JWT, and role-based access control.</w:t>
      </w:r>
    </w:p>
    <w:p w14:paraId="5CCEB48D" w14:textId="77777777" w:rsidR="00AB4292" w:rsidRDefault="00AB4292" w:rsidP="00AB4292">
      <w:pPr>
        <w:pStyle w:val="NormalWeb"/>
        <w:numPr>
          <w:ilvl w:val="0"/>
          <w:numId w:val="18"/>
        </w:numPr>
        <w:spacing w:before="100" w:beforeAutospacing="1" w:after="100" w:afterAutospacing="1" w:line="240" w:lineRule="auto"/>
      </w:pPr>
      <w:r>
        <w:rPr>
          <w:rStyle w:val="Strong"/>
        </w:rPr>
        <w:t>Rate Limiting</w:t>
      </w:r>
      <w:r>
        <w:t>: Prevents excessive API calls to protect resources.</w:t>
      </w:r>
    </w:p>
    <w:p w14:paraId="00F17D0A" w14:textId="77777777" w:rsidR="00AB4292" w:rsidRDefault="00AB4292" w:rsidP="00AB4292">
      <w:pPr>
        <w:pStyle w:val="NormalWeb"/>
        <w:numPr>
          <w:ilvl w:val="0"/>
          <w:numId w:val="18"/>
        </w:numPr>
        <w:spacing w:before="100" w:beforeAutospacing="1" w:after="100" w:afterAutospacing="1" w:line="240" w:lineRule="auto"/>
      </w:pPr>
      <w:r>
        <w:rPr>
          <w:rStyle w:val="Strong"/>
        </w:rPr>
        <w:t>Caching</w:t>
      </w:r>
      <w:r>
        <w:t>: Improves performance by storing frequent responses.</w:t>
      </w:r>
    </w:p>
    <w:p w14:paraId="4B5686C1" w14:textId="77777777" w:rsidR="00AB4292" w:rsidRDefault="00AB4292" w:rsidP="00AB4292">
      <w:pPr>
        <w:pStyle w:val="NormalWeb"/>
        <w:numPr>
          <w:ilvl w:val="0"/>
          <w:numId w:val="18"/>
        </w:numPr>
        <w:spacing w:before="100" w:beforeAutospacing="1" w:after="100" w:afterAutospacing="1" w:line="240" w:lineRule="auto"/>
      </w:pPr>
      <w:r>
        <w:rPr>
          <w:rStyle w:val="Strong"/>
        </w:rPr>
        <w:t>Load Balancing</w:t>
      </w:r>
      <w:r>
        <w:t>: Distributes requests across multiple servers for better reliability.</w:t>
      </w:r>
    </w:p>
    <w:p w14:paraId="517C74B4" w14:textId="77777777" w:rsidR="00AB4292" w:rsidRDefault="00AB4292" w:rsidP="00AB4292">
      <w:pPr>
        <w:pStyle w:val="NormalWeb"/>
        <w:numPr>
          <w:ilvl w:val="0"/>
          <w:numId w:val="18"/>
        </w:numPr>
        <w:spacing w:before="100" w:beforeAutospacing="1" w:after="100" w:afterAutospacing="1" w:line="240" w:lineRule="auto"/>
      </w:pPr>
      <w:r>
        <w:rPr>
          <w:rStyle w:val="Strong"/>
        </w:rPr>
        <w:t>Monitoring &amp; Logging</w:t>
      </w:r>
      <w:r>
        <w:t>: Tracks API usage and detects anomalies.</w:t>
      </w:r>
    </w:p>
    <w:p w14:paraId="2E95F37C" w14:textId="77777777" w:rsidR="00AB4292" w:rsidRDefault="00AB4292" w:rsidP="00AB4292">
      <w:pPr>
        <w:pStyle w:val="Heading3"/>
        <w:rPr>
          <w:rFonts w:eastAsia="Times New Roman"/>
        </w:rPr>
      </w:pPr>
      <w:r>
        <w:rPr>
          <w:rFonts w:eastAsia="Times New Roman"/>
        </w:rPr>
        <w:t xml:space="preserve">🔹 </w:t>
      </w:r>
      <w:r>
        <w:rPr>
          <w:rStyle w:val="Strong"/>
          <w:rFonts w:eastAsia="Times New Roman"/>
          <w:b/>
          <w:bCs/>
        </w:rPr>
        <w:t>API Gateway Architecture</w:t>
      </w:r>
    </w:p>
    <w:p w14:paraId="49AAAA92" w14:textId="77777777" w:rsidR="00AB4292" w:rsidRDefault="00AB4292" w:rsidP="00AB4292">
      <w:pPr>
        <w:pStyle w:val="NormalWeb"/>
        <w:numPr>
          <w:ilvl w:val="0"/>
          <w:numId w:val="19"/>
        </w:numPr>
        <w:spacing w:before="100" w:beforeAutospacing="1" w:after="100" w:afterAutospacing="1" w:line="240" w:lineRule="auto"/>
      </w:pPr>
      <w:r>
        <w:rPr>
          <w:rStyle w:val="Strong"/>
        </w:rPr>
        <w:t>Client (Frontend/App)</w:t>
      </w:r>
      <w:r>
        <w:t xml:space="preserve"> → Sends a request to the API Gateway.</w:t>
      </w:r>
    </w:p>
    <w:p w14:paraId="335E8AAA" w14:textId="77777777" w:rsidR="00AB4292" w:rsidRDefault="00AB4292" w:rsidP="00AB4292">
      <w:pPr>
        <w:pStyle w:val="NormalWeb"/>
        <w:numPr>
          <w:ilvl w:val="0"/>
          <w:numId w:val="19"/>
        </w:numPr>
        <w:spacing w:before="100" w:beforeAutospacing="1" w:after="100" w:afterAutospacing="1" w:line="240" w:lineRule="auto"/>
      </w:pPr>
      <w:r>
        <w:rPr>
          <w:rStyle w:val="Strong"/>
        </w:rPr>
        <w:t>API Gateway</w:t>
      </w:r>
      <w:r>
        <w:t xml:space="preserve"> → </w:t>
      </w:r>
      <w:proofErr w:type="gramStart"/>
      <w:r>
        <w:t>Validates</w:t>
      </w:r>
      <w:proofErr w:type="gramEnd"/>
      <w:r>
        <w:t xml:space="preserve"> the request, applies security measures, and routes it to the backend.</w:t>
      </w:r>
    </w:p>
    <w:p w14:paraId="4CFA7D9D" w14:textId="77777777" w:rsidR="00AB4292" w:rsidRDefault="00AB4292" w:rsidP="00AB4292">
      <w:pPr>
        <w:pStyle w:val="NormalWeb"/>
        <w:numPr>
          <w:ilvl w:val="0"/>
          <w:numId w:val="19"/>
        </w:numPr>
        <w:spacing w:before="100" w:beforeAutospacing="1" w:after="100" w:afterAutospacing="1" w:line="240" w:lineRule="auto"/>
      </w:pPr>
      <w:r>
        <w:rPr>
          <w:rStyle w:val="Strong"/>
        </w:rPr>
        <w:t>Backend/Microservices</w:t>
      </w:r>
      <w:r>
        <w:t xml:space="preserve"> → Process the request and send a response back through the API Gateway.</w:t>
      </w:r>
    </w:p>
    <w:p w14:paraId="40B1D26B" w14:textId="77777777" w:rsidR="00AB4292" w:rsidRDefault="00AB4292" w:rsidP="00AB4292">
      <w:pPr>
        <w:pStyle w:val="Heading3"/>
        <w:rPr>
          <w:rFonts w:eastAsia="Times New Roman"/>
        </w:rPr>
      </w:pPr>
      <w:r>
        <w:rPr>
          <w:rFonts w:eastAsia="Times New Roman"/>
        </w:rPr>
        <w:t xml:space="preserve">🔹 </w:t>
      </w:r>
      <w:r>
        <w:rPr>
          <w:rStyle w:val="Strong"/>
          <w:rFonts w:eastAsia="Times New Roman"/>
          <w:b/>
          <w:bCs/>
        </w:rPr>
        <w:t>Example of API Gateway Usage</w:t>
      </w:r>
    </w:p>
    <w:p w14:paraId="00E2194F" w14:textId="77777777" w:rsidR="00AB4292" w:rsidRDefault="00AB4292" w:rsidP="00AB4292">
      <w:pPr>
        <w:pStyle w:val="NormalWeb"/>
      </w:pPr>
      <w:r>
        <w:t>Instead of exposing multiple microservices directly, an API Gateway unifies access:</w:t>
      </w:r>
    </w:p>
    <w:p w14:paraId="7CF19548" w14:textId="77777777" w:rsidR="00AB4292" w:rsidRPr="00AB4292" w:rsidRDefault="00AB4292" w:rsidP="00AB4292">
      <w:pPr>
        <w:rPr>
          <w:rFonts w:eastAsia="Times New Roman"/>
        </w:rPr>
      </w:pPr>
      <w:r w:rsidRPr="00AB4292">
        <w:rPr>
          <w:rFonts w:eastAsia="Times New Roman"/>
        </w:rPr>
        <w:t xml:space="preserve">Client </w:t>
      </w:r>
      <w:r w:rsidRPr="00AB4292">
        <w:rPr>
          <w:rFonts w:ascii="Times New Roman" w:eastAsia="Times New Roman" w:hAnsi="Times New Roman" w:cs="Times New Roman"/>
        </w:rPr>
        <w:t>→</w:t>
      </w:r>
      <w:r w:rsidRPr="00AB4292">
        <w:rPr>
          <w:rFonts w:eastAsia="Times New Roman"/>
        </w:rPr>
        <w:t xml:space="preserve"> API Gateway </w:t>
      </w:r>
      <w:r w:rsidRPr="00AB4292">
        <w:rPr>
          <w:rFonts w:ascii="Times New Roman" w:eastAsia="Times New Roman" w:hAnsi="Times New Roman" w:cs="Times New Roman"/>
        </w:rPr>
        <w:t>→</w:t>
      </w:r>
      <w:r w:rsidRPr="00AB4292">
        <w:rPr>
          <w:rFonts w:eastAsia="Times New Roman"/>
        </w:rPr>
        <w:t xml:space="preserve"> Authentication Service</w:t>
      </w:r>
    </w:p>
    <w:p w14:paraId="5AF8E417" w14:textId="77777777" w:rsidR="00AB4292" w:rsidRPr="00AB4292" w:rsidRDefault="00AB4292" w:rsidP="00AB4292">
      <w:pPr>
        <w:rPr>
          <w:rFonts w:eastAsia="Times New Roman"/>
        </w:rPr>
      </w:pPr>
      <w:r w:rsidRPr="00AB4292">
        <w:rPr>
          <w:rFonts w:eastAsia="Times New Roman"/>
        </w:rPr>
        <w:t xml:space="preserve">                         </w:t>
      </w:r>
      <w:r w:rsidRPr="00AB4292">
        <w:rPr>
          <w:rFonts w:ascii="Times New Roman" w:eastAsia="Times New Roman" w:hAnsi="Times New Roman" w:cs="Times New Roman"/>
        </w:rPr>
        <w:t>→</w:t>
      </w:r>
      <w:r w:rsidRPr="00AB4292">
        <w:rPr>
          <w:rFonts w:eastAsia="Times New Roman"/>
        </w:rPr>
        <w:t xml:space="preserve"> Product Service</w:t>
      </w:r>
    </w:p>
    <w:p w14:paraId="1953322E" w14:textId="77777777" w:rsidR="00AB4292" w:rsidRPr="00AB4292" w:rsidRDefault="00AB4292" w:rsidP="00AB4292">
      <w:pPr>
        <w:rPr>
          <w:rFonts w:eastAsia="Times New Roman"/>
        </w:rPr>
      </w:pPr>
      <w:r w:rsidRPr="00AB4292">
        <w:rPr>
          <w:rFonts w:eastAsia="Times New Roman"/>
        </w:rPr>
        <w:t xml:space="preserve">                         </w:t>
      </w:r>
      <w:r w:rsidRPr="00AB4292">
        <w:rPr>
          <w:rFonts w:ascii="Times New Roman" w:eastAsia="Times New Roman" w:hAnsi="Times New Roman" w:cs="Times New Roman"/>
        </w:rPr>
        <w:t>→</w:t>
      </w:r>
      <w:r w:rsidRPr="00AB4292">
        <w:rPr>
          <w:rFonts w:eastAsia="Times New Roman"/>
        </w:rPr>
        <w:t xml:space="preserve"> User Service</w:t>
      </w:r>
    </w:p>
    <w:p w14:paraId="27B8D0CD" w14:textId="77777777" w:rsidR="00AB4292" w:rsidRDefault="00853929" w:rsidP="00AB4292">
      <w:pPr>
        <w:rPr>
          <w:rStyle w:val="Strong"/>
          <w:rFonts w:eastAsia="Times New Roman"/>
        </w:rPr>
      </w:pPr>
      <w:r>
        <w:rPr>
          <w:rFonts w:eastAsia="Times New Roman"/>
        </w:rPr>
        <w:t xml:space="preserve">🔥 </w:t>
      </w:r>
      <w:r>
        <w:rPr>
          <w:rStyle w:val="Strong"/>
          <w:rFonts w:eastAsia="Times New Roman"/>
        </w:rPr>
        <w:t>Key Difference: API vs API Gateway</w:t>
      </w:r>
    </w:p>
    <w:p w14:paraId="782F03E3" w14:textId="77777777" w:rsidR="00853929" w:rsidRDefault="00853929" w:rsidP="00AB4292">
      <w:pPr>
        <w:rPr>
          <w:rFonts w:eastAsia="Times New Roman"/>
        </w:rPr>
      </w:pPr>
      <w:r>
        <w:rPr>
          <w:rFonts w:eastAsia="Times New Roman"/>
          <w:noProof/>
        </w:rPr>
        <w:drawing>
          <wp:inline distT="0" distB="0" distL="0" distR="0" wp14:anchorId="71779A39" wp14:editId="1464823B">
            <wp:extent cx="5372100" cy="2387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387600"/>
                    </a:xfrm>
                    <a:prstGeom prst="rect">
                      <a:avLst/>
                    </a:prstGeom>
                    <a:noFill/>
                    <a:ln>
                      <a:noFill/>
                    </a:ln>
                  </pic:spPr>
                </pic:pic>
              </a:graphicData>
            </a:graphic>
          </wp:inline>
        </w:drawing>
      </w:r>
    </w:p>
    <w:p w14:paraId="3EB51D3E" w14:textId="77777777" w:rsidR="00AB4292" w:rsidRDefault="00AB4292" w:rsidP="00AB4292">
      <w:pPr>
        <w:rPr>
          <w:rFonts w:eastAsia="Times New Roman"/>
        </w:rPr>
      </w:pPr>
    </w:p>
    <w:p w14:paraId="452F9E14" w14:textId="77777777" w:rsidR="00853929" w:rsidRDefault="00853929" w:rsidP="00853929">
      <w:pPr>
        <w:pStyle w:val="Heading2"/>
        <w:rPr>
          <w:rFonts w:eastAsia="Times New Roman"/>
        </w:rPr>
      </w:pPr>
      <w:r>
        <w:rPr>
          <w:rStyle w:val="Strong"/>
          <w:rFonts w:eastAsia="Times New Roman"/>
          <w:b/>
          <w:bCs/>
        </w:rPr>
        <w:t>Why Is an API Gateway Important for Scalable Systems?</w:t>
      </w:r>
    </w:p>
    <w:p w14:paraId="4ED034D7" w14:textId="77777777" w:rsidR="00853929" w:rsidRDefault="00853929" w:rsidP="00853929">
      <w:pPr>
        <w:pStyle w:val="NormalWeb"/>
      </w:pPr>
      <w:r>
        <w:t xml:space="preserve">Since you're focused on building </w:t>
      </w:r>
      <w:r>
        <w:rPr>
          <w:rStyle w:val="Strong"/>
        </w:rPr>
        <w:t>secure and scalable API Gateways</w:t>
      </w:r>
      <w:r>
        <w:t xml:space="preserve">, using an API Gateway enables better control, security, and performance optimization—especially when dealing with </w:t>
      </w:r>
      <w:r>
        <w:rPr>
          <w:rStyle w:val="Strong"/>
        </w:rPr>
        <w:t>microservices</w:t>
      </w:r>
      <w:r>
        <w:t xml:space="preserve"> or </w:t>
      </w:r>
      <w:r>
        <w:rPr>
          <w:rStyle w:val="Strong"/>
        </w:rPr>
        <w:t>large-scale applications</w:t>
      </w:r>
      <w:r>
        <w:t>.</w:t>
      </w:r>
    </w:p>
    <w:p w14:paraId="2487F233" w14:textId="77777777" w:rsidR="00AB4292" w:rsidRPr="00AB4292" w:rsidRDefault="00AB4292" w:rsidP="00AB4292"/>
    <w:p w14:paraId="0E635D0E" w14:textId="77777777" w:rsidR="00047C33" w:rsidRDefault="00047C33" w:rsidP="00047C33">
      <w:pPr>
        <w:pStyle w:val="Heading3"/>
        <w:rPr>
          <w:rFonts w:eastAsia="Times New Roman"/>
        </w:rPr>
      </w:pPr>
      <w:r>
        <w:rPr>
          <w:rFonts w:eastAsia="Times New Roman"/>
        </w:rPr>
        <w:t xml:space="preserve">📌 </w:t>
      </w:r>
      <w:r>
        <w:rPr>
          <w:rStyle w:val="Strong"/>
          <w:rFonts w:eastAsia="Times New Roman"/>
          <w:b/>
          <w:bCs/>
        </w:rPr>
        <w:t xml:space="preserve">What We'll </w:t>
      </w:r>
      <w:proofErr w:type="gramStart"/>
      <w:r>
        <w:rPr>
          <w:rStyle w:val="Strong"/>
          <w:rFonts w:eastAsia="Times New Roman"/>
          <w:b/>
          <w:bCs/>
        </w:rPr>
        <w:t>Do</w:t>
      </w:r>
      <w:proofErr w:type="gramEnd"/>
    </w:p>
    <w:p w14:paraId="14F5A35A" w14:textId="77777777" w:rsidR="00047C33" w:rsidRDefault="00047C33" w:rsidP="00047C33">
      <w:pPr>
        <w:pStyle w:val="NormalWeb"/>
      </w:pPr>
      <w:r>
        <w:t xml:space="preserve">We'll create a simple </w:t>
      </w:r>
      <w:r>
        <w:rPr>
          <w:rStyle w:val="Strong"/>
        </w:rPr>
        <w:t>Golang API</w:t>
      </w:r>
      <w:r>
        <w:t xml:space="preserve"> that acts as a </w:t>
      </w:r>
      <w:r>
        <w:rPr>
          <w:rStyle w:val="Strong"/>
        </w:rPr>
        <w:t>gateway</w:t>
      </w:r>
      <w:r>
        <w:t xml:space="preserve"> to handle incoming requests.</w:t>
      </w:r>
    </w:p>
    <w:p w14:paraId="2E886F31" w14:textId="77777777" w:rsidR="00047C33" w:rsidRDefault="00047C33" w:rsidP="00047C33">
      <w:pPr>
        <w:pStyle w:val="Heading3"/>
        <w:rPr>
          <w:rFonts w:eastAsia="Times New Roman"/>
        </w:rPr>
      </w:pPr>
      <w:r>
        <w:rPr>
          <w:rFonts w:eastAsia="Times New Roman"/>
        </w:rPr>
        <w:t xml:space="preserve">🛠 </w:t>
      </w:r>
      <w:r>
        <w:rPr>
          <w:rStyle w:val="Strong"/>
          <w:rFonts w:eastAsia="Times New Roman"/>
          <w:b/>
          <w:bCs/>
        </w:rPr>
        <w:t>Implementation</w:t>
      </w:r>
    </w:p>
    <w:p w14:paraId="431E66D2" w14:textId="77777777" w:rsidR="00047C33" w:rsidRDefault="00047C33" w:rsidP="00047C33">
      <w:pPr>
        <w:pStyle w:val="NormalWeb"/>
        <w:numPr>
          <w:ilvl w:val="0"/>
          <w:numId w:val="15"/>
        </w:numPr>
        <w:spacing w:before="100" w:beforeAutospacing="1" w:after="100" w:afterAutospacing="1" w:line="240" w:lineRule="auto"/>
      </w:pPr>
      <w:r>
        <w:t>Install Golang and dependencies.</w:t>
      </w:r>
    </w:p>
    <w:p w14:paraId="005B4CBA" w14:textId="77777777" w:rsidR="00047C33" w:rsidRDefault="00047C33" w:rsidP="00047C33">
      <w:pPr>
        <w:pStyle w:val="NormalWeb"/>
        <w:numPr>
          <w:ilvl w:val="0"/>
          <w:numId w:val="15"/>
        </w:numPr>
        <w:spacing w:before="100" w:beforeAutospacing="1" w:after="100" w:afterAutospacing="1" w:line="240" w:lineRule="auto"/>
      </w:pPr>
      <w:r>
        <w:t xml:space="preserve">Set up a basic </w:t>
      </w:r>
      <w:r>
        <w:rPr>
          <w:rStyle w:val="Strong"/>
        </w:rPr>
        <w:t>Fiber</w:t>
      </w:r>
      <w:r>
        <w:t xml:space="preserve"> or </w:t>
      </w:r>
      <w:r>
        <w:rPr>
          <w:rStyle w:val="Strong"/>
        </w:rPr>
        <w:t>Gin</w:t>
      </w:r>
      <w:r>
        <w:t xml:space="preserve"> server.</w:t>
      </w:r>
    </w:p>
    <w:p w14:paraId="499B2528" w14:textId="77777777" w:rsidR="00047C33" w:rsidRDefault="00047C33" w:rsidP="00047C33">
      <w:pPr>
        <w:pStyle w:val="NormalWeb"/>
        <w:numPr>
          <w:ilvl w:val="0"/>
          <w:numId w:val="15"/>
        </w:numPr>
        <w:spacing w:before="100" w:beforeAutospacing="1" w:after="100" w:afterAutospacing="1" w:line="240" w:lineRule="auto"/>
      </w:pPr>
      <w:r>
        <w:t>Create routes for handling API requests.</w:t>
      </w:r>
    </w:p>
    <w:p w14:paraId="5FED421A" w14:textId="77777777" w:rsidR="004A6C86" w:rsidRDefault="004A6C86" w:rsidP="004A6C86">
      <w:pPr>
        <w:pStyle w:val="NormalWeb"/>
        <w:ind w:left="720"/>
      </w:pPr>
    </w:p>
    <w:p w14:paraId="2C0DCE1E" w14:textId="77777777" w:rsidR="004A6C86" w:rsidRDefault="004A6C86" w:rsidP="004A6C86">
      <w:pPr>
        <w:pStyle w:val="NormalWeb"/>
        <w:ind w:left="360"/>
      </w:pPr>
      <w:r>
        <w:t>Fiber and Gin are two popular web frameworks for building APIs and servers in Golang. They both provide efficient request handling, routing, and middleware support but differ in their design and performance characteristics.</w:t>
      </w:r>
    </w:p>
    <w:p w14:paraId="28A9133E" w14:textId="77777777" w:rsidR="004A6C86" w:rsidRDefault="004A6C86" w:rsidP="004A6C86">
      <w:pPr>
        <w:pStyle w:val="Heading2"/>
        <w:rPr>
          <w:rFonts w:eastAsia="Times New Roman"/>
        </w:rPr>
      </w:pPr>
      <w:r>
        <w:rPr>
          <w:rFonts w:eastAsia="Times New Roman"/>
        </w:rPr>
        <w:t xml:space="preserve">🌟 </w:t>
      </w:r>
      <w:r>
        <w:rPr>
          <w:rStyle w:val="Strong"/>
          <w:rFonts w:eastAsia="Times New Roman"/>
          <w:b/>
          <w:bCs/>
        </w:rPr>
        <w:t>Fiber vs. Gin: An Overview</w:t>
      </w:r>
    </w:p>
    <w:p w14:paraId="7953E9CB" w14:textId="77777777" w:rsidR="004A6C86" w:rsidRDefault="004A6C86" w:rsidP="004A6C86">
      <w:pPr>
        <w:pStyle w:val="Heading3"/>
        <w:ind w:left="720"/>
        <w:rPr>
          <w:rFonts w:eastAsia="Times New Roman"/>
        </w:rPr>
      </w:pPr>
      <w:r>
        <w:rPr>
          <w:rFonts w:eastAsia="Times New Roman"/>
        </w:rPr>
        <w:t xml:space="preserve">🔹 </w:t>
      </w:r>
      <w:r>
        <w:rPr>
          <w:rStyle w:val="Strong"/>
          <w:rFonts w:eastAsia="Times New Roman"/>
          <w:b/>
          <w:bCs/>
        </w:rPr>
        <w:t>Fiber</w:t>
      </w:r>
    </w:p>
    <w:p w14:paraId="233CFA66" w14:textId="77777777" w:rsidR="00F00810" w:rsidRPr="00F00810" w:rsidRDefault="004A6C86" w:rsidP="00F00810">
      <w:pPr>
        <w:pStyle w:val="NormalWeb"/>
        <w:rPr>
          <w:color w:val="auto"/>
          <w:sz w:val="20"/>
          <w:szCs w:val="20"/>
        </w:rPr>
      </w:pPr>
      <w:r>
        <w:t xml:space="preserve">Fiber is built on top </w:t>
      </w:r>
      <w:proofErr w:type="gramStart"/>
      <w:r>
        <w:t xml:space="preserve">of </w:t>
      </w:r>
      <w:r w:rsidR="00F00810">
        <w:t xml:space="preserve"> fasthttp</w:t>
      </w:r>
      <w:proofErr w:type="gramEnd"/>
      <w:r w:rsidR="00F00810">
        <w:t xml:space="preserve"> (</w:t>
      </w:r>
      <w:hyperlink r:id="rId12" w:history="1">
        <w:r w:rsidR="00F00810" w:rsidRPr="00983E77">
          <w:rPr>
            <w:rStyle w:val="Hyperlink"/>
            <w:rFonts w:eastAsia="Times New Roman"/>
          </w:rPr>
          <w:t>https://github.com/valyala/fasthttp</w:t>
        </w:r>
      </w:hyperlink>
      <w:r w:rsidR="00F00810">
        <w:rPr>
          <w:rFonts w:eastAsia="Times New Roman"/>
        </w:rPr>
        <w:t xml:space="preserve">) </w:t>
      </w:r>
      <w:r w:rsidR="00F00810" w:rsidRPr="00F00810">
        <w:rPr>
          <w:color w:val="auto"/>
          <w:sz w:val="20"/>
          <w:szCs w:val="20"/>
        </w:rPr>
        <w:t>, which is the fastest HTTP engine for Golang. It's designed for high performance and minimal memory usage, making it a great choice for microservices and API gateways handling high traffic.</w:t>
      </w:r>
    </w:p>
    <w:p w14:paraId="755ED306" w14:textId="77777777" w:rsidR="00F00810" w:rsidRPr="00F00810" w:rsidRDefault="00F00810" w:rsidP="00F00810">
      <w:pPr>
        <w:spacing w:before="100" w:beforeAutospacing="1" w:after="100" w:afterAutospacing="1" w:line="240" w:lineRule="auto"/>
        <w:rPr>
          <w:rFonts w:ascii="Times New Roman" w:hAnsi="Times New Roman" w:cs="Times New Roman"/>
          <w:color w:val="auto"/>
          <w:szCs w:val="20"/>
        </w:rPr>
      </w:pPr>
      <w:r w:rsidRPr="00F00810">
        <w:rPr>
          <w:rFonts w:ascii="Times New Roman" w:hAnsi="Times New Roman" w:cs="Times New Roman"/>
          <w:b/>
          <w:bCs/>
          <w:color w:val="auto"/>
          <w:szCs w:val="20"/>
        </w:rPr>
        <w:t>Key Features of Fiber:</w:t>
      </w:r>
    </w:p>
    <w:p w14:paraId="51D28151" w14:textId="77777777" w:rsidR="00F00810" w:rsidRPr="00F00810" w:rsidRDefault="00F00810" w:rsidP="00F00810">
      <w:pPr>
        <w:numPr>
          <w:ilvl w:val="0"/>
          <w:numId w:val="20"/>
        </w:numPr>
        <w:spacing w:before="100" w:beforeAutospacing="1" w:after="100" w:afterAutospacing="1" w:line="240" w:lineRule="auto"/>
        <w:rPr>
          <w:rFonts w:ascii="Times New Roman" w:hAnsi="Times New Roman" w:cs="Times New Roman"/>
          <w:color w:val="auto"/>
          <w:szCs w:val="20"/>
        </w:rPr>
      </w:pPr>
      <w:r w:rsidRPr="00F00810">
        <w:rPr>
          <w:rFonts w:ascii="DejaVu Sans" w:hAnsi="DejaVu Sans" w:cs="DejaVu Sans"/>
          <w:color w:val="auto"/>
          <w:szCs w:val="20"/>
        </w:rPr>
        <w:t>⚡</w:t>
      </w:r>
      <w:r w:rsidRPr="00F00810">
        <w:rPr>
          <w:rFonts w:ascii="Times New Roman" w:hAnsi="Times New Roman" w:cs="Times New Roman"/>
          <w:color w:val="auto"/>
          <w:szCs w:val="20"/>
        </w:rPr>
        <w:t xml:space="preserve"> </w:t>
      </w:r>
      <w:r w:rsidRPr="00F00810">
        <w:rPr>
          <w:rFonts w:ascii="Times New Roman" w:hAnsi="Times New Roman" w:cs="Times New Roman"/>
          <w:b/>
          <w:bCs/>
          <w:color w:val="auto"/>
          <w:szCs w:val="20"/>
        </w:rPr>
        <w:t>High Performance</w:t>
      </w:r>
      <w:r w:rsidRPr="00F00810">
        <w:rPr>
          <w:rFonts w:ascii="Times New Roman" w:hAnsi="Times New Roman" w:cs="Times New Roman"/>
          <w:color w:val="auto"/>
          <w:szCs w:val="20"/>
        </w:rPr>
        <w:t>: Uses fasthttp, making it faster than the standard net/http.</w:t>
      </w:r>
    </w:p>
    <w:p w14:paraId="13B7EF3F" w14:textId="77777777" w:rsidR="00F00810" w:rsidRPr="00F00810" w:rsidRDefault="00F00810" w:rsidP="00F00810">
      <w:pPr>
        <w:numPr>
          <w:ilvl w:val="0"/>
          <w:numId w:val="20"/>
        </w:numPr>
        <w:spacing w:before="100" w:beforeAutospacing="1" w:after="100" w:afterAutospacing="1" w:line="240" w:lineRule="auto"/>
        <w:rPr>
          <w:rFonts w:ascii="Times New Roman" w:hAnsi="Times New Roman" w:cs="Times New Roman"/>
          <w:color w:val="auto"/>
          <w:szCs w:val="20"/>
        </w:rPr>
      </w:pPr>
      <w:r w:rsidRPr="00F00810">
        <w:rPr>
          <w:rFonts w:ascii="Times New Roman" w:hAnsi="Times New Roman" w:cs="Times New Roman"/>
          <w:color w:val="auto"/>
          <w:szCs w:val="20"/>
        </w:rPr>
        <w:t xml:space="preserve">🏗 </w:t>
      </w:r>
      <w:r w:rsidRPr="00F00810">
        <w:rPr>
          <w:rFonts w:ascii="Times New Roman" w:hAnsi="Times New Roman" w:cs="Times New Roman"/>
          <w:b/>
          <w:bCs/>
          <w:color w:val="auto"/>
          <w:szCs w:val="20"/>
        </w:rPr>
        <w:t>Express-like Syntax</w:t>
      </w:r>
      <w:r w:rsidRPr="00F00810">
        <w:rPr>
          <w:rFonts w:ascii="Times New Roman" w:hAnsi="Times New Roman" w:cs="Times New Roman"/>
          <w:color w:val="auto"/>
          <w:szCs w:val="20"/>
        </w:rPr>
        <w:t>: Inspired by Node.js' Express framework, making it easy to use.</w:t>
      </w:r>
    </w:p>
    <w:p w14:paraId="1262102B" w14:textId="77777777" w:rsidR="00F00810" w:rsidRPr="00F00810" w:rsidRDefault="00F00810" w:rsidP="00F00810">
      <w:pPr>
        <w:numPr>
          <w:ilvl w:val="0"/>
          <w:numId w:val="20"/>
        </w:numPr>
        <w:spacing w:before="100" w:beforeAutospacing="1" w:after="100" w:afterAutospacing="1" w:line="240" w:lineRule="auto"/>
        <w:rPr>
          <w:rFonts w:ascii="Times New Roman" w:hAnsi="Times New Roman" w:cs="Times New Roman"/>
          <w:color w:val="auto"/>
          <w:szCs w:val="20"/>
        </w:rPr>
      </w:pPr>
      <w:r w:rsidRPr="00F00810">
        <w:rPr>
          <w:rFonts w:ascii="Times New Roman" w:hAnsi="Times New Roman" w:cs="Times New Roman"/>
          <w:color w:val="auto"/>
          <w:szCs w:val="20"/>
        </w:rPr>
        <w:t xml:space="preserve">🛠 </w:t>
      </w:r>
      <w:r w:rsidRPr="00F00810">
        <w:rPr>
          <w:rFonts w:ascii="Times New Roman" w:hAnsi="Times New Roman" w:cs="Times New Roman"/>
          <w:b/>
          <w:bCs/>
          <w:color w:val="auto"/>
          <w:szCs w:val="20"/>
        </w:rPr>
        <w:t>Built-in Middleware</w:t>
      </w:r>
      <w:r w:rsidRPr="00F00810">
        <w:rPr>
          <w:rFonts w:ascii="Times New Roman" w:hAnsi="Times New Roman" w:cs="Times New Roman"/>
          <w:color w:val="auto"/>
          <w:szCs w:val="20"/>
        </w:rPr>
        <w:t>: Comes with built-in middleware like CORS, compression, and authentication.</w:t>
      </w:r>
    </w:p>
    <w:p w14:paraId="5712F1A6" w14:textId="77777777" w:rsidR="00F00810" w:rsidRPr="00F00810" w:rsidRDefault="00F00810" w:rsidP="00F00810">
      <w:pPr>
        <w:numPr>
          <w:ilvl w:val="0"/>
          <w:numId w:val="20"/>
        </w:numPr>
        <w:spacing w:before="100" w:beforeAutospacing="1" w:after="100" w:afterAutospacing="1" w:line="240" w:lineRule="auto"/>
        <w:rPr>
          <w:rFonts w:ascii="Times New Roman" w:hAnsi="Times New Roman" w:cs="Times New Roman"/>
          <w:color w:val="auto"/>
          <w:szCs w:val="20"/>
        </w:rPr>
      </w:pPr>
      <w:r w:rsidRPr="00F00810">
        <w:rPr>
          <w:rFonts w:ascii="Times New Roman" w:hAnsi="Times New Roman" w:cs="Times New Roman"/>
          <w:color w:val="auto"/>
          <w:szCs w:val="20"/>
        </w:rPr>
        <w:t xml:space="preserve">📦 </w:t>
      </w:r>
      <w:r w:rsidRPr="00F00810">
        <w:rPr>
          <w:rFonts w:ascii="Times New Roman" w:hAnsi="Times New Roman" w:cs="Times New Roman"/>
          <w:b/>
          <w:bCs/>
          <w:color w:val="auto"/>
          <w:szCs w:val="20"/>
        </w:rPr>
        <w:t>Lightweight &amp; Minimal Memory Usage</w:t>
      </w:r>
      <w:r w:rsidRPr="00F00810">
        <w:rPr>
          <w:rFonts w:ascii="Times New Roman" w:hAnsi="Times New Roman" w:cs="Times New Roman"/>
          <w:color w:val="auto"/>
          <w:szCs w:val="20"/>
        </w:rPr>
        <w:t>: Optimized for speed and scalability.</w:t>
      </w:r>
    </w:p>
    <w:p w14:paraId="0CCD57B5" w14:textId="77777777" w:rsidR="00F00810" w:rsidRPr="00F00810" w:rsidRDefault="00F00810" w:rsidP="00F00810">
      <w:pPr>
        <w:numPr>
          <w:ilvl w:val="0"/>
          <w:numId w:val="20"/>
        </w:numPr>
        <w:spacing w:before="100" w:beforeAutospacing="1" w:after="100" w:afterAutospacing="1" w:line="240" w:lineRule="auto"/>
        <w:rPr>
          <w:rFonts w:ascii="Times New Roman" w:hAnsi="Times New Roman" w:cs="Times New Roman"/>
          <w:color w:val="auto"/>
          <w:szCs w:val="20"/>
        </w:rPr>
      </w:pPr>
      <w:r w:rsidRPr="00F00810">
        <w:rPr>
          <w:rFonts w:ascii="Times New Roman" w:hAnsi="Times New Roman" w:cs="Times New Roman"/>
          <w:color w:val="auto"/>
          <w:szCs w:val="20"/>
        </w:rPr>
        <w:t xml:space="preserve">💡 </w:t>
      </w:r>
      <w:r w:rsidRPr="00F00810">
        <w:rPr>
          <w:rFonts w:ascii="Times New Roman" w:hAnsi="Times New Roman" w:cs="Times New Roman"/>
          <w:b/>
          <w:bCs/>
          <w:color w:val="auto"/>
          <w:szCs w:val="20"/>
        </w:rPr>
        <w:t>Automatic JSON Parsing</w:t>
      </w:r>
      <w:r w:rsidRPr="00F00810">
        <w:rPr>
          <w:rFonts w:ascii="Times New Roman" w:hAnsi="Times New Roman" w:cs="Times New Roman"/>
          <w:color w:val="auto"/>
          <w:szCs w:val="20"/>
        </w:rPr>
        <w:t>: Makes working with request and response payloads easier.</w:t>
      </w:r>
    </w:p>
    <w:p w14:paraId="3CAA6B88" w14:textId="77777777" w:rsidR="00F00810" w:rsidRPr="00F00810" w:rsidRDefault="00F00810" w:rsidP="00F00810">
      <w:pPr>
        <w:spacing w:before="100" w:beforeAutospacing="1" w:after="100" w:afterAutospacing="1" w:line="240" w:lineRule="auto"/>
        <w:rPr>
          <w:rFonts w:ascii="Times New Roman" w:hAnsi="Times New Roman" w:cs="Times New Roman"/>
          <w:color w:val="auto"/>
          <w:szCs w:val="20"/>
        </w:rPr>
      </w:pPr>
      <w:r w:rsidRPr="00F00810">
        <w:rPr>
          <w:rFonts w:ascii="Times New Roman" w:hAnsi="Times New Roman" w:cs="Times New Roman"/>
          <w:b/>
          <w:bCs/>
          <w:color w:val="auto"/>
          <w:szCs w:val="20"/>
        </w:rPr>
        <w:t>Example Fiber Server:</w:t>
      </w:r>
    </w:p>
    <w:p w14:paraId="70EC23C2" w14:textId="77777777" w:rsidR="00F00810" w:rsidRDefault="00F00810" w:rsidP="00F00810">
      <w:pPr>
        <w:pStyle w:val="NormalWeb"/>
        <w:ind w:left="720"/>
      </w:pPr>
      <w:proofErr w:type="gramStart"/>
      <w:r>
        <w:t>package</w:t>
      </w:r>
      <w:proofErr w:type="gramEnd"/>
      <w:r>
        <w:t xml:space="preserve"> main</w:t>
      </w:r>
    </w:p>
    <w:p w14:paraId="2E24C423" w14:textId="77777777" w:rsidR="00F00810" w:rsidRDefault="00F00810" w:rsidP="00F00810">
      <w:pPr>
        <w:pStyle w:val="NormalWeb"/>
        <w:ind w:left="720"/>
      </w:pPr>
    </w:p>
    <w:p w14:paraId="53853387" w14:textId="77777777" w:rsidR="00F00810" w:rsidRDefault="00F00810" w:rsidP="00F00810">
      <w:pPr>
        <w:pStyle w:val="NormalWeb"/>
        <w:ind w:left="720"/>
      </w:pPr>
      <w:proofErr w:type="gramStart"/>
      <w:r>
        <w:t>import</w:t>
      </w:r>
      <w:proofErr w:type="gramEnd"/>
      <w:r>
        <w:t xml:space="preserve"> (</w:t>
      </w:r>
    </w:p>
    <w:p w14:paraId="3816A074" w14:textId="77777777" w:rsidR="00F00810" w:rsidRDefault="00F00810" w:rsidP="00F00810">
      <w:pPr>
        <w:pStyle w:val="NormalWeb"/>
        <w:ind w:left="720"/>
      </w:pPr>
      <w:r>
        <w:t xml:space="preserve">    "</w:t>
      </w:r>
      <w:proofErr w:type="gramStart"/>
      <w:r>
        <w:t>github.com</w:t>
      </w:r>
      <w:proofErr w:type="gramEnd"/>
      <w:r>
        <w:t>/gofiber/fiber/v2"</w:t>
      </w:r>
    </w:p>
    <w:p w14:paraId="571656E2" w14:textId="77777777" w:rsidR="00F00810" w:rsidRDefault="00F00810" w:rsidP="00F00810">
      <w:pPr>
        <w:pStyle w:val="NormalWeb"/>
        <w:ind w:left="720"/>
      </w:pPr>
      <w:r>
        <w:t>)</w:t>
      </w:r>
    </w:p>
    <w:p w14:paraId="0F1006A7" w14:textId="77777777" w:rsidR="00F00810" w:rsidRDefault="00F00810" w:rsidP="00F00810">
      <w:pPr>
        <w:pStyle w:val="NormalWeb"/>
        <w:ind w:left="720"/>
      </w:pPr>
    </w:p>
    <w:p w14:paraId="74DBF361" w14:textId="77777777" w:rsidR="00F00810" w:rsidRDefault="00F00810" w:rsidP="00F00810">
      <w:pPr>
        <w:pStyle w:val="NormalWeb"/>
        <w:ind w:left="720"/>
      </w:pPr>
      <w:proofErr w:type="gramStart"/>
      <w:r>
        <w:t>func</w:t>
      </w:r>
      <w:proofErr w:type="gramEnd"/>
      <w:r>
        <w:t xml:space="preserve"> main() {</w:t>
      </w:r>
    </w:p>
    <w:p w14:paraId="3514D1B7" w14:textId="77777777" w:rsidR="00F00810" w:rsidRDefault="00F00810" w:rsidP="00F00810">
      <w:pPr>
        <w:pStyle w:val="NormalWeb"/>
        <w:ind w:left="720"/>
      </w:pPr>
      <w:r>
        <w:t xml:space="preserve">    </w:t>
      </w:r>
      <w:proofErr w:type="gramStart"/>
      <w:r>
        <w:t>app</w:t>
      </w:r>
      <w:proofErr w:type="gramEnd"/>
      <w:r>
        <w:t xml:space="preserve"> := fiber.New()</w:t>
      </w:r>
    </w:p>
    <w:p w14:paraId="7ABE2E85" w14:textId="77777777" w:rsidR="00F00810" w:rsidRDefault="00F00810" w:rsidP="00F00810">
      <w:pPr>
        <w:pStyle w:val="NormalWeb"/>
        <w:ind w:left="720"/>
      </w:pPr>
    </w:p>
    <w:p w14:paraId="6D0BAABC" w14:textId="77777777" w:rsidR="00F00810" w:rsidRDefault="00F00810" w:rsidP="00F00810">
      <w:pPr>
        <w:pStyle w:val="NormalWeb"/>
        <w:ind w:left="720"/>
      </w:pPr>
      <w:r>
        <w:t xml:space="preserve">    </w:t>
      </w:r>
      <w:proofErr w:type="gramStart"/>
      <w:r>
        <w:t>app.Get</w:t>
      </w:r>
      <w:proofErr w:type="gramEnd"/>
      <w:r>
        <w:t>("/", func(c *fiber.Ctx) error {</w:t>
      </w:r>
    </w:p>
    <w:p w14:paraId="73A1E967" w14:textId="77777777" w:rsidR="00F00810" w:rsidRDefault="00F00810" w:rsidP="00F00810">
      <w:pPr>
        <w:pStyle w:val="NormalWeb"/>
        <w:ind w:left="720"/>
      </w:pPr>
      <w:r>
        <w:t xml:space="preserve">        </w:t>
      </w:r>
      <w:proofErr w:type="gramStart"/>
      <w:r>
        <w:t>return</w:t>
      </w:r>
      <w:proofErr w:type="gramEnd"/>
      <w:r>
        <w:t xml:space="preserve"> c.SendString("Hello from Fiber!")</w:t>
      </w:r>
    </w:p>
    <w:p w14:paraId="2583FF0B" w14:textId="77777777" w:rsidR="00F00810" w:rsidRDefault="00F00810" w:rsidP="00F00810">
      <w:pPr>
        <w:pStyle w:val="NormalWeb"/>
        <w:ind w:left="720"/>
      </w:pPr>
      <w:r>
        <w:t xml:space="preserve">    })</w:t>
      </w:r>
    </w:p>
    <w:p w14:paraId="53DC0EC1" w14:textId="77777777" w:rsidR="00F00810" w:rsidRDefault="00F00810" w:rsidP="00F00810">
      <w:pPr>
        <w:pStyle w:val="NormalWeb"/>
        <w:ind w:left="720"/>
      </w:pPr>
    </w:p>
    <w:p w14:paraId="3C2EE013" w14:textId="77777777" w:rsidR="00F00810" w:rsidRDefault="00F00810" w:rsidP="00F00810">
      <w:pPr>
        <w:pStyle w:val="NormalWeb"/>
        <w:ind w:left="720"/>
      </w:pPr>
      <w:r>
        <w:t xml:space="preserve">    </w:t>
      </w:r>
      <w:proofErr w:type="gramStart"/>
      <w:r>
        <w:t>app.Listen</w:t>
      </w:r>
      <w:proofErr w:type="gramEnd"/>
      <w:r>
        <w:t>(":8080")</w:t>
      </w:r>
    </w:p>
    <w:p w14:paraId="6D570A32" w14:textId="77777777" w:rsidR="00F00810" w:rsidRDefault="00F00810" w:rsidP="00F00810">
      <w:pPr>
        <w:pStyle w:val="NormalWeb"/>
        <w:ind w:left="720"/>
      </w:pPr>
      <w:r>
        <w:t>}</w:t>
      </w:r>
    </w:p>
    <w:p w14:paraId="3F2F2370" w14:textId="77777777" w:rsidR="004A6C86" w:rsidRDefault="004A6C86" w:rsidP="004A6C86">
      <w:pPr>
        <w:pStyle w:val="NormalWeb"/>
        <w:ind w:left="720"/>
      </w:pPr>
    </w:p>
    <w:p w14:paraId="0E6F6285" w14:textId="77777777" w:rsidR="00870D6D" w:rsidRDefault="00870D6D" w:rsidP="00870D6D">
      <w:pPr>
        <w:pStyle w:val="Heading3"/>
        <w:rPr>
          <w:rFonts w:eastAsia="Times New Roman"/>
        </w:rPr>
      </w:pPr>
      <w:r>
        <w:rPr>
          <w:rFonts w:eastAsia="Times New Roman"/>
        </w:rPr>
        <w:t xml:space="preserve">🔹 </w:t>
      </w:r>
      <w:r>
        <w:rPr>
          <w:rStyle w:val="Strong"/>
          <w:rFonts w:eastAsia="Times New Roman"/>
          <w:b/>
          <w:bCs/>
        </w:rPr>
        <w:t>Gin</w:t>
      </w:r>
    </w:p>
    <w:p w14:paraId="62235232" w14:textId="77777777" w:rsidR="00870D6D" w:rsidRDefault="00870D6D" w:rsidP="00870D6D">
      <w:pPr>
        <w:pStyle w:val="NormalWeb"/>
      </w:pPr>
      <w:r>
        <w:t xml:space="preserve">Gin is one of the most widely used web frameworks in Golang. It is built on the standard </w:t>
      </w:r>
      <w:r>
        <w:rPr>
          <w:rStyle w:val="HTMLCode"/>
        </w:rPr>
        <w:t>net/http</w:t>
      </w:r>
      <w:r>
        <w:t xml:space="preserve"> package and optimized for performance while maintaining simplicity.</w:t>
      </w:r>
    </w:p>
    <w:p w14:paraId="001525C1" w14:textId="77777777" w:rsidR="00870D6D" w:rsidRDefault="00870D6D" w:rsidP="00870D6D">
      <w:pPr>
        <w:pStyle w:val="NormalWeb"/>
      </w:pPr>
      <w:r>
        <w:rPr>
          <w:rStyle w:val="Strong"/>
        </w:rPr>
        <w:t>Key Features of Gin:</w:t>
      </w:r>
    </w:p>
    <w:p w14:paraId="46560B92" w14:textId="77777777" w:rsidR="00870D6D" w:rsidRDefault="00870D6D" w:rsidP="00870D6D">
      <w:pPr>
        <w:pStyle w:val="NormalWeb"/>
        <w:numPr>
          <w:ilvl w:val="0"/>
          <w:numId w:val="21"/>
        </w:numPr>
        <w:spacing w:before="100" w:beforeAutospacing="1" w:after="100" w:afterAutospacing="1" w:line="240" w:lineRule="auto"/>
      </w:pPr>
      <w:r>
        <w:rPr>
          <w:rFonts w:ascii="DejaVu Sans" w:hAnsi="DejaVu Sans" w:cs="DejaVu Sans"/>
        </w:rPr>
        <w:t>⚡</w:t>
      </w:r>
      <w:r>
        <w:t xml:space="preserve"> </w:t>
      </w:r>
      <w:r>
        <w:rPr>
          <w:rStyle w:val="Strong"/>
        </w:rPr>
        <w:t>Fast Routing Engine</w:t>
      </w:r>
      <w:r>
        <w:t>: Uses a trie-based router for efficient request handling.</w:t>
      </w:r>
    </w:p>
    <w:p w14:paraId="6E06AB31" w14:textId="77777777" w:rsidR="00870D6D" w:rsidRDefault="00870D6D" w:rsidP="00870D6D">
      <w:pPr>
        <w:pStyle w:val="NormalWeb"/>
        <w:numPr>
          <w:ilvl w:val="0"/>
          <w:numId w:val="21"/>
        </w:numPr>
        <w:spacing w:before="100" w:beforeAutospacing="1" w:after="100" w:afterAutospacing="1" w:line="240" w:lineRule="auto"/>
      </w:pPr>
      <w:r>
        <w:t xml:space="preserve">🔒 </w:t>
      </w:r>
      <w:r>
        <w:rPr>
          <w:rStyle w:val="Strong"/>
        </w:rPr>
        <w:t>Robust Middleware Support</w:t>
      </w:r>
      <w:r>
        <w:t>: Allows logging, authentication, and error handling.</w:t>
      </w:r>
    </w:p>
    <w:p w14:paraId="10E26566" w14:textId="77777777" w:rsidR="00870D6D" w:rsidRDefault="00870D6D" w:rsidP="00870D6D">
      <w:pPr>
        <w:pStyle w:val="NormalWeb"/>
        <w:numPr>
          <w:ilvl w:val="0"/>
          <w:numId w:val="21"/>
        </w:numPr>
        <w:spacing w:before="100" w:beforeAutospacing="1" w:after="100" w:afterAutospacing="1" w:line="240" w:lineRule="auto"/>
      </w:pPr>
      <w:r>
        <w:t xml:space="preserve">🛠 </w:t>
      </w:r>
      <w:r>
        <w:rPr>
          <w:rStyle w:val="Strong"/>
        </w:rPr>
        <w:t>JSON Handling</w:t>
      </w:r>
      <w:r>
        <w:t>: Supports automatic binding of JSON data from requests.</w:t>
      </w:r>
    </w:p>
    <w:p w14:paraId="5858B16D" w14:textId="77777777" w:rsidR="00870D6D" w:rsidRDefault="00870D6D" w:rsidP="00870D6D">
      <w:pPr>
        <w:pStyle w:val="NormalWeb"/>
        <w:numPr>
          <w:ilvl w:val="0"/>
          <w:numId w:val="21"/>
        </w:numPr>
        <w:spacing w:before="100" w:beforeAutospacing="1" w:after="100" w:afterAutospacing="1" w:line="240" w:lineRule="auto"/>
      </w:pPr>
      <w:r>
        <w:t xml:space="preserve">🔄 </w:t>
      </w:r>
      <w:r>
        <w:rPr>
          <w:rStyle w:val="Strong"/>
        </w:rPr>
        <w:t>Flexible &amp; Modular</w:t>
      </w:r>
      <w:r>
        <w:t>: Can be extended with third-party middleware.</w:t>
      </w:r>
    </w:p>
    <w:p w14:paraId="5D9B855A" w14:textId="77777777" w:rsidR="00870D6D" w:rsidRDefault="00870D6D" w:rsidP="00870D6D">
      <w:pPr>
        <w:pStyle w:val="NormalWeb"/>
        <w:numPr>
          <w:ilvl w:val="0"/>
          <w:numId w:val="21"/>
        </w:numPr>
        <w:spacing w:before="100" w:beforeAutospacing="1" w:after="100" w:afterAutospacing="1" w:line="240" w:lineRule="auto"/>
      </w:pPr>
      <w:r>
        <w:t xml:space="preserve">🔥 </w:t>
      </w:r>
      <w:r>
        <w:rPr>
          <w:rStyle w:val="Strong"/>
        </w:rPr>
        <w:t>Good for Traditional APIs</w:t>
      </w:r>
      <w:r>
        <w:t>: Well-suited for structured API services and general backend applications.</w:t>
      </w:r>
    </w:p>
    <w:p w14:paraId="3257B6F9" w14:textId="77777777" w:rsidR="00870D6D" w:rsidRDefault="00870D6D" w:rsidP="00870D6D">
      <w:pPr>
        <w:pStyle w:val="NormalWeb"/>
      </w:pPr>
      <w:r>
        <w:rPr>
          <w:rStyle w:val="Strong"/>
        </w:rPr>
        <w:t>Example Gin Server:</w:t>
      </w:r>
    </w:p>
    <w:p w14:paraId="6A1329CC" w14:textId="77777777" w:rsidR="00F90518" w:rsidRDefault="00F90518" w:rsidP="00F90518">
      <w:pPr>
        <w:pStyle w:val="NormalWeb"/>
        <w:ind w:left="720"/>
      </w:pPr>
      <w:proofErr w:type="gramStart"/>
      <w:r>
        <w:t>package</w:t>
      </w:r>
      <w:proofErr w:type="gramEnd"/>
      <w:r>
        <w:t xml:space="preserve"> main</w:t>
      </w:r>
    </w:p>
    <w:p w14:paraId="7C3771EA" w14:textId="77777777" w:rsidR="00F90518" w:rsidRDefault="00F90518" w:rsidP="00F90518">
      <w:pPr>
        <w:pStyle w:val="NormalWeb"/>
        <w:ind w:left="720"/>
      </w:pPr>
    </w:p>
    <w:p w14:paraId="761A130B" w14:textId="77777777" w:rsidR="00F90518" w:rsidRDefault="00F90518" w:rsidP="00F90518">
      <w:pPr>
        <w:pStyle w:val="NormalWeb"/>
        <w:ind w:left="720"/>
      </w:pPr>
      <w:proofErr w:type="gramStart"/>
      <w:r>
        <w:t>import</w:t>
      </w:r>
      <w:proofErr w:type="gramEnd"/>
      <w:r>
        <w:t xml:space="preserve"> (</w:t>
      </w:r>
    </w:p>
    <w:p w14:paraId="615982B5" w14:textId="77777777" w:rsidR="00F90518" w:rsidRDefault="00F90518" w:rsidP="00F90518">
      <w:pPr>
        <w:pStyle w:val="NormalWeb"/>
        <w:ind w:left="720"/>
      </w:pPr>
      <w:r>
        <w:t xml:space="preserve">    "</w:t>
      </w:r>
      <w:proofErr w:type="gramStart"/>
      <w:r>
        <w:t>github.com</w:t>
      </w:r>
      <w:proofErr w:type="gramEnd"/>
      <w:r>
        <w:t>/gin-gonic/gin"</w:t>
      </w:r>
    </w:p>
    <w:p w14:paraId="41F84161" w14:textId="77777777" w:rsidR="00F90518" w:rsidRDefault="00F90518" w:rsidP="00F90518">
      <w:pPr>
        <w:pStyle w:val="NormalWeb"/>
        <w:ind w:left="720"/>
      </w:pPr>
      <w:r>
        <w:t>)</w:t>
      </w:r>
    </w:p>
    <w:p w14:paraId="6BF10818" w14:textId="77777777" w:rsidR="00F90518" w:rsidRDefault="00F90518" w:rsidP="00F90518">
      <w:pPr>
        <w:pStyle w:val="NormalWeb"/>
        <w:ind w:left="720"/>
      </w:pPr>
    </w:p>
    <w:p w14:paraId="18D0631A" w14:textId="77777777" w:rsidR="00F90518" w:rsidRDefault="00F90518" w:rsidP="00F90518">
      <w:pPr>
        <w:pStyle w:val="NormalWeb"/>
        <w:ind w:left="720"/>
      </w:pPr>
      <w:proofErr w:type="gramStart"/>
      <w:r>
        <w:t>func</w:t>
      </w:r>
      <w:proofErr w:type="gramEnd"/>
      <w:r>
        <w:t xml:space="preserve"> main() {</w:t>
      </w:r>
    </w:p>
    <w:p w14:paraId="0D76A2F5" w14:textId="77777777" w:rsidR="00F90518" w:rsidRDefault="00F90518" w:rsidP="00F90518">
      <w:pPr>
        <w:pStyle w:val="NormalWeb"/>
        <w:ind w:left="720"/>
      </w:pPr>
      <w:r>
        <w:t xml:space="preserve">    </w:t>
      </w:r>
      <w:proofErr w:type="gramStart"/>
      <w:r>
        <w:t>r</w:t>
      </w:r>
      <w:proofErr w:type="gramEnd"/>
      <w:r>
        <w:t xml:space="preserve"> := gin.Default()</w:t>
      </w:r>
    </w:p>
    <w:p w14:paraId="1B56418F" w14:textId="77777777" w:rsidR="00F90518" w:rsidRDefault="00F90518" w:rsidP="00F90518">
      <w:pPr>
        <w:pStyle w:val="NormalWeb"/>
        <w:ind w:left="720"/>
      </w:pPr>
    </w:p>
    <w:p w14:paraId="571DD966" w14:textId="77777777" w:rsidR="00F90518" w:rsidRDefault="00F90518" w:rsidP="00F90518">
      <w:pPr>
        <w:pStyle w:val="NormalWeb"/>
        <w:ind w:left="720"/>
      </w:pPr>
      <w:r>
        <w:t xml:space="preserve">    </w:t>
      </w:r>
      <w:proofErr w:type="gramStart"/>
      <w:r>
        <w:t>r.GET</w:t>
      </w:r>
      <w:proofErr w:type="gramEnd"/>
      <w:r>
        <w:t>("/", func(c *gin.Context) {</w:t>
      </w:r>
    </w:p>
    <w:p w14:paraId="2F29FEB7" w14:textId="77777777" w:rsidR="00F90518" w:rsidRDefault="00F90518" w:rsidP="00F90518">
      <w:pPr>
        <w:pStyle w:val="NormalWeb"/>
        <w:ind w:left="720"/>
      </w:pPr>
      <w:r>
        <w:t xml:space="preserve">        </w:t>
      </w:r>
      <w:proofErr w:type="gramStart"/>
      <w:r>
        <w:t>c.String</w:t>
      </w:r>
      <w:proofErr w:type="gramEnd"/>
      <w:r>
        <w:t>(200, "Hello from Gin!")</w:t>
      </w:r>
    </w:p>
    <w:p w14:paraId="791D7217" w14:textId="77777777" w:rsidR="00F90518" w:rsidRDefault="00F90518" w:rsidP="00F90518">
      <w:pPr>
        <w:pStyle w:val="NormalWeb"/>
        <w:ind w:left="720"/>
      </w:pPr>
      <w:r>
        <w:t xml:space="preserve">    })</w:t>
      </w:r>
    </w:p>
    <w:p w14:paraId="79AEE4B9" w14:textId="77777777" w:rsidR="00F90518" w:rsidRDefault="00F90518" w:rsidP="00F90518">
      <w:pPr>
        <w:pStyle w:val="NormalWeb"/>
        <w:ind w:left="720"/>
      </w:pPr>
    </w:p>
    <w:p w14:paraId="45897D86" w14:textId="77777777" w:rsidR="00F90518" w:rsidRDefault="00F90518" w:rsidP="00F90518">
      <w:pPr>
        <w:pStyle w:val="NormalWeb"/>
        <w:ind w:left="720"/>
      </w:pPr>
      <w:r>
        <w:t xml:space="preserve">    </w:t>
      </w:r>
      <w:proofErr w:type="gramStart"/>
      <w:r>
        <w:t>r.Run</w:t>
      </w:r>
      <w:proofErr w:type="gramEnd"/>
      <w:r>
        <w:t>(":8080")</w:t>
      </w:r>
    </w:p>
    <w:p w14:paraId="46A1624F" w14:textId="77777777" w:rsidR="00F90518" w:rsidRDefault="00F90518" w:rsidP="00F90518">
      <w:pPr>
        <w:pStyle w:val="NormalWeb"/>
        <w:ind w:left="720"/>
      </w:pPr>
      <w:r>
        <w:t>}</w:t>
      </w:r>
    </w:p>
    <w:p w14:paraId="3845485E" w14:textId="77777777" w:rsidR="00F00810" w:rsidRDefault="00F00810" w:rsidP="004A6C86">
      <w:pPr>
        <w:pStyle w:val="NormalWeb"/>
        <w:ind w:left="720"/>
      </w:pPr>
    </w:p>
    <w:p w14:paraId="54F6058E" w14:textId="77777777" w:rsidR="00F90518" w:rsidRDefault="00F90518" w:rsidP="004A6C86">
      <w:pPr>
        <w:pStyle w:val="NormalWeb"/>
        <w:ind w:left="720"/>
      </w:pPr>
    </w:p>
    <w:p w14:paraId="7D3FF665" w14:textId="77777777" w:rsidR="00F90518" w:rsidRDefault="00F90518" w:rsidP="004A6C86">
      <w:pPr>
        <w:pStyle w:val="NormalWeb"/>
        <w:ind w:left="720"/>
      </w:pPr>
    </w:p>
    <w:p w14:paraId="19DC6A6B" w14:textId="77777777" w:rsidR="00F90518" w:rsidRDefault="00F90518" w:rsidP="004A6C86">
      <w:pPr>
        <w:pStyle w:val="NormalWeb"/>
        <w:ind w:left="720"/>
      </w:pPr>
    </w:p>
    <w:p w14:paraId="37EB49BD" w14:textId="77777777" w:rsidR="00F90518" w:rsidRDefault="00F90518" w:rsidP="004A6C86">
      <w:pPr>
        <w:pStyle w:val="NormalWeb"/>
        <w:ind w:left="720"/>
      </w:pPr>
    </w:p>
    <w:p w14:paraId="58789A58" w14:textId="77777777" w:rsidR="00F90518" w:rsidRDefault="00F90518" w:rsidP="004A6C86">
      <w:pPr>
        <w:pStyle w:val="NormalWeb"/>
        <w:ind w:left="720"/>
      </w:pPr>
    </w:p>
    <w:p w14:paraId="25C61523" w14:textId="77777777" w:rsidR="00F90518" w:rsidRDefault="00F90518" w:rsidP="004A6C86">
      <w:pPr>
        <w:pStyle w:val="NormalWeb"/>
        <w:ind w:left="720"/>
        <w:rPr>
          <w:rStyle w:val="Strong"/>
          <w:rFonts w:eastAsia="Times New Roman"/>
        </w:rPr>
      </w:pPr>
      <w:r>
        <w:rPr>
          <w:rFonts w:eastAsia="Times New Roman"/>
        </w:rPr>
        <w:t xml:space="preserve">🆚 </w:t>
      </w:r>
      <w:r>
        <w:rPr>
          <w:rStyle w:val="Strong"/>
          <w:rFonts w:eastAsia="Times New Roman"/>
        </w:rPr>
        <w:t>Comparing Fiber &amp; Gin</w:t>
      </w:r>
    </w:p>
    <w:p w14:paraId="3B259A29" w14:textId="77777777" w:rsidR="00F90518" w:rsidRDefault="00F90518" w:rsidP="004A6C86">
      <w:pPr>
        <w:pStyle w:val="NormalWeb"/>
        <w:ind w:left="720"/>
      </w:pPr>
      <w:r>
        <w:rPr>
          <w:noProof/>
        </w:rPr>
        <w:drawing>
          <wp:inline distT="0" distB="0" distL="0" distR="0" wp14:anchorId="6EE4DF48" wp14:editId="5D56C2CB">
            <wp:extent cx="4684908" cy="178874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966" cy="1789148"/>
                    </a:xfrm>
                    <a:prstGeom prst="rect">
                      <a:avLst/>
                    </a:prstGeom>
                    <a:noFill/>
                    <a:ln>
                      <a:noFill/>
                    </a:ln>
                  </pic:spPr>
                </pic:pic>
              </a:graphicData>
            </a:graphic>
          </wp:inline>
        </w:drawing>
      </w:r>
    </w:p>
    <w:p w14:paraId="2C97E472" w14:textId="77777777" w:rsidR="00F90518" w:rsidRDefault="00F90518" w:rsidP="00F90518">
      <w:pPr>
        <w:pStyle w:val="Heading2"/>
        <w:rPr>
          <w:rFonts w:eastAsia="Times New Roman"/>
        </w:rPr>
      </w:pPr>
      <w:proofErr w:type="gramStart"/>
      <w:r>
        <w:rPr>
          <w:rFonts w:eastAsia="Times New Roman"/>
        </w:rPr>
        <w:t xml:space="preserve">💡 </w:t>
      </w:r>
      <w:r>
        <w:rPr>
          <w:rStyle w:val="Strong"/>
          <w:rFonts w:eastAsia="Times New Roman"/>
          <w:b/>
          <w:bCs/>
        </w:rPr>
        <w:t>Which One Should You Use?</w:t>
      </w:r>
      <w:proofErr w:type="gramEnd"/>
    </w:p>
    <w:p w14:paraId="5A23C32D" w14:textId="77777777" w:rsidR="00F90518" w:rsidRDefault="00F90518" w:rsidP="00F90518">
      <w:pPr>
        <w:pStyle w:val="NormalWeb"/>
        <w:numPr>
          <w:ilvl w:val="0"/>
          <w:numId w:val="22"/>
        </w:numPr>
        <w:spacing w:before="100" w:beforeAutospacing="1" w:after="100" w:afterAutospacing="1" w:line="240" w:lineRule="auto"/>
      </w:pPr>
      <w:r>
        <w:rPr>
          <w:rStyle w:val="Strong"/>
        </w:rPr>
        <w:t>Use Fiber</w:t>
      </w:r>
      <w:r>
        <w:t xml:space="preserve"> if performance is your top priority and you need something lightweight and fast for a microservice or API gateway.</w:t>
      </w:r>
    </w:p>
    <w:p w14:paraId="2903866B" w14:textId="77777777" w:rsidR="00F90518" w:rsidRDefault="00F90518" w:rsidP="00F90518">
      <w:pPr>
        <w:pStyle w:val="NormalWeb"/>
        <w:numPr>
          <w:ilvl w:val="0"/>
          <w:numId w:val="22"/>
        </w:numPr>
        <w:spacing w:before="100" w:beforeAutospacing="1" w:after="100" w:afterAutospacing="1" w:line="240" w:lineRule="auto"/>
      </w:pPr>
      <w:r>
        <w:rPr>
          <w:rStyle w:val="Strong"/>
        </w:rPr>
        <w:t>Use Gin</w:t>
      </w:r>
      <w:r>
        <w:t xml:space="preserve"> if you prefer a more traditional Go framework with better middleware support and a structured approach.</w:t>
      </w:r>
    </w:p>
    <w:p w14:paraId="07486E06" w14:textId="77777777" w:rsidR="00F90518" w:rsidRDefault="00F90518" w:rsidP="00F90518">
      <w:pPr>
        <w:pStyle w:val="NormalWeb"/>
      </w:pPr>
      <w:r>
        <w:t xml:space="preserve">Since you're working on an API Gateway, </w:t>
      </w:r>
      <w:r>
        <w:rPr>
          <w:rStyle w:val="Strong"/>
        </w:rPr>
        <w:t>Fiber</w:t>
      </w:r>
      <w:r>
        <w:t xml:space="preserve"> might be a great choice due to its speed and efficiency. </w:t>
      </w:r>
    </w:p>
    <w:p w14:paraId="00B183AC" w14:textId="77777777" w:rsidR="004A6C86" w:rsidRDefault="004A6C86" w:rsidP="004A6C86">
      <w:pPr>
        <w:pStyle w:val="NormalWeb"/>
        <w:spacing w:before="100" w:beforeAutospacing="1" w:after="100" w:afterAutospacing="1" w:line="240" w:lineRule="auto"/>
      </w:pPr>
    </w:p>
    <w:p w14:paraId="35150665" w14:textId="77777777" w:rsidR="00047C33" w:rsidRDefault="00047C33" w:rsidP="00047C33">
      <w:pPr>
        <w:pStyle w:val="Heading3"/>
        <w:rPr>
          <w:rFonts w:eastAsia="Times New Roman"/>
        </w:rPr>
      </w:pPr>
      <w:r w:rsidRPr="00F90518">
        <w:rPr>
          <w:color w:val="6464A5" w:themeColor="text2" w:themeTint="99"/>
          <w:sz w:val="36"/>
          <w:szCs w:val="36"/>
        </w:rPr>
        <w:t>Code Implementation</w:t>
      </w:r>
    </w:p>
    <w:p w14:paraId="02A33147" w14:textId="77777777" w:rsidR="00047C33" w:rsidRDefault="00047C33"/>
    <w:p w14:paraId="49A634F1" w14:textId="77777777" w:rsidR="00047C33" w:rsidRDefault="00047C33">
      <w:r>
        <w:rPr>
          <w:noProof/>
        </w:rPr>
        <mc:AlternateContent>
          <mc:Choice Requires="wps">
            <w:drawing>
              <wp:anchor distT="0" distB="0" distL="114300" distR="114300" simplePos="0" relativeHeight="251659264" behindDoc="0" locked="0" layoutInCell="1" allowOverlap="1" wp14:anchorId="647BC67A" wp14:editId="7B7A2343">
                <wp:simplePos x="0" y="0"/>
                <wp:positionH relativeFrom="column">
                  <wp:posOffset>0</wp:posOffset>
                </wp:positionH>
                <wp:positionV relativeFrom="paragraph">
                  <wp:posOffset>0</wp:posOffset>
                </wp:positionV>
                <wp:extent cx="3576955" cy="29540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76955" cy="2954020"/>
                        </a:xfrm>
                        <a:prstGeom prst="rect">
                          <a:avLst/>
                        </a:prstGeom>
                        <a:noFill/>
                        <a:ln>
                          <a:noFill/>
                        </a:ln>
                        <a:effectLst/>
                        <a:extLst>
                          <a:ext uri="{C572A759-6A51-4108-AA02-DFA0A04FC94B}">
                            <ma14:wrappingTextBoxFlag xmlns:ma14="http://schemas.microsoft.com/office/mac/drawingml/2011/main"/>
                          </a:ext>
                        </a:extLst>
                      </wps:spPr>
                      <wps:txbx>
                        <w:txbxContent>
                          <w:p w14:paraId="7D0E56B3" w14:textId="77777777" w:rsidR="00FF383A" w:rsidRDefault="00FF383A" w:rsidP="00047C33">
                            <w:proofErr w:type="gramStart"/>
                            <w:r>
                              <w:t>package</w:t>
                            </w:r>
                            <w:proofErr w:type="gramEnd"/>
                            <w:r>
                              <w:t xml:space="preserve"> main</w:t>
                            </w:r>
                          </w:p>
                          <w:p w14:paraId="2A211235" w14:textId="77777777" w:rsidR="00FF383A" w:rsidRDefault="00FF383A" w:rsidP="00047C33"/>
                          <w:p w14:paraId="51C4346C" w14:textId="77777777" w:rsidR="00FF383A" w:rsidRDefault="00FF383A" w:rsidP="00047C33">
                            <w:proofErr w:type="gramStart"/>
                            <w:r>
                              <w:t>import</w:t>
                            </w:r>
                            <w:proofErr w:type="gramEnd"/>
                            <w:r>
                              <w:t xml:space="preserve"> (</w:t>
                            </w:r>
                          </w:p>
                          <w:p w14:paraId="6F1C03C6" w14:textId="77777777" w:rsidR="00FF383A" w:rsidRDefault="00FF383A" w:rsidP="00047C33">
                            <w:r>
                              <w:t xml:space="preserve">    "</w:t>
                            </w:r>
                            <w:proofErr w:type="gramStart"/>
                            <w:r>
                              <w:t>github.com</w:t>
                            </w:r>
                            <w:proofErr w:type="gramEnd"/>
                            <w:r>
                              <w:t>/gofiber/fiber/v2"</w:t>
                            </w:r>
                          </w:p>
                          <w:p w14:paraId="20C9BC64" w14:textId="77777777" w:rsidR="00FF383A" w:rsidRDefault="00FF383A" w:rsidP="00047C33">
                            <w:r>
                              <w:t>)</w:t>
                            </w:r>
                          </w:p>
                          <w:p w14:paraId="764D0CBC" w14:textId="77777777" w:rsidR="00FF383A" w:rsidRDefault="00FF383A" w:rsidP="00047C33"/>
                          <w:p w14:paraId="04EE8249" w14:textId="77777777" w:rsidR="00FF383A" w:rsidRDefault="00FF383A" w:rsidP="00047C33">
                            <w:proofErr w:type="gramStart"/>
                            <w:r>
                              <w:t>func</w:t>
                            </w:r>
                            <w:proofErr w:type="gramEnd"/>
                            <w:r>
                              <w:t xml:space="preserve"> main() {</w:t>
                            </w:r>
                          </w:p>
                          <w:p w14:paraId="4D08D2E8" w14:textId="77777777" w:rsidR="00FF383A" w:rsidRDefault="00FF383A" w:rsidP="00047C33">
                            <w:r>
                              <w:t xml:space="preserve">    </w:t>
                            </w:r>
                            <w:proofErr w:type="gramStart"/>
                            <w:r>
                              <w:t>app</w:t>
                            </w:r>
                            <w:proofErr w:type="gramEnd"/>
                            <w:r>
                              <w:t xml:space="preserve"> := fiber.New()</w:t>
                            </w:r>
                          </w:p>
                          <w:p w14:paraId="668FE472" w14:textId="77777777" w:rsidR="00FF383A" w:rsidRDefault="00FF383A" w:rsidP="00047C33"/>
                          <w:p w14:paraId="393BE545" w14:textId="77777777" w:rsidR="00FF383A" w:rsidRDefault="00FF383A" w:rsidP="00047C33">
                            <w:r>
                              <w:t xml:space="preserve">    </w:t>
                            </w:r>
                            <w:proofErr w:type="gramStart"/>
                            <w:r>
                              <w:t>app.Get</w:t>
                            </w:r>
                            <w:proofErr w:type="gramEnd"/>
                            <w:r>
                              <w:t>("/", func(c *fiber.Ctx) error {</w:t>
                            </w:r>
                          </w:p>
                          <w:p w14:paraId="49D76B92" w14:textId="77777777" w:rsidR="00FF383A" w:rsidRDefault="00FF383A" w:rsidP="00047C33">
                            <w:r>
                              <w:t xml:space="preserve">        </w:t>
                            </w:r>
                            <w:proofErr w:type="gramStart"/>
                            <w:r>
                              <w:t>return</w:t>
                            </w:r>
                            <w:proofErr w:type="gramEnd"/>
                            <w:r>
                              <w:t xml:space="preserve"> c.SendString("Welcome to the API Gateway!")</w:t>
                            </w:r>
                          </w:p>
                          <w:p w14:paraId="6846A245" w14:textId="77777777" w:rsidR="00FF383A" w:rsidRDefault="00FF383A" w:rsidP="00047C33">
                            <w:r>
                              <w:t xml:space="preserve">    })</w:t>
                            </w:r>
                          </w:p>
                          <w:p w14:paraId="78CC0FEC" w14:textId="77777777" w:rsidR="00FF383A" w:rsidRDefault="00FF383A" w:rsidP="00047C33"/>
                          <w:p w14:paraId="478BCF4A" w14:textId="77777777" w:rsidR="00FF383A" w:rsidRDefault="00FF383A" w:rsidP="00047C33">
                            <w:r>
                              <w:t xml:space="preserve">    </w:t>
                            </w:r>
                            <w:proofErr w:type="gramStart"/>
                            <w:r>
                              <w:t>app.Listen</w:t>
                            </w:r>
                            <w:proofErr w:type="gramEnd"/>
                            <w:r>
                              <w:t>(":3000") // Runs on port 3000</w:t>
                            </w:r>
                          </w:p>
                          <w:p w14:paraId="599C1BC7" w14:textId="77777777" w:rsidR="00FF383A" w:rsidRPr="004A7200" w:rsidRDefault="00FF383A" w:rsidP="00047C33">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0;width:281.65pt;height:232.6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" filled="f" stroked="f">
                <v:textbox style="mso-fit-shape-to-text:t">
                  <w:txbxContent>
                    <w:p w14:paraId="7D0E56B3" w14:textId="77777777" w:rsidR="00FF383A" w:rsidRDefault="00FF383A" w:rsidP="00047C33">
                      <w:proofErr w:type="gramStart"/>
                      <w:r>
                        <w:t>package</w:t>
                      </w:r>
                      <w:proofErr w:type="gramEnd"/>
                      <w:r>
                        <w:t xml:space="preserve"> main</w:t>
                      </w:r>
                    </w:p>
                    <w:p w14:paraId="2A211235" w14:textId="77777777" w:rsidR="00FF383A" w:rsidRDefault="00FF383A" w:rsidP="00047C33"/>
                    <w:p w14:paraId="51C4346C" w14:textId="77777777" w:rsidR="00FF383A" w:rsidRDefault="00FF383A" w:rsidP="00047C33">
                      <w:proofErr w:type="gramStart"/>
                      <w:r>
                        <w:t>import</w:t>
                      </w:r>
                      <w:proofErr w:type="gramEnd"/>
                      <w:r>
                        <w:t xml:space="preserve"> (</w:t>
                      </w:r>
                    </w:p>
                    <w:p w14:paraId="6F1C03C6" w14:textId="77777777" w:rsidR="00FF383A" w:rsidRDefault="00FF383A" w:rsidP="00047C33">
                      <w:r>
                        <w:t xml:space="preserve">    "</w:t>
                      </w:r>
                      <w:proofErr w:type="gramStart"/>
                      <w:r>
                        <w:t>github.com</w:t>
                      </w:r>
                      <w:proofErr w:type="gramEnd"/>
                      <w:r>
                        <w:t>/</w:t>
                      </w:r>
                      <w:proofErr w:type="spellStart"/>
                      <w:r>
                        <w:t>gofiber</w:t>
                      </w:r>
                      <w:proofErr w:type="spellEnd"/>
                      <w:r>
                        <w:t>/fiber/v2"</w:t>
                      </w:r>
                    </w:p>
                    <w:p w14:paraId="20C9BC64" w14:textId="77777777" w:rsidR="00FF383A" w:rsidRDefault="00FF383A" w:rsidP="00047C33">
                      <w:r>
                        <w:t>)</w:t>
                      </w:r>
                    </w:p>
                    <w:p w14:paraId="764D0CBC" w14:textId="77777777" w:rsidR="00FF383A" w:rsidRDefault="00FF383A" w:rsidP="00047C33"/>
                    <w:p w14:paraId="04EE8249" w14:textId="77777777" w:rsidR="00FF383A" w:rsidRDefault="00FF383A" w:rsidP="00047C33">
                      <w:proofErr w:type="spellStart"/>
                      <w:proofErr w:type="gramStart"/>
                      <w:r>
                        <w:t>func</w:t>
                      </w:r>
                      <w:proofErr w:type="spellEnd"/>
                      <w:proofErr w:type="gramEnd"/>
                      <w:r>
                        <w:t xml:space="preserve"> main() {</w:t>
                      </w:r>
                    </w:p>
                    <w:p w14:paraId="4D08D2E8" w14:textId="77777777" w:rsidR="00FF383A" w:rsidRDefault="00FF383A" w:rsidP="00047C33">
                      <w:r>
                        <w:t xml:space="preserve">    </w:t>
                      </w:r>
                      <w:proofErr w:type="gramStart"/>
                      <w:r>
                        <w:t>app</w:t>
                      </w:r>
                      <w:proofErr w:type="gramEnd"/>
                      <w:r>
                        <w:t xml:space="preserve"> := </w:t>
                      </w:r>
                      <w:proofErr w:type="spellStart"/>
                      <w:r>
                        <w:t>fiber.New</w:t>
                      </w:r>
                      <w:proofErr w:type="spellEnd"/>
                      <w:r>
                        <w:t>()</w:t>
                      </w:r>
                    </w:p>
                    <w:p w14:paraId="668FE472" w14:textId="77777777" w:rsidR="00FF383A" w:rsidRDefault="00FF383A" w:rsidP="00047C33"/>
                    <w:p w14:paraId="393BE545" w14:textId="77777777" w:rsidR="00FF383A" w:rsidRDefault="00FF383A" w:rsidP="00047C33">
                      <w:r>
                        <w:t xml:space="preserve">    </w:t>
                      </w:r>
                      <w:proofErr w:type="spellStart"/>
                      <w:proofErr w:type="gramStart"/>
                      <w:r>
                        <w:t>app.Get</w:t>
                      </w:r>
                      <w:proofErr w:type="spellEnd"/>
                      <w:proofErr w:type="gramEnd"/>
                      <w:r>
                        <w:t xml:space="preserve">("/", </w:t>
                      </w:r>
                      <w:proofErr w:type="spellStart"/>
                      <w:r>
                        <w:t>func</w:t>
                      </w:r>
                      <w:proofErr w:type="spellEnd"/>
                      <w:r>
                        <w:t>(c *</w:t>
                      </w:r>
                      <w:proofErr w:type="spellStart"/>
                      <w:r>
                        <w:t>fiber.Ctx</w:t>
                      </w:r>
                      <w:proofErr w:type="spellEnd"/>
                      <w:r>
                        <w:t>) error {</w:t>
                      </w:r>
                    </w:p>
                    <w:p w14:paraId="49D76B92" w14:textId="77777777" w:rsidR="00FF383A" w:rsidRDefault="00FF383A" w:rsidP="00047C33">
                      <w:r>
                        <w:t xml:space="preserve">        </w:t>
                      </w:r>
                      <w:proofErr w:type="gramStart"/>
                      <w:r>
                        <w:t>return</w:t>
                      </w:r>
                      <w:proofErr w:type="gramEnd"/>
                      <w:r>
                        <w:t xml:space="preserve"> </w:t>
                      </w:r>
                      <w:proofErr w:type="spellStart"/>
                      <w:r>
                        <w:t>c.SendString</w:t>
                      </w:r>
                      <w:proofErr w:type="spellEnd"/>
                      <w:r>
                        <w:t>("Welcome to the API Gateway!")</w:t>
                      </w:r>
                    </w:p>
                    <w:p w14:paraId="6846A245" w14:textId="77777777" w:rsidR="00FF383A" w:rsidRDefault="00FF383A" w:rsidP="00047C33">
                      <w:r>
                        <w:t xml:space="preserve">    })</w:t>
                      </w:r>
                    </w:p>
                    <w:p w14:paraId="78CC0FEC" w14:textId="77777777" w:rsidR="00FF383A" w:rsidRDefault="00FF383A" w:rsidP="00047C33"/>
                    <w:p w14:paraId="478BCF4A" w14:textId="77777777" w:rsidR="00FF383A" w:rsidRDefault="00FF383A" w:rsidP="00047C33">
                      <w:r>
                        <w:t xml:space="preserve">    </w:t>
                      </w:r>
                      <w:proofErr w:type="spellStart"/>
                      <w:proofErr w:type="gramStart"/>
                      <w:r>
                        <w:t>app.Listen</w:t>
                      </w:r>
                      <w:proofErr w:type="spellEnd"/>
                      <w:proofErr w:type="gramEnd"/>
                      <w:r>
                        <w:t>(":3000") // Runs on port 3000</w:t>
                      </w:r>
                    </w:p>
                    <w:p w14:paraId="599C1BC7" w14:textId="77777777" w:rsidR="00FF383A" w:rsidRPr="004A7200" w:rsidRDefault="00FF383A" w:rsidP="00047C33">
                      <w:r>
                        <w:t>}</w:t>
                      </w:r>
                    </w:p>
                  </w:txbxContent>
                </v:textbox>
                <w10:wrap type="square"/>
              </v:shape>
            </w:pict>
          </mc:Fallback>
        </mc:AlternateContent>
      </w:r>
    </w:p>
    <w:p w14:paraId="0849CFF8" w14:textId="77777777" w:rsidR="00047C33" w:rsidRDefault="00047C33"/>
    <w:p w14:paraId="12BC17B1" w14:textId="77777777" w:rsidR="00F90518" w:rsidRDefault="00F90518"/>
    <w:p w14:paraId="54E5966D" w14:textId="77777777" w:rsidR="00F90518" w:rsidRDefault="00F90518"/>
    <w:p w14:paraId="06C8A520" w14:textId="77777777" w:rsidR="00F90518" w:rsidRDefault="00F90518"/>
    <w:p w14:paraId="5A7361B7" w14:textId="77777777" w:rsidR="00F90518" w:rsidRDefault="00F90518"/>
    <w:p w14:paraId="17787FF3" w14:textId="77777777" w:rsidR="00F90518" w:rsidRDefault="00F90518"/>
    <w:p w14:paraId="04D15849" w14:textId="77777777" w:rsidR="00F90518" w:rsidRDefault="00F90518"/>
    <w:p w14:paraId="6E34952D" w14:textId="77777777" w:rsidR="00F90518" w:rsidRDefault="00F90518"/>
    <w:p w14:paraId="724BC313" w14:textId="77777777" w:rsidR="00F90518" w:rsidRDefault="00F90518"/>
    <w:p w14:paraId="5F87A71D" w14:textId="77777777" w:rsidR="00F90518" w:rsidRDefault="00F90518"/>
    <w:p w14:paraId="7222DD12" w14:textId="77777777" w:rsidR="00F90518" w:rsidRDefault="00F90518"/>
    <w:p w14:paraId="3E87FE11" w14:textId="77777777" w:rsidR="00F90518" w:rsidRDefault="00F90518"/>
    <w:p w14:paraId="022A95D7" w14:textId="77777777" w:rsidR="00F90518" w:rsidRDefault="00F90518"/>
    <w:p w14:paraId="36C30D68" w14:textId="77777777" w:rsidR="00F90518" w:rsidRDefault="00F90518"/>
    <w:p w14:paraId="73E62061" w14:textId="77777777" w:rsidR="00F90518" w:rsidRDefault="00F90518"/>
    <w:p w14:paraId="5E7512A9" w14:textId="77777777" w:rsidR="009B7E12" w:rsidRDefault="009B7E12"/>
    <w:p w14:paraId="4C59CD1D" w14:textId="77777777" w:rsidR="009B7E12" w:rsidRDefault="009B7E12">
      <w:pPr>
        <w:rPr>
          <w:rFonts w:eastAsia="Times New Roman"/>
        </w:rPr>
      </w:pPr>
      <w:r>
        <w:rPr>
          <w:rFonts w:eastAsia="Times New Roman"/>
        </w:rPr>
        <w:t>Step-by-Step Breakdown</w:t>
      </w:r>
    </w:p>
    <w:p w14:paraId="2C1EA4B5" w14:textId="77777777" w:rsidR="00585B07" w:rsidRPr="00585B07" w:rsidRDefault="00585B07" w:rsidP="0058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Cs w:val="20"/>
        </w:rPr>
      </w:pPr>
      <w:proofErr w:type="gramStart"/>
      <w:r w:rsidRPr="00585B07">
        <w:rPr>
          <w:rFonts w:ascii="Courier" w:hAnsi="Courier" w:cs="Courier"/>
          <w:color w:val="auto"/>
          <w:szCs w:val="20"/>
        </w:rPr>
        <w:t>package</w:t>
      </w:r>
      <w:proofErr w:type="gramEnd"/>
      <w:r w:rsidRPr="00585B07">
        <w:rPr>
          <w:rFonts w:ascii="Courier" w:hAnsi="Courier" w:cs="Courier"/>
          <w:color w:val="auto"/>
          <w:szCs w:val="20"/>
        </w:rPr>
        <w:t xml:space="preserve"> main </w:t>
      </w:r>
    </w:p>
    <w:p w14:paraId="2EA17F0F" w14:textId="77777777" w:rsidR="00585B07" w:rsidRPr="00585B07" w:rsidRDefault="00585B07" w:rsidP="00585B07">
      <w:pPr>
        <w:numPr>
          <w:ilvl w:val="0"/>
          <w:numId w:val="23"/>
        </w:numPr>
        <w:spacing w:before="100" w:beforeAutospacing="1" w:after="100" w:afterAutospacing="1" w:line="240" w:lineRule="auto"/>
        <w:rPr>
          <w:rFonts w:ascii="Times New Roman" w:hAnsi="Times New Roman" w:cs="Times New Roman"/>
          <w:color w:val="auto"/>
          <w:szCs w:val="20"/>
        </w:rPr>
      </w:pPr>
      <w:r w:rsidRPr="00585B07">
        <w:rPr>
          <w:rFonts w:ascii="Times New Roman" w:hAnsi="Times New Roman" w:cs="Times New Roman"/>
          <w:color w:val="auto"/>
          <w:szCs w:val="20"/>
        </w:rPr>
        <w:t xml:space="preserve">This defines the </w:t>
      </w:r>
      <w:r w:rsidRPr="00585B07">
        <w:rPr>
          <w:rFonts w:ascii="Times New Roman" w:hAnsi="Times New Roman" w:cs="Times New Roman"/>
          <w:b/>
          <w:bCs/>
          <w:color w:val="auto"/>
          <w:szCs w:val="20"/>
        </w:rPr>
        <w:t>main package</w:t>
      </w:r>
      <w:r w:rsidRPr="00585B07">
        <w:rPr>
          <w:rFonts w:ascii="Times New Roman" w:hAnsi="Times New Roman" w:cs="Times New Roman"/>
          <w:color w:val="auto"/>
          <w:szCs w:val="20"/>
        </w:rPr>
        <w:t xml:space="preserve"> in Go. The </w:t>
      </w:r>
      <w:r w:rsidRPr="00585B07">
        <w:rPr>
          <w:rFonts w:ascii="Courier" w:hAnsi="Courier" w:cs="Courier"/>
          <w:color w:val="auto"/>
          <w:szCs w:val="20"/>
        </w:rPr>
        <w:t>main</w:t>
      </w:r>
      <w:r w:rsidRPr="00585B07">
        <w:rPr>
          <w:rFonts w:ascii="Times New Roman" w:hAnsi="Times New Roman" w:cs="Times New Roman"/>
          <w:color w:val="auto"/>
          <w:szCs w:val="20"/>
        </w:rPr>
        <w:t xml:space="preserve"> package is the entry point of a Go program. Every Go application must have one </w:t>
      </w:r>
      <w:r w:rsidRPr="00585B07">
        <w:rPr>
          <w:rFonts w:ascii="Courier" w:hAnsi="Courier" w:cs="Courier"/>
          <w:color w:val="auto"/>
          <w:szCs w:val="20"/>
        </w:rPr>
        <w:t>main</w:t>
      </w:r>
      <w:r w:rsidRPr="00585B07">
        <w:rPr>
          <w:rFonts w:ascii="Times New Roman" w:hAnsi="Times New Roman" w:cs="Times New Roman"/>
          <w:color w:val="auto"/>
          <w:szCs w:val="20"/>
        </w:rPr>
        <w:t xml:space="preserve"> package that contains a </w:t>
      </w:r>
      <w:proofErr w:type="gramStart"/>
      <w:r w:rsidRPr="00585B07">
        <w:rPr>
          <w:rFonts w:ascii="Courier" w:hAnsi="Courier" w:cs="Courier"/>
          <w:color w:val="auto"/>
          <w:szCs w:val="20"/>
        </w:rPr>
        <w:t>main(</w:t>
      </w:r>
      <w:proofErr w:type="gramEnd"/>
      <w:r w:rsidRPr="00585B07">
        <w:rPr>
          <w:rFonts w:ascii="Courier" w:hAnsi="Courier" w:cs="Courier"/>
          <w:color w:val="auto"/>
          <w:szCs w:val="20"/>
        </w:rPr>
        <w:t>)</w:t>
      </w:r>
      <w:r w:rsidRPr="00585B07">
        <w:rPr>
          <w:rFonts w:ascii="Times New Roman" w:hAnsi="Times New Roman" w:cs="Times New Roman"/>
          <w:color w:val="auto"/>
          <w:szCs w:val="20"/>
        </w:rPr>
        <w:t xml:space="preserve"> function, which executes the program.</w:t>
      </w:r>
    </w:p>
    <w:p w14:paraId="04942AFC" w14:textId="77777777" w:rsidR="00585B07" w:rsidRPr="00585B07" w:rsidRDefault="00585B07" w:rsidP="0058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Cs w:val="20"/>
        </w:rPr>
      </w:pPr>
      <w:proofErr w:type="gramStart"/>
      <w:r w:rsidRPr="00585B07">
        <w:rPr>
          <w:rFonts w:ascii="Courier" w:hAnsi="Courier" w:cs="Courier"/>
          <w:color w:val="auto"/>
          <w:szCs w:val="20"/>
        </w:rPr>
        <w:t>import</w:t>
      </w:r>
      <w:proofErr w:type="gramEnd"/>
      <w:r w:rsidRPr="00585B07">
        <w:rPr>
          <w:rFonts w:ascii="Courier" w:hAnsi="Courier" w:cs="Courier"/>
          <w:color w:val="auto"/>
          <w:szCs w:val="20"/>
        </w:rPr>
        <w:t xml:space="preserve"> (     "github.com/gofiber/fiber/v2" ) </w:t>
      </w:r>
    </w:p>
    <w:p w14:paraId="4341B26E" w14:textId="77777777" w:rsidR="00585B07" w:rsidRPr="00585B07" w:rsidRDefault="00585B07" w:rsidP="00585B07">
      <w:pPr>
        <w:numPr>
          <w:ilvl w:val="0"/>
          <w:numId w:val="24"/>
        </w:numPr>
        <w:spacing w:before="100" w:beforeAutospacing="1" w:after="100" w:afterAutospacing="1" w:line="240" w:lineRule="auto"/>
        <w:rPr>
          <w:rFonts w:ascii="Times New Roman" w:hAnsi="Times New Roman" w:cs="Times New Roman"/>
          <w:color w:val="auto"/>
          <w:szCs w:val="20"/>
        </w:rPr>
      </w:pPr>
      <w:r w:rsidRPr="00585B07">
        <w:rPr>
          <w:rFonts w:ascii="Times New Roman" w:hAnsi="Times New Roman" w:cs="Times New Roman"/>
          <w:color w:val="auto"/>
          <w:szCs w:val="20"/>
        </w:rPr>
        <w:t xml:space="preserve">This </w:t>
      </w:r>
      <w:r w:rsidRPr="00585B07">
        <w:rPr>
          <w:rFonts w:ascii="Times New Roman" w:hAnsi="Times New Roman" w:cs="Times New Roman"/>
          <w:b/>
          <w:bCs/>
          <w:color w:val="auto"/>
          <w:szCs w:val="20"/>
        </w:rPr>
        <w:t>imports Fiber</w:t>
      </w:r>
      <w:r w:rsidRPr="00585B07">
        <w:rPr>
          <w:rFonts w:ascii="Times New Roman" w:hAnsi="Times New Roman" w:cs="Times New Roman"/>
          <w:color w:val="auto"/>
          <w:szCs w:val="20"/>
        </w:rPr>
        <w:t xml:space="preserve">, a fast web framework built on </w:t>
      </w:r>
      <w:r w:rsidRPr="00585B07">
        <w:rPr>
          <w:rFonts w:ascii="Courier" w:hAnsi="Courier" w:cs="Courier"/>
          <w:color w:val="auto"/>
          <w:szCs w:val="20"/>
        </w:rPr>
        <w:t>fasthttp</w:t>
      </w:r>
      <w:r w:rsidRPr="00585B07">
        <w:rPr>
          <w:rFonts w:ascii="Times New Roman" w:hAnsi="Times New Roman" w:cs="Times New Roman"/>
          <w:color w:val="auto"/>
          <w:szCs w:val="20"/>
        </w:rPr>
        <w:t xml:space="preserve">. By importing </w:t>
      </w:r>
      <w:r w:rsidRPr="00585B07">
        <w:rPr>
          <w:rFonts w:ascii="Courier" w:hAnsi="Courier" w:cs="Courier"/>
          <w:color w:val="auto"/>
          <w:szCs w:val="20"/>
        </w:rPr>
        <w:t>"github.com/gofiber/fiber/v2"</w:t>
      </w:r>
      <w:r w:rsidRPr="00585B07">
        <w:rPr>
          <w:rFonts w:ascii="Times New Roman" w:hAnsi="Times New Roman" w:cs="Times New Roman"/>
          <w:color w:val="auto"/>
          <w:szCs w:val="20"/>
        </w:rPr>
        <w:t>, you're enabling the use of Fiber functions like route handling, request processing, and server management.</w:t>
      </w:r>
    </w:p>
    <w:p w14:paraId="4A66F83B" w14:textId="77777777" w:rsidR="00585B07" w:rsidRPr="00585B07" w:rsidRDefault="00585B07" w:rsidP="0058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Cs w:val="20"/>
        </w:rPr>
      </w:pPr>
      <w:proofErr w:type="gramStart"/>
      <w:r w:rsidRPr="00585B07">
        <w:rPr>
          <w:rFonts w:ascii="Courier" w:hAnsi="Courier" w:cs="Courier"/>
          <w:color w:val="auto"/>
          <w:szCs w:val="20"/>
        </w:rPr>
        <w:t>func</w:t>
      </w:r>
      <w:proofErr w:type="gramEnd"/>
      <w:r w:rsidRPr="00585B07">
        <w:rPr>
          <w:rFonts w:ascii="Courier" w:hAnsi="Courier" w:cs="Courier"/>
          <w:color w:val="auto"/>
          <w:szCs w:val="20"/>
        </w:rPr>
        <w:t xml:space="preserve"> main() { </w:t>
      </w:r>
    </w:p>
    <w:p w14:paraId="6B4DDA34" w14:textId="77777777" w:rsidR="00585B07" w:rsidRPr="00585B07" w:rsidRDefault="00585B07" w:rsidP="00585B07">
      <w:pPr>
        <w:numPr>
          <w:ilvl w:val="0"/>
          <w:numId w:val="25"/>
        </w:numPr>
        <w:spacing w:before="100" w:beforeAutospacing="1" w:after="100" w:afterAutospacing="1" w:line="240" w:lineRule="auto"/>
        <w:rPr>
          <w:rFonts w:ascii="Times New Roman" w:hAnsi="Times New Roman" w:cs="Times New Roman"/>
          <w:color w:val="auto"/>
          <w:szCs w:val="20"/>
        </w:rPr>
      </w:pPr>
      <w:r w:rsidRPr="00585B07">
        <w:rPr>
          <w:rFonts w:ascii="Times New Roman" w:hAnsi="Times New Roman" w:cs="Times New Roman"/>
          <w:b/>
          <w:bCs/>
          <w:color w:val="auto"/>
          <w:szCs w:val="20"/>
        </w:rPr>
        <w:t>Defines the main function</w:t>
      </w:r>
      <w:r w:rsidRPr="00585B07">
        <w:rPr>
          <w:rFonts w:ascii="Times New Roman" w:hAnsi="Times New Roman" w:cs="Times New Roman"/>
          <w:color w:val="auto"/>
          <w:szCs w:val="20"/>
        </w:rPr>
        <w:t>, which serves as the execution starting point for the program.</w:t>
      </w:r>
    </w:p>
    <w:p w14:paraId="24B8F6E0" w14:textId="77777777" w:rsidR="00585B07" w:rsidRPr="00585B07" w:rsidRDefault="00585B07" w:rsidP="0058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Cs w:val="20"/>
        </w:rPr>
      </w:pPr>
      <w:proofErr w:type="gramStart"/>
      <w:r w:rsidRPr="00585B07">
        <w:rPr>
          <w:rFonts w:ascii="Courier" w:hAnsi="Courier" w:cs="Courier"/>
          <w:color w:val="auto"/>
          <w:szCs w:val="20"/>
        </w:rPr>
        <w:t>app</w:t>
      </w:r>
      <w:proofErr w:type="gramEnd"/>
      <w:r w:rsidRPr="00585B07">
        <w:rPr>
          <w:rFonts w:ascii="Courier" w:hAnsi="Courier" w:cs="Courier"/>
          <w:color w:val="auto"/>
          <w:szCs w:val="20"/>
        </w:rPr>
        <w:t xml:space="preserve"> := fiber.New() </w:t>
      </w:r>
    </w:p>
    <w:p w14:paraId="66E3BE1F" w14:textId="77777777" w:rsidR="00585B07" w:rsidRPr="00585B07" w:rsidRDefault="00585B07" w:rsidP="00585B07">
      <w:pPr>
        <w:numPr>
          <w:ilvl w:val="0"/>
          <w:numId w:val="26"/>
        </w:numPr>
        <w:spacing w:before="100" w:beforeAutospacing="1" w:after="100" w:afterAutospacing="1" w:line="240" w:lineRule="auto"/>
        <w:rPr>
          <w:rFonts w:ascii="Times New Roman" w:hAnsi="Times New Roman" w:cs="Times New Roman"/>
          <w:color w:val="auto"/>
          <w:szCs w:val="20"/>
        </w:rPr>
      </w:pPr>
      <w:r w:rsidRPr="00585B07">
        <w:rPr>
          <w:rFonts w:ascii="Times New Roman" w:hAnsi="Times New Roman" w:cs="Times New Roman"/>
          <w:color w:val="auto"/>
          <w:szCs w:val="20"/>
        </w:rPr>
        <w:t xml:space="preserve">This </w:t>
      </w:r>
      <w:r w:rsidRPr="00585B07">
        <w:rPr>
          <w:rFonts w:ascii="Times New Roman" w:hAnsi="Times New Roman" w:cs="Times New Roman"/>
          <w:b/>
          <w:bCs/>
          <w:color w:val="auto"/>
          <w:szCs w:val="20"/>
        </w:rPr>
        <w:t>creates a new Fiber app instance</w:t>
      </w:r>
      <w:r w:rsidRPr="00585B07">
        <w:rPr>
          <w:rFonts w:ascii="Times New Roman" w:hAnsi="Times New Roman" w:cs="Times New Roman"/>
          <w:color w:val="auto"/>
          <w:szCs w:val="20"/>
        </w:rPr>
        <w:t xml:space="preserve"> using </w:t>
      </w:r>
      <w:proofErr w:type="gramStart"/>
      <w:r w:rsidRPr="00585B07">
        <w:rPr>
          <w:rFonts w:ascii="Courier" w:hAnsi="Courier" w:cs="Courier"/>
          <w:color w:val="auto"/>
          <w:szCs w:val="20"/>
        </w:rPr>
        <w:t>fiber.New</w:t>
      </w:r>
      <w:proofErr w:type="gramEnd"/>
      <w:r w:rsidRPr="00585B07">
        <w:rPr>
          <w:rFonts w:ascii="Courier" w:hAnsi="Courier" w:cs="Courier"/>
          <w:color w:val="auto"/>
          <w:szCs w:val="20"/>
        </w:rPr>
        <w:t>()</w:t>
      </w:r>
      <w:r w:rsidRPr="00585B07">
        <w:rPr>
          <w:rFonts w:ascii="Times New Roman" w:hAnsi="Times New Roman" w:cs="Times New Roman"/>
          <w:color w:val="auto"/>
          <w:szCs w:val="20"/>
        </w:rPr>
        <w:t xml:space="preserve">. The </w:t>
      </w:r>
      <w:r w:rsidRPr="00585B07">
        <w:rPr>
          <w:rFonts w:ascii="Courier" w:hAnsi="Courier" w:cs="Courier"/>
          <w:color w:val="auto"/>
          <w:szCs w:val="20"/>
        </w:rPr>
        <w:t>app</w:t>
      </w:r>
      <w:r w:rsidRPr="00585B07">
        <w:rPr>
          <w:rFonts w:ascii="Times New Roman" w:hAnsi="Times New Roman" w:cs="Times New Roman"/>
          <w:color w:val="auto"/>
          <w:szCs w:val="20"/>
        </w:rPr>
        <w:t xml:space="preserve"> variable now holds the Fiber application, which manages HTTP requests and responses.</w:t>
      </w:r>
    </w:p>
    <w:p w14:paraId="4A01A7CB" w14:textId="77777777" w:rsidR="00585B07" w:rsidRPr="00585B07" w:rsidRDefault="00585B07" w:rsidP="0058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Cs w:val="20"/>
        </w:rPr>
      </w:pPr>
      <w:proofErr w:type="gramStart"/>
      <w:r w:rsidRPr="00585B07">
        <w:rPr>
          <w:rFonts w:ascii="Courier" w:hAnsi="Courier" w:cs="Courier"/>
          <w:color w:val="auto"/>
          <w:szCs w:val="20"/>
        </w:rPr>
        <w:t>app.Get</w:t>
      </w:r>
      <w:proofErr w:type="gramEnd"/>
      <w:r w:rsidRPr="00585B07">
        <w:rPr>
          <w:rFonts w:ascii="Courier" w:hAnsi="Courier" w:cs="Courier"/>
          <w:color w:val="auto"/>
          <w:szCs w:val="20"/>
        </w:rPr>
        <w:t xml:space="preserve">("/", func(c *fiber.Ctx) error {         return c.SendString("Welcome to the API Gateway!")     }) </w:t>
      </w:r>
    </w:p>
    <w:p w14:paraId="3C8EEC3D" w14:textId="77777777" w:rsidR="00585B07" w:rsidRPr="00585B07" w:rsidRDefault="00585B07" w:rsidP="00585B07">
      <w:pPr>
        <w:numPr>
          <w:ilvl w:val="0"/>
          <w:numId w:val="27"/>
        </w:numPr>
        <w:spacing w:before="100" w:beforeAutospacing="1" w:after="100" w:afterAutospacing="1" w:line="240" w:lineRule="auto"/>
        <w:rPr>
          <w:rFonts w:ascii="Times New Roman" w:hAnsi="Times New Roman" w:cs="Times New Roman"/>
          <w:color w:val="auto"/>
          <w:szCs w:val="20"/>
        </w:rPr>
      </w:pPr>
      <w:r w:rsidRPr="00585B07">
        <w:rPr>
          <w:rFonts w:ascii="Times New Roman" w:hAnsi="Times New Roman" w:cs="Times New Roman"/>
          <w:b/>
          <w:bCs/>
          <w:color w:val="auto"/>
          <w:szCs w:val="20"/>
        </w:rPr>
        <w:t>Defines an HTTP GET route</w:t>
      </w:r>
      <w:r w:rsidRPr="00585B07">
        <w:rPr>
          <w:rFonts w:ascii="Times New Roman" w:hAnsi="Times New Roman" w:cs="Times New Roman"/>
          <w:color w:val="auto"/>
          <w:szCs w:val="20"/>
        </w:rPr>
        <w:t xml:space="preserve"> at the root (</w:t>
      </w:r>
      <w:r w:rsidRPr="00585B07">
        <w:rPr>
          <w:rFonts w:ascii="Courier" w:hAnsi="Courier" w:cs="Courier"/>
          <w:color w:val="auto"/>
          <w:szCs w:val="20"/>
        </w:rPr>
        <w:t>"/"</w:t>
      </w:r>
      <w:r w:rsidRPr="00585B07">
        <w:rPr>
          <w:rFonts w:ascii="Times New Roman" w:hAnsi="Times New Roman" w:cs="Times New Roman"/>
          <w:color w:val="auto"/>
          <w:szCs w:val="20"/>
        </w:rPr>
        <w:t>) of the API.</w:t>
      </w:r>
    </w:p>
    <w:p w14:paraId="5209C3AA" w14:textId="77777777" w:rsidR="00585B07" w:rsidRPr="00585B07" w:rsidRDefault="00585B07" w:rsidP="00585B07">
      <w:pPr>
        <w:numPr>
          <w:ilvl w:val="0"/>
          <w:numId w:val="27"/>
        </w:numPr>
        <w:spacing w:before="100" w:beforeAutospacing="1" w:after="100" w:afterAutospacing="1" w:line="240" w:lineRule="auto"/>
        <w:rPr>
          <w:rFonts w:ascii="Times New Roman" w:hAnsi="Times New Roman" w:cs="Times New Roman"/>
          <w:color w:val="auto"/>
          <w:szCs w:val="20"/>
        </w:rPr>
      </w:pPr>
      <w:r w:rsidRPr="00585B07">
        <w:rPr>
          <w:rFonts w:ascii="Times New Roman" w:hAnsi="Times New Roman" w:cs="Times New Roman"/>
          <w:color w:val="auto"/>
          <w:szCs w:val="20"/>
        </w:rPr>
        <w:t xml:space="preserve">When a client makes a </w:t>
      </w:r>
      <w:r w:rsidRPr="00585B07">
        <w:rPr>
          <w:rFonts w:ascii="Courier" w:hAnsi="Courier" w:cs="Courier"/>
          <w:color w:val="auto"/>
          <w:szCs w:val="20"/>
        </w:rPr>
        <w:t>GET</w:t>
      </w:r>
      <w:r w:rsidRPr="00585B07">
        <w:rPr>
          <w:rFonts w:ascii="Times New Roman" w:hAnsi="Times New Roman" w:cs="Times New Roman"/>
          <w:color w:val="auto"/>
          <w:szCs w:val="20"/>
        </w:rPr>
        <w:t xml:space="preserve"> request to </w:t>
      </w:r>
      <w:r w:rsidRPr="00585B07">
        <w:rPr>
          <w:rFonts w:ascii="Courier" w:hAnsi="Courier" w:cs="Courier"/>
          <w:color w:val="auto"/>
          <w:szCs w:val="20"/>
        </w:rPr>
        <w:t>/</w:t>
      </w:r>
      <w:r w:rsidRPr="00585B07">
        <w:rPr>
          <w:rFonts w:ascii="Times New Roman" w:hAnsi="Times New Roman" w:cs="Times New Roman"/>
          <w:color w:val="auto"/>
          <w:szCs w:val="20"/>
        </w:rPr>
        <w:t>, this function is triggered.</w:t>
      </w:r>
    </w:p>
    <w:p w14:paraId="5BA432FD" w14:textId="77777777" w:rsidR="00585B07" w:rsidRPr="00585B07" w:rsidRDefault="00585B07" w:rsidP="00585B07">
      <w:pPr>
        <w:numPr>
          <w:ilvl w:val="0"/>
          <w:numId w:val="27"/>
        </w:numPr>
        <w:spacing w:before="100" w:beforeAutospacing="1" w:after="100" w:afterAutospacing="1" w:line="240" w:lineRule="auto"/>
        <w:rPr>
          <w:rFonts w:ascii="Times New Roman" w:hAnsi="Times New Roman" w:cs="Times New Roman"/>
          <w:color w:val="auto"/>
          <w:szCs w:val="20"/>
        </w:rPr>
      </w:pPr>
      <w:proofErr w:type="gramStart"/>
      <w:r w:rsidRPr="00585B07">
        <w:rPr>
          <w:rFonts w:ascii="Courier" w:hAnsi="Courier" w:cs="Courier"/>
          <w:color w:val="auto"/>
          <w:szCs w:val="20"/>
        </w:rPr>
        <w:t>c</w:t>
      </w:r>
      <w:proofErr w:type="gramEnd"/>
      <w:r w:rsidRPr="00585B07">
        <w:rPr>
          <w:rFonts w:ascii="Courier" w:hAnsi="Courier" w:cs="Courier"/>
          <w:color w:val="auto"/>
          <w:szCs w:val="20"/>
        </w:rPr>
        <w:t xml:space="preserve"> *fiber.Ctx</w:t>
      </w:r>
      <w:r w:rsidRPr="00585B07">
        <w:rPr>
          <w:rFonts w:ascii="Times New Roman" w:hAnsi="Times New Roman" w:cs="Times New Roman"/>
          <w:color w:val="auto"/>
          <w:szCs w:val="20"/>
        </w:rPr>
        <w:t xml:space="preserve"> represents the request context, allowing access to request and response data.</w:t>
      </w:r>
    </w:p>
    <w:p w14:paraId="4544F2C5" w14:textId="77777777" w:rsidR="00585B07" w:rsidRPr="00585B07" w:rsidRDefault="00585B07" w:rsidP="00585B07">
      <w:pPr>
        <w:numPr>
          <w:ilvl w:val="0"/>
          <w:numId w:val="27"/>
        </w:numPr>
        <w:spacing w:before="100" w:beforeAutospacing="1" w:after="100" w:afterAutospacing="1" w:line="240" w:lineRule="auto"/>
        <w:rPr>
          <w:rFonts w:ascii="Times New Roman" w:hAnsi="Times New Roman" w:cs="Times New Roman"/>
          <w:color w:val="auto"/>
          <w:szCs w:val="20"/>
        </w:rPr>
      </w:pPr>
      <w:proofErr w:type="gramStart"/>
      <w:r w:rsidRPr="00585B07">
        <w:rPr>
          <w:rFonts w:ascii="Courier" w:hAnsi="Courier" w:cs="Courier"/>
          <w:color w:val="auto"/>
          <w:szCs w:val="20"/>
        </w:rPr>
        <w:t>c.SendString</w:t>
      </w:r>
      <w:proofErr w:type="gramEnd"/>
      <w:r w:rsidRPr="00585B07">
        <w:rPr>
          <w:rFonts w:ascii="Courier" w:hAnsi="Courier" w:cs="Courier"/>
          <w:color w:val="auto"/>
          <w:szCs w:val="20"/>
        </w:rPr>
        <w:t>("Welcome to the API Gateway!")</w:t>
      </w:r>
      <w:r w:rsidRPr="00585B07">
        <w:rPr>
          <w:rFonts w:ascii="Times New Roman" w:hAnsi="Times New Roman" w:cs="Times New Roman"/>
          <w:color w:val="auto"/>
          <w:szCs w:val="20"/>
        </w:rPr>
        <w:t xml:space="preserve"> sends a </w:t>
      </w:r>
      <w:r w:rsidRPr="00585B07">
        <w:rPr>
          <w:rFonts w:ascii="Times New Roman" w:hAnsi="Times New Roman" w:cs="Times New Roman"/>
          <w:b/>
          <w:bCs/>
          <w:color w:val="auto"/>
          <w:szCs w:val="20"/>
        </w:rPr>
        <w:t>plain text response</w:t>
      </w:r>
      <w:r w:rsidRPr="00585B07">
        <w:rPr>
          <w:rFonts w:ascii="Times New Roman" w:hAnsi="Times New Roman" w:cs="Times New Roman"/>
          <w:color w:val="auto"/>
          <w:szCs w:val="20"/>
        </w:rPr>
        <w:t xml:space="preserve"> back to the client.</w:t>
      </w:r>
    </w:p>
    <w:p w14:paraId="615AE92E" w14:textId="77777777" w:rsidR="0067648A" w:rsidRDefault="0067648A">
      <w:pPr>
        <w:rPr>
          <w:rFonts w:eastAsia="Times New Roman"/>
        </w:rPr>
      </w:pPr>
    </w:p>
    <w:p w14:paraId="023CDB24" w14:textId="6800A8FD" w:rsidR="0067648A" w:rsidRDefault="0067648A" w:rsidP="0067648A">
      <w:pPr>
        <w:pStyle w:val="NormalWeb"/>
      </w:pPr>
      <w:r>
        <w:rPr>
          <w:rStyle w:val="Strong"/>
        </w:rPr>
        <w:t xml:space="preserve">Why the keyword </w:t>
      </w:r>
      <w:r>
        <w:rPr>
          <w:rStyle w:val="HTMLCode"/>
        </w:rPr>
        <w:t>error</w:t>
      </w:r>
      <w:r>
        <w:rPr>
          <w:rStyle w:val="Strong"/>
        </w:rPr>
        <w:t xml:space="preserve"> appears</w:t>
      </w:r>
      <w:r>
        <w:t xml:space="preserve"> in the function signature inside </w:t>
      </w:r>
      <w:proofErr w:type="gramStart"/>
      <w:r>
        <w:rPr>
          <w:rStyle w:val="HTMLCode"/>
        </w:rPr>
        <w:t>app.Get</w:t>
      </w:r>
      <w:proofErr w:type="gramEnd"/>
      <w:r>
        <w:rPr>
          <w:rStyle w:val="HTMLCode"/>
        </w:rPr>
        <w:t>()</w:t>
      </w:r>
      <w:r>
        <w:t>.</w:t>
      </w:r>
    </w:p>
    <w:p w14:paraId="73AF974B" w14:textId="77777777" w:rsidR="0067648A" w:rsidRDefault="0067648A" w:rsidP="0067648A">
      <w:pPr>
        <w:pStyle w:val="Heading3"/>
        <w:rPr>
          <w:rFonts w:eastAsia="Times New Roman"/>
        </w:rPr>
      </w:pPr>
      <w:r>
        <w:rPr>
          <w:rFonts w:eastAsia="Times New Roman"/>
        </w:rPr>
        <w:t xml:space="preserve">🔹 </w:t>
      </w:r>
      <w:proofErr w:type="gramStart"/>
      <w:r>
        <w:rPr>
          <w:rStyle w:val="Strong"/>
          <w:rFonts w:eastAsia="Times New Roman"/>
          <w:b/>
          <w:bCs/>
        </w:rPr>
        <w:t>Why</w:t>
      </w:r>
      <w:proofErr w:type="gramEnd"/>
      <w:r>
        <w:rPr>
          <w:rStyle w:val="Strong"/>
          <w:rFonts w:eastAsia="Times New Roman"/>
          <w:b/>
          <w:bCs/>
        </w:rPr>
        <w:t xml:space="preserve"> </w:t>
      </w:r>
      <w:r>
        <w:rPr>
          <w:rStyle w:val="HTMLCode"/>
        </w:rPr>
        <w:t>error</w:t>
      </w:r>
      <w:r>
        <w:rPr>
          <w:rStyle w:val="Strong"/>
          <w:rFonts w:eastAsia="Times New Roman"/>
          <w:b/>
          <w:bCs/>
        </w:rPr>
        <w:t xml:space="preserve"> Is Used in Fiber Route Handlers</w:t>
      </w:r>
    </w:p>
    <w:p w14:paraId="324C0053" w14:textId="77777777" w:rsidR="0067648A" w:rsidRDefault="0067648A" w:rsidP="0067648A">
      <w:pPr>
        <w:pStyle w:val="NormalWeb"/>
      </w:pPr>
      <w:r>
        <w:t xml:space="preserve">In Fiber, route handlers must return an </w:t>
      </w:r>
      <w:r>
        <w:rPr>
          <w:rStyle w:val="HTMLCode"/>
        </w:rPr>
        <w:t>error</w:t>
      </w:r>
      <w:r>
        <w:t xml:space="preserve"> because Fiber internally manages errors for proper logging, response handling, and debugging.</w:t>
      </w:r>
    </w:p>
    <w:p w14:paraId="28B54619" w14:textId="77777777" w:rsidR="0067648A" w:rsidRDefault="0067648A" w:rsidP="0067648A">
      <w:pPr>
        <w:pStyle w:val="Heading4"/>
        <w:rPr>
          <w:rFonts w:eastAsia="Times New Roman"/>
        </w:rPr>
      </w:pPr>
      <w:r>
        <w:rPr>
          <w:rFonts w:eastAsia="Times New Roman"/>
        </w:rPr>
        <w:t xml:space="preserve">✅ </w:t>
      </w:r>
      <w:r>
        <w:rPr>
          <w:rStyle w:val="Strong"/>
          <w:rFonts w:eastAsia="Times New Roman"/>
          <w:b/>
          <w:bCs/>
        </w:rPr>
        <w:t>Breaking Down the Function Signature</w:t>
      </w:r>
    </w:p>
    <w:p w14:paraId="471E306B" w14:textId="27646AE4" w:rsidR="0067648A" w:rsidRDefault="0067648A">
      <w:pPr>
        <w:rPr>
          <w:rFonts w:eastAsia="Times New Roman"/>
        </w:rPr>
      </w:pPr>
      <w:r>
        <w:rPr>
          <w:rFonts w:eastAsia="Times New Roman"/>
          <w:noProof/>
        </w:rPr>
        <w:drawing>
          <wp:inline distT="0" distB="0" distL="0" distR="0" wp14:anchorId="43666618" wp14:editId="7DC0907A">
            <wp:extent cx="6400800" cy="860187"/>
            <wp:effectExtent l="0" t="0" r="0" b="38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860187"/>
                    </a:xfrm>
                    <a:prstGeom prst="rect">
                      <a:avLst/>
                    </a:prstGeom>
                    <a:noFill/>
                    <a:ln>
                      <a:noFill/>
                    </a:ln>
                  </pic:spPr>
                </pic:pic>
              </a:graphicData>
            </a:graphic>
          </wp:inline>
        </w:drawing>
      </w:r>
    </w:p>
    <w:p w14:paraId="0565BCA8" w14:textId="77777777" w:rsidR="0067648A" w:rsidRDefault="0067648A" w:rsidP="0067648A">
      <w:pPr>
        <w:pStyle w:val="NormalWeb"/>
      </w:pPr>
      <w:r>
        <w:t>Let's analyze each part:</w:t>
      </w:r>
    </w:p>
    <w:p w14:paraId="2B032218" w14:textId="77777777" w:rsidR="0067648A" w:rsidRDefault="0067648A" w:rsidP="0067648A">
      <w:pPr>
        <w:pStyle w:val="NormalWeb"/>
        <w:numPr>
          <w:ilvl w:val="0"/>
          <w:numId w:val="29"/>
        </w:numPr>
        <w:spacing w:before="100" w:beforeAutospacing="1" w:after="100" w:afterAutospacing="1" w:line="240" w:lineRule="auto"/>
      </w:pPr>
      <w:proofErr w:type="gramStart"/>
      <w:r>
        <w:rPr>
          <w:rStyle w:val="HTMLCode"/>
        </w:rPr>
        <w:t>func</w:t>
      </w:r>
      <w:proofErr w:type="gramEnd"/>
      <w:r>
        <w:rPr>
          <w:rStyle w:val="HTMLCode"/>
        </w:rPr>
        <w:t>(c *fiber.Ctx) error</w:t>
      </w:r>
      <w:r>
        <w:t>: This function:</w:t>
      </w:r>
    </w:p>
    <w:p w14:paraId="323FBAE0" w14:textId="77777777" w:rsidR="0067648A" w:rsidRDefault="0067648A" w:rsidP="0067648A">
      <w:pPr>
        <w:pStyle w:val="NormalWeb"/>
        <w:numPr>
          <w:ilvl w:val="1"/>
          <w:numId w:val="29"/>
        </w:numPr>
        <w:spacing w:before="100" w:beforeAutospacing="1" w:after="100" w:afterAutospacing="1" w:line="240" w:lineRule="auto"/>
      </w:pPr>
      <w:r>
        <w:t xml:space="preserve">Accepts </w:t>
      </w:r>
      <w:r>
        <w:rPr>
          <w:rStyle w:val="Strong"/>
        </w:rPr>
        <w:t>one parameter</w:t>
      </w:r>
      <w:r>
        <w:t xml:space="preserve"> (</w:t>
      </w:r>
      <w:r>
        <w:rPr>
          <w:rStyle w:val="HTMLCode"/>
        </w:rPr>
        <w:t>c *</w:t>
      </w:r>
      <w:proofErr w:type="gramStart"/>
      <w:r>
        <w:rPr>
          <w:rStyle w:val="HTMLCode"/>
        </w:rPr>
        <w:t>fiber.Ctx</w:t>
      </w:r>
      <w:proofErr w:type="gramEnd"/>
      <w:r>
        <w:t xml:space="preserve">), which represents the </w:t>
      </w:r>
      <w:r>
        <w:rPr>
          <w:rStyle w:val="Strong"/>
        </w:rPr>
        <w:t>request context</w:t>
      </w:r>
      <w:r>
        <w:t xml:space="preserve"> (request/response object).</w:t>
      </w:r>
    </w:p>
    <w:p w14:paraId="51F0FA24" w14:textId="77777777" w:rsidR="0067648A" w:rsidRDefault="0067648A" w:rsidP="0067648A">
      <w:pPr>
        <w:pStyle w:val="NormalWeb"/>
        <w:numPr>
          <w:ilvl w:val="1"/>
          <w:numId w:val="29"/>
        </w:numPr>
        <w:spacing w:before="100" w:beforeAutospacing="1" w:after="100" w:afterAutospacing="1" w:line="240" w:lineRule="auto"/>
      </w:pPr>
      <w:r>
        <w:t xml:space="preserve">Returns </w:t>
      </w:r>
      <w:r>
        <w:rPr>
          <w:rStyle w:val="Strong"/>
        </w:rPr>
        <w:t>an error</w:t>
      </w:r>
      <w:r>
        <w:t xml:space="preserve"> (</w:t>
      </w:r>
      <w:r>
        <w:rPr>
          <w:rStyle w:val="HTMLCode"/>
        </w:rPr>
        <w:t>error</w:t>
      </w:r>
      <w:r>
        <w:t>), which tells Fiber if something went wrong during execution.</w:t>
      </w:r>
    </w:p>
    <w:p w14:paraId="24B91DF5" w14:textId="77777777" w:rsidR="0067648A" w:rsidRDefault="0067648A" w:rsidP="0067648A">
      <w:pPr>
        <w:pStyle w:val="NormalWeb"/>
        <w:numPr>
          <w:ilvl w:val="0"/>
          <w:numId w:val="29"/>
        </w:numPr>
        <w:spacing w:before="100" w:beforeAutospacing="1" w:after="100" w:afterAutospacing="1" w:line="240" w:lineRule="auto"/>
      </w:pPr>
      <w:proofErr w:type="gramStart"/>
      <w:r>
        <w:rPr>
          <w:rStyle w:val="HTMLCode"/>
        </w:rPr>
        <w:t>return</w:t>
      </w:r>
      <w:proofErr w:type="gramEnd"/>
      <w:r>
        <w:rPr>
          <w:rStyle w:val="HTMLCode"/>
        </w:rPr>
        <w:t xml:space="preserve"> c.SendString("Welcome to the API Gateway!")</w:t>
      </w:r>
      <w:r>
        <w:t>:</w:t>
      </w:r>
    </w:p>
    <w:p w14:paraId="6CBF028A" w14:textId="77777777" w:rsidR="0067648A" w:rsidRDefault="0067648A" w:rsidP="0067648A">
      <w:pPr>
        <w:pStyle w:val="NormalWeb"/>
        <w:numPr>
          <w:ilvl w:val="1"/>
          <w:numId w:val="29"/>
        </w:numPr>
        <w:spacing w:before="100" w:beforeAutospacing="1" w:after="100" w:afterAutospacing="1" w:line="240" w:lineRule="auto"/>
      </w:pPr>
      <w:proofErr w:type="gramStart"/>
      <w:r>
        <w:rPr>
          <w:rStyle w:val="HTMLCode"/>
        </w:rPr>
        <w:t>c.SendString</w:t>
      </w:r>
      <w:proofErr w:type="gramEnd"/>
      <w:r>
        <w:rPr>
          <w:rStyle w:val="HTMLCode"/>
        </w:rPr>
        <w:t>()</w:t>
      </w:r>
      <w:r>
        <w:t xml:space="preserve"> sends a </w:t>
      </w:r>
      <w:r>
        <w:rPr>
          <w:rStyle w:val="Strong"/>
        </w:rPr>
        <w:t>string response</w:t>
      </w:r>
      <w:r>
        <w:t xml:space="preserve"> to the client.</w:t>
      </w:r>
    </w:p>
    <w:p w14:paraId="76D14D5C" w14:textId="77777777" w:rsidR="0067648A" w:rsidRDefault="0067648A" w:rsidP="0067648A">
      <w:pPr>
        <w:pStyle w:val="NormalWeb"/>
        <w:numPr>
          <w:ilvl w:val="1"/>
          <w:numId w:val="29"/>
        </w:numPr>
        <w:spacing w:before="100" w:beforeAutospacing="1" w:after="100" w:afterAutospacing="1" w:line="240" w:lineRule="auto"/>
      </w:pPr>
      <w:r>
        <w:t xml:space="preserve">Since </w:t>
      </w:r>
      <w:proofErr w:type="gramStart"/>
      <w:r>
        <w:rPr>
          <w:rStyle w:val="HTMLCode"/>
        </w:rPr>
        <w:t>SendString(</w:t>
      </w:r>
      <w:proofErr w:type="gramEnd"/>
      <w:r>
        <w:rPr>
          <w:rStyle w:val="HTMLCode"/>
        </w:rPr>
        <w:t>)</w:t>
      </w:r>
      <w:r>
        <w:t xml:space="preserve"> itself </w:t>
      </w:r>
      <w:r>
        <w:rPr>
          <w:rStyle w:val="Strong"/>
        </w:rPr>
        <w:t>returns an error</w:t>
      </w:r>
      <w:r>
        <w:t>, the function signature matches (</w:t>
      </w:r>
      <w:r>
        <w:rPr>
          <w:rStyle w:val="HTMLCode"/>
        </w:rPr>
        <w:t>error</w:t>
      </w:r>
      <w:r>
        <w:t xml:space="preserve"> return type).</w:t>
      </w:r>
    </w:p>
    <w:p w14:paraId="5691AB8C" w14:textId="77777777" w:rsidR="0067648A" w:rsidRDefault="0067648A" w:rsidP="0067648A">
      <w:pPr>
        <w:pStyle w:val="Heading4"/>
        <w:rPr>
          <w:rFonts w:eastAsia="Times New Roman"/>
        </w:rPr>
      </w:pPr>
      <w:r>
        <w:rPr>
          <w:rFonts w:eastAsia="Times New Roman"/>
        </w:rPr>
        <w:t xml:space="preserve">🔥 </w:t>
      </w:r>
      <w:r>
        <w:rPr>
          <w:rStyle w:val="Strong"/>
          <w:rFonts w:eastAsia="Times New Roman"/>
          <w:b/>
          <w:bCs/>
        </w:rPr>
        <w:t>Why Does Fiber Require an Error Return?</w:t>
      </w:r>
    </w:p>
    <w:p w14:paraId="2D6EEDB5" w14:textId="77777777" w:rsidR="0067648A" w:rsidRDefault="0067648A" w:rsidP="0067648A">
      <w:pPr>
        <w:pStyle w:val="NormalWeb"/>
        <w:numPr>
          <w:ilvl w:val="0"/>
          <w:numId w:val="30"/>
        </w:numPr>
        <w:spacing w:before="100" w:beforeAutospacing="1" w:after="100" w:afterAutospacing="1" w:line="240" w:lineRule="auto"/>
      </w:pPr>
      <w:r>
        <w:rPr>
          <w:rStyle w:val="Strong"/>
        </w:rPr>
        <w:t>Error Handling &amp; Logging</w:t>
      </w:r>
      <w:r>
        <w:t xml:space="preserve">: If </w:t>
      </w:r>
      <w:proofErr w:type="gramStart"/>
      <w:r>
        <w:rPr>
          <w:rStyle w:val="HTMLCode"/>
        </w:rPr>
        <w:t>c.SendString</w:t>
      </w:r>
      <w:proofErr w:type="gramEnd"/>
      <w:r>
        <w:rPr>
          <w:rStyle w:val="HTMLCode"/>
        </w:rPr>
        <w:t>()</w:t>
      </w:r>
      <w:r>
        <w:t xml:space="preserve"> fails (e.g., invalid response type), Fiber will </w:t>
      </w:r>
      <w:r>
        <w:rPr>
          <w:rStyle w:val="Strong"/>
        </w:rPr>
        <w:t>catch and log the error</w:t>
      </w:r>
      <w:r>
        <w:t xml:space="preserve"> automatically.</w:t>
      </w:r>
    </w:p>
    <w:p w14:paraId="13A1F60C" w14:textId="77777777" w:rsidR="0067648A" w:rsidRDefault="0067648A" w:rsidP="0067648A">
      <w:pPr>
        <w:pStyle w:val="NormalWeb"/>
        <w:numPr>
          <w:ilvl w:val="0"/>
          <w:numId w:val="30"/>
        </w:numPr>
        <w:spacing w:before="100" w:beforeAutospacing="1" w:after="100" w:afterAutospacing="1" w:line="240" w:lineRule="auto"/>
      </w:pPr>
      <w:r>
        <w:rPr>
          <w:rStyle w:val="Strong"/>
        </w:rPr>
        <w:t>Middleware &amp; Custom Error Responses</w:t>
      </w:r>
      <w:r>
        <w:t>: Fiber can process errors through middleware (e.g., custom error pages, logging systems).</w:t>
      </w:r>
    </w:p>
    <w:p w14:paraId="4768F42A" w14:textId="77777777" w:rsidR="0067648A" w:rsidRDefault="0067648A" w:rsidP="0067648A">
      <w:pPr>
        <w:pStyle w:val="NormalWeb"/>
        <w:numPr>
          <w:ilvl w:val="0"/>
          <w:numId w:val="30"/>
        </w:numPr>
        <w:spacing w:before="100" w:beforeAutospacing="1" w:after="100" w:afterAutospacing="1" w:line="240" w:lineRule="auto"/>
      </w:pPr>
      <w:r>
        <w:rPr>
          <w:rStyle w:val="Strong"/>
        </w:rPr>
        <w:t xml:space="preserve">Maintains Go's </w:t>
      </w:r>
      <w:r>
        <w:rPr>
          <w:rStyle w:val="HTMLCode"/>
        </w:rPr>
        <w:t>error</w:t>
      </w:r>
      <w:r>
        <w:rPr>
          <w:rStyle w:val="Strong"/>
        </w:rPr>
        <w:t xml:space="preserve"> Pattern</w:t>
      </w:r>
      <w:r>
        <w:t>: Go typically uses explicit error handling (</w:t>
      </w:r>
      <w:proofErr w:type="gramStart"/>
      <w:r>
        <w:rPr>
          <w:rStyle w:val="HTMLCode"/>
        </w:rPr>
        <w:t>func(</w:t>
      </w:r>
      <w:proofErr w:type="gramEnd"/>
      <w:r>
        <w:rPr>
          <w:rStyle w:val="HTMLCode"/>
        </w:rPr>
        <w:t>) error</w:t>
      </w:r>
      <w:r>
        <w:t>), which Fiber follows for consistency.</w:t>
      </w:r>
    </w:p>
    <w:p w14:paraId="206BC5E1" w14:textId="77777777" w:rsidR="0067648A" w:rsidRDefault="0067648A" w:rsidP="0067648A">
      <w:pPr>
        <w:pStyle w:val="Heading4"/>
        <w:rPr>
          <w:rFonts w:eastAsia="Times New Roman"/>
        </w:rPr>
      </w:pPr>
      <w:r>
        <w:rPr>
          <w:rFonts w:eastAsia="Times New Roman"/>
        </w:rPr>
        <w:t xml:space="preserve">🔹 </w:t>
      </w:r>
      <w:r>
        <w:rPr>
          <w:rStyle w:val="Strong"/>
          <w:rFonts w:eastAsia="Times New Roman"/>
          <w:b/>
          <w:bCs/>
        </w:rPr>
        <w:t>Example: Handling Errors in Fiber</w:t>
      </w:r>
    </w:p>
    <w:p w14:paraId="6192FB50" w14:textId="77777777" w:rsidR="0067648A" w:rsidRDefault="0067648A" w:rsidP="0067648A">
      <w:pPr>
        <w:pStyle w:val="NormalWeb"/>
      </w:pPr>
      <w:r>
        <w:t xml:space="preserve">If an operation fails, you can </w:t>
      </w:r>
      <w:r>
        <w:rPr>
          <w:rStyle w:val="Strong"/>
        </w:rPr>
        <w:t>explicitly return an error</w:t>
      </w:r>
      <w:r>
        <w:t>:</w:t>
      </w:r>
    </w:p>
    <w:p w14:paraId="5F738B2F" w14:textId="28F38DD4" w:rsidR="0067648A" w:rsidRDefault="0067648A">
      <w:pPr>
        <w:rPr>
          <w:rFonts w:eastAsia="Times New Roman"/>
        </w:rPr>
      </w:pPr>
      <w:r>
        <w:rPr>
          <w:rFonts w:eastAsia="Times New Roman"/>
          <w:noProof/>
        </w:rPr>
        <w:drawing>
          <wp:inline distT="0" distB="0" distL="0" distR="0" wp14:anchorId="60D85E3D" wp14:editId="75783B6D">
            <wp:extent cx="6400800" cy="860187"/>
            <wp:effectExtent l="0" t="0" r="0" b="381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860187"/>
                    </a:xfrm>
                    <a:prstGeom prst="rect">
                      <a:avLst/>
                    </a:prstGeom>
                    <a:noFill/>
                    <a:ln>
                      <a:noFill/>
                    </a:ln>
                  </pic:spPr>
                </pic:pic>
              </a:graphicData>
            </a:graphic>
          </wp:inline>
        </w:drawing>
      </w:r>
    </w:p>
    <w:p w14:paraId="208CC926" w14:textId="0AE656B4" w:rsidR="0067648A" w:rsidRDefault="0067648A">
      <w:pPr>
        <w:rPr>
          <w:rFonts w:eastAsia="Times New Roman"/>
        </w:rPr>
      </w:pPr>
      <w:r>
        <w:rPr>
          <w:rFonts w:eastAsia="Times New Roman"/>
        </w:rPr>
        <w:t>This returns:</w:t>
      </w:r>
    </w:p>
    <w:p w14:paraId="4198DF07" w14:textId="70DF3FCA" w:rsidR="0067648A" w:rsidRDefault="00B03E77">
      <w:pPr>
        <w:rPr>
          <w:rFonts w:eastAsia="Times New Roman"/>
        </w:rPr>
      </w:pPr>
      <w:r>
        <w:rPr>
          <w:rFonts w:eastAsia="Times New Roman"/>
          <w:noProof/>
        </w:rPr>
        <w:drawing>
          <wp:inline distT="0" distB="0" distL="0" distR="0" wp14:anchorId="491DBF85" wp14:editId="2CA976DD">
            <wp:extent cx="3833105" cy="1341967"/>
            <wp:effectExtent l="0" t="0" r="2540"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1342771"/>
                    </a:xfrm>
                    <a:prstGeom prst="rect">
                      <a:avLst/>
                    </a:prstGeom>
                    <a:noFill/>
                    <a:ln>
                      <a:noFill/>
                    </a:ln>
                  </pic:spPr>
                </pic:pic>
              </a:graphicData>
            </a:graphic>
          </wp:inline>
        </w:drawing>
      </w:r>
    </w:p>
    <w:p w14:paraId="7C41B467" w14:textId="77777777" w:rsidR="00B03E77" w:rsidRDefault="00B03E77">
      <w:pPr>
        <w:rPr>
          <w:rFonts w:eastAsia="Times New Roman"/>
        </w:rPr>
      </w:pPr>
    </w:p>
    <w:p w14:paraId="2F967898" w14:textId="77777777" w:rsidR="00B03E77" w:rsidRDefault="00B03E77" w:rsidP="00B03E77">
      <w:pPr>
        <w:pStyle w:val="Heading3"/>
        <w:rPr>
          <w:rFonts w:eastAsia="Times New Roman"/>
        </w:rPr>
      </w:pPr>
      <w:r>
        <w:rPr>
          <w:rStyle w:val="Strong"/>
          <w:rFonts w:eastAsia="Times New Roman"/>
          <w:b/>
          <w:bCs/>
        </w:rPr>
        <w:t>Key Takeaways</w:t>
      </w:r>
    </w:p>
    <w:p w14:paraId="3A9D2CB2" w14:textId="77777777" w:rsidR="00B03E77" w:rsidRDefault="00B03E77" w:rsidP="00B03E77">
      <w:pPr>
        <w:pStyle w:val="NormalWeb"/>
        <w:numPr>
          <w:ilvl w:val="0"/>
          <w:numId w:val="31"/>
        </w:numPr>
        <w:spacing w:before="100" w:beforeAutospacing="1" w:after="100" w:afterAutospacing="1" w:line="240" w:lineRule="auto"/>
      </w:pPr>
      <w:r>
        <w:t xml:space="preserve">✅ Fiber requires route handlers to </w:t>
      </w:r>
      <w:r>
        <w:rPr>
          <w:rStyle w:val="Strong"/>
        </w:rPr>
        <w:t xml:space="preserve">return an </w:t>
      </w:r>
      <w:r>
        <w:rPr>
          <w:rStyle w:val="HTMLCode"/>
        </w:rPr>
        <w:t>error</w:t>
      </w:r>
      <w:r>
        <w:t xml:space="preserve"> for proper error handling.</w:t>
      </w:r>
    </w:p>
    <w:p w14:paraId="3AC87B76" w14:textId="77777777" w:rsidR="00B03E77" w:rsidRDefault="00B03E77" w:rsidP="00B03E77">
      <w:pPr>
        <w:pStyle w:val="NormalWeb"/>
        <w:numPr>
          <w:ilvl w:val="0"/>
          <w:numId w:val="31"/>
        </w:numPr>
        <w:spacing w:before="100" w:beforeAutospacing="1" w:after="100" w:afterAutospacing="1" w:line="240" w:lineRule="auto"/>
      </w:pPr>
      <w:r>
        <w:t xml:space="preserve">✅ Functions must return an error type so Fiber can </w:t>
      </w:r>
      <w:r>
        <w:rPr>
          <w:rStyle w:val="Strong"/>
        </w:rPr>
        <w:t>log or manage failures</w:t>
      </w:r>
      <w:r>
        <w:t>.</w:t>
      </w:r>
    </w:p>
    <w:p w14:paraId="38352CB1" w14:textId="77777777" w:rsidR="00B03E77" w:rsidRDefault="00B03E77" w:rsidP="00B03E77">
      <w:pPr>
        <w:pStyle w:val="NormalWeb"/>
        <w:numPr>
          <w:ilvl w:val="0"/>
          <w:numId w:val="31"/>
        </w:numPr>
        <w:spacing w:before="100" w:beforeAutospacing="1" w:after="100" w:afterAutospacing="1" w:line="240" w:lineRule="auto"/>
      </w:pPr>
      <w:r>
        <w:t xml:space="preserve">✅ </w:t>
      </w:r>
      <w:proofErr w:type="gramStart"/>
      <w:r>
        <w:rPr>
          <w:rStyle w:val="HTMLCode"/>
        </w:rPr>
        <w:t>c.SendString</w:t>
      </w:r>
      <w:proofErr w:type="gramEnd"/>
      <w:r>
        <w:rPr>
          <w:rStyle w:val="HTMLCode"/>
        </w:rPr>
        <w:t>()</w:t>
      </w:r>
      <w:r>
        <w:t xml:space="preserve"> and similar methods return an error, ensuring consistency.</w:t>
      </w:r>
    </w:p>
    <w:p w14:paraId="0AB52934" w14:textId="77777777" w:rsidR="00B03E77" w:rsidRDefault="00B03E77">
      <w:pPr>
        <w:rPr>
          <w:rFonts w:eastAsia="Times New Roman"/>
        </w:rPr>
      </w:pPr>
    </w:p>
    <w:p w14:paraId="77B0724F" w14:textId="77777777" w:rsidR="0067648A" w:rsidRDefault="0067648A">
      <w:pPr>
        <w:rPr>
          <w:rFonts w:eastAsia="Times New Roman"/>
        </w:rPr>
      </w:pPr>
    </w:p>
    <w:p w14:paraId="012247C3" w14:textId="77777777" w:rsidR="009B7E12" w:rsidRDefault="00413FE5">
      <w:pPr>
        <w:rPr>
          <w:rFonts w:eastAsia="Times New Roman"/>
        </w:rPr>
      </w:pPr>
      <w:r>
        <w:rPr>
          <w:rFonts w:eastAsia="Times New Roman"/>
        </w:rPr>
        <w:t>Example HTTP request to this route:</w:t>
      </w:r>
    </w:p>
    <w:p w14:paraId="1B27AF4D" w14:textId="77777777" w:rsidR="00413FE5" w:rsidRPr="00413FE5" w:rsidRDefault="00413FE5" w:rsidP="00413FE5">
      <w:r w:rsidRPr="00413FE5">
        <w:t>GET http://localhost</w:t>
      </w:r>
      <w:proofErr w:type="gramStart"/>
      <w:r w:rsidRPr="00413FE5">
        <w:t>:3000</w:t>
      </w:r>
      <w:proofErr w:type="gramEnd"/>
      <w:r w:rsidRPr="00413FE5">
        <w:t>/</w:t>
      </w:r>
    </w:p>
    <w:p w14:paraId="542C0EB2" w14:textId="77777777" w:rsidR="005862F5" w:rsidRPr="005862F5" w:rsidRDefault="005862F5" w:rsidP="005862F5">
      <w:pPr>
        <w:spacing w:before="100" w:beforeAutospacing="1" w:after="100" w:afterAutospacing="1" w:line="240" w:lineRule="auto"/>
        <w:rPr>
          <w:rFonts w:ascii="Times New Roman" w:hAnsi="Times New Roman" w:cs="Times New Roman"/>
          <w:color w:val="auto"/>
          <w:szCs w:val="20"/>
        </w:rPr>
      </w:pPr>
      <w:r w:rsidRPr="005862F5">
        <w:rPr>
          <w:rFonts w:ascii="Times New Roman" w:hAnsi="Times New Roman" w:cs="Times New Roman"/>
          <w:color w:val="auto"/>
          <w:szCs w:val="20"/>
        </w:rPr>
        <w:t>Response:</w:t>
      </w:r>
    </w:p>
    <w:p w14:paraId="6743DBE7" w14:textId="77777777" w:rsidR="005862F5" w:rsidRDefault="005862F5" w:rsidP="005862F5">
      <w:r w:rsidRPr="005862F5">
        <w:t>Welcome to the API Gateway!</w:t>
      </w:r>
    </w:p>
    <w:p w14:paraId="75031440" w14:textId="77777777" w:rsidR="005862F5" w:rsidRDefault="005862F5" w:rsidP="005862F5"/>
    <w:p w14:paraId="122CC401" w14:textId="77777777" w:rsidR="005862F5" w:rsidRPr="005862F5" w:rsidRDefault="005862F5" w:rsidP="005862F5"/>
    <w:p w14:paraId="43783042" w14:textId="77777777" w:rsidR="005862F5" w:rsidRPr="005862F5" w:rsidRDefault="005862F5" w:rsidP="0058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color w:val="auto"/>
          <w:szCs w:val="20"/>
        </w:rPr>
      </w:pPr>
      <w:proofErr w:type="gramStart"/>
      <w:r w:rsidRPr="005862F5">
        <w:rPr>
          <w:rFonts w:ascii="Courier" w:hAnsi="Courier" w:cs="Courier"/>
          <w:color w:val="auto"/>
          <w:szCs w:val="20"/>
        </w:rPr>
        <w:t>app.Listen</w:t>
      </w:r>
      <w:proofErr w:type="gramEnd"/>
      <w:r w:rsidRPr="005862F5">
        <w:rPr>
          <w:rFonts w:ascii="Courier" w:hAnsi="Courier" w:cs="Courier"/>
          <w:color w:val="auto"/>
          <w:szCs w:val="20"/>
        </w:rPr>
        <w:t xml:space="preserve">(":3000") // Runs on port 3000 </w:t>
      </w:r>
    </w:p>
    <w:p w14:paraId="74E03801" w14:textId="77777777" w:rsidR="005862F5" w:rsidRPr="005862F5" w:rsidRDefault="005862F5" w:rsidP="005862F5">
      <w:pPr>
        <w:numPr>
          <w:ilvl w:val="0"/>
          <w:numId w:val="28"/>
        </w:numPr>
        <w:spacing w:before="100" w:beforeAutospacing="1" w:after="100" w:afterAutospacing="1" w:line="240" w:lineRule="auto"/>
        <w:rPr>
          <w:rFonts w:ascii="Times New Roman" w:hAnsi="Times New Roman" w:cs="Times New Roman"/>
          <w:color w:val="auto"/>
          <w:szCs w:val="20"/>
        </w:rPr>
      </w:pPr>
      <w:r w:rsidRPr="005862F5">
        <w:rPr>
          <w:rFonts w:ascii="Times New Roman" w:hAnsi="Times New Roman" w:cs="Times New Roman"/>
          <w:b/>
          <w:bCs/>
          <w:color w:val="auto"/>
          <w:szCs w:val="20"/>
        </w:rPr>
        <w:t>Starts the server</w:t>
      </w:r>
      <w:r w:rsidRPr="005862F5">
        <w:rPr>
          <w:rFonts w:ascii="Times New Roman" w:hAnsi="Times New Roman" w:cs="Times New Roman"/>
          <w:color w:val="auto"/>
          <w:szCs w:val="20"/>
        </w:rPr>
        <w:t xml:space="preserve"> and listens for requests on port </w:t>
      </w:r>
      <w:r w:rsidRPr="005862F5">
        <w:rPr>
          <w:rFonts w:ascii="Courier" w:hAnsi="Courier" w:cs="Courier"/>
          <w:color w:val="auto"/>
          <w:szCs w:val="20"/>
        </w:rPr>
        <w:t>3000</w:t>
      </w:r>
      <w:r w:rsidRPr="005862F5">
        <w:rPr>
          <w:rFonts w:ascii="Times New Roman" w:hAnsi="Times New Roman" w:cs="Times New Roman"/>
          <w:color w:val="auto"/>
          <w:szCs w:val="20"/>
        </w:rPr>
        <w:t>.</w:t>
      </w:r>
    </w:p>
    <w:p w14:paraId="58D16B02" w14:textId="77777777" w:rsidR="005862F5" w:rsidRPr="005862F5" w:rsidRDefault="005862F5" w:rsidP="005862F5">
      <w:pPr>
        <w:numPr>
          <w:ilvl w:val="0"/>
          <w:numId w:val="28"/>
        </w:numPr>
        <w:spacing w:before="100" w:beforeAutospacing="1" w:after="100" w:afterAutospacing="1" w:line="240" w:lineRule="auto"/>
        <w:rPr>
          <w:rFonts w:ascii="Times New Roman" w:hAnsi="Times New Roman" w:cs="Times New Roman"/>
          <w:color w:val="auto"/>
          <w:szCs w:val="20"/>
        </w:rPr>
      </w:pPr>
      <w:r w:rsidRPr="005862F5">
        <w:rPr>
          <w:rFonts w:ascii="Times New Roman" w:hAnsi="Times New Roman" w:cs="Times New Roman"/>
          <w:color w:val="auto"/>
          <w:szCs w:val="20"/>
        </w:rPr>
        <w:t>When you run the program (</w:t>
      </w:r>
      <w:r w:rsidRPr="005862F5">
        <w:rPr>
          <w:rFonts w:ascii="Courier" w:hAnsi="Courier" w:cs="Courier"/>
          <w:color w:val="auto"/>
          <w:szCs w:val="20"/>
        </w:rPr>
        <w:t>go run main.go</w:t>
      </w:r>
      <w:r w:rsidRPr="005862F5">
        <w:rPr>
          <w:rFonts w:ascii="Times New Roman" w:hAnsi="Times New Roman" w:cs="Times New Roman"/>
          <w:color w:val="auto"/>
          <w:szCs w:val="20"/>
        </w:rPr>
        <w:t xml:space="preserve">), it activates the API Gateway on </w:t>
      </w:r>
      <w:r w:rsidRPr="005862F5">
        <w:rPr>
          <w:rFonts w:ascii="Courier" w:hAnsi="Courier" w:cs="Courier"/>
          <w:color w:val="auto"/>
          <w:szCs w:val="20"/>
        </w:rPr>
        <w:t>http://localhost</w:t>
      </w:r>
      <w:proofErr w:type="gramStart"/>
      <w:r w:rsidRPr="005862F5">
        <w:rPr>
          <w:rFonts w:ascii="Courier" w:hAnsi="Courier" w:cs="Courier"/>
          <w:color w:val="auto"/>
          <w:szCs w:val="20"/>
        </w:rPr>
        <w:t>:3000</w:t>
      </w:r>
      <w:proofErr w:type="gramEnd"/>
      <w:r w:rsidRPr="005862F5">
        <w:rPr>
          <w:rFonts w:ascii="Courier" w:hAnsi="Courier" w:cs="Courier"/>
          <w:color w:val="auto"/>
          <w:szCs w:val="20"/>
        </w:rPr>
        <w:t>/</w:t>
      </w:r>
      <w:r w:rsidRPr="005862F5">
        <w:rPr>
          <w:rFonts w:ascii="Times New Roman" w:hAnsi="Times New Roman" w:cs="Times New Roman"/>
          <w:color w:val="auto"/>
          <w:szCs w:val="20"/>
        </w:rPr>
        <w:t>.</w:t>
      </w:r>
    </w:p>
    <w:p w14:paraId="5C7CDDEF" w14:textId="77777777" w:rsidR="00413FE5" w:rsidRDefault="00413FE5"/>
    <w:p w14:paraId="3D5B11AC" w14:textId="77777777" w:rsidR="00F90518" w:rsidRDefault="00F90518"/>
    <w:p w14:paraId="69C1CE98" w14:textId="77777777" w:rsidR="00F90518" w:rsidRDefault="009B7E12">
      <w:r>
        <w:rPr>
          <w:rFonts w:eastAsia="Times New Roman"/>
        </w:rPr>
        <w:t xml:space="preserve">Now that we have a basic API gateway running, the next step is to </w:t>
      </w:r>
      <w:r>
        <w:rPr>
          <w:rStyle w:val="Strong"/>
          <w:rFonts w:eastAsia="Times New Roman"/>
        </w:rPr>
        <w:t>implement rate limiting</w:t>
      </w:r>
      <w:r>
        <w:rPr>
          <w:rFonts w:eastAsia="Times New Roman"/>
        </w:rPr>
        <w:t xml:space="preserve"> to control excessive requests and prevent abuse.</w:t>
      </w:r>
    </w:p>
    <w:p w14:paraId="0BA3BBBA" w14:textId="2B0E4972" w:rsidR="00B03E77" w:rsidRDefault="00B03E77" w:rsidP="00B03E77">
      <w:pPr>
        <w:pStyle w:val="Heading2"/>
        <w:rPr>
          <w:rFonts w:eastAsia="Times New Roman"/>
        </w:rPr>
      </w:pPr>
      <w:proofErr w:type="gramStart"/>
      <w:r>
        <w:rPr>
          <w:rStyle w:val="Strong"/>
          <w:rFonts w:eastAsia="Times New Roman"/>
          <w:b/>
          <w:bCs/>
        </w:rPr>
        <w:t>Step  2</w:t>
      </w:r>
      <w:r>
        <w:rPr>
          <w:rStyle w:val="Strong"/>
          <w:rFonts w:ascii="DejaVu Sans" w:eastAsia="Times New Roman" w:hAnsi="DejaVu Sans" w:cs="DejaVu Sans"/>
          <w:b/>
          <w:bCs/>
        </w:rPr>
        <w:t>️</w:t>
      </w:r>
      <w:proofErr w:type="gramEnd"/>
      <w:r>
        <w:rPr>
          <w:rStyle w:val="Strong"/>
          <w:rFonts w:ascii="Lucida Grande" w:eastAsia="Times New Roman" w:hAnsi="Lucida Grande" w:cs="Lucida Grande"/>
          <w:b/>
          <w:bCs/>
        </w:rPr>
        <w:t>⃣</w:t>
      </w:r>
      <w:r>
        <w:rPr>
          <w:rStyle w:val="Strong"/>
          <w:rFonts w:eastAsia="Times New Roman"/>
          <w:b/>
          <w:bCs/>
        </w:rPr>
        <w:t>: Implement Rate Limiting with Redis</w:t>
      </w:r>
    </w:p>
    <w:p w14:paraId="23659501" w14:textId="77777777" w:rsidR="00B03E77" w:rsidRDefault="00B03E77" w:rsidP="00B03E77">
      <w:pPr>
        <w:pStyle w:val="Heading3"/>
        <w:rPr>
          <w:rFonts w:eastAsia="Times New Roman"/>
        </w:rPr>
      </w:pPr>
      <w:r>
        <w:rPr>
          <w:rFonts w:eastAsia="Times New Roman"/>
        </w:rPr>
        <w:t xml:space="preserve">📌 </w:t>
      </w:r>
      <w:r>
        <w:rPr>
          <w:rStyle w:val="Strong"/>
          <w:rFonts w:eastAsia="Times New Roman"/>
          <w:b/>
          <w:bCs/>
        </w:rPr>
        <w:t xml:space="preserve">What We'll </w:t>
      </w:r>
      <w:proofErr w:type="gramStart"/>
      <w:r>
        <w:rPr>
          <w:rStyle w:val="Strong"/>
          <w:rFonts w:eastAsia="Times New Roman"/>
          <w:b/>
          <w:bCs/>
        </w:rPr>
        <w:t>Do</w:t>
      </w:r>
      <w:proofErr w:type="gramEnd"/>
    </w:p>
    <w:p w14:paraId="0B121751" w14:textId="77777777" w:rsidR="00B03E77" w:rsidRDefault="00B03E77" w:rsidP="00B03E77">
      <w:pPr>
        <w:pStyle w:val="NormalWeb"/>
        <w:numPr>
          <w:ilvl w:val="0"/>
          <w:numId w:val="32"/>
        </w:numPr>
        <w:spacing w:before="100" w:beforeAutospacing="1" w:after="100" w:afterAutospacing="1" w:line="240" w:lineRule="auto"/>
      </w:pPr>
      <w:r>
        <w:t xml:space="preserve">Add </w:t>
      </w:r>
      <w:r>
        <w:rPr>
          <w:rStyle w:val="Strong"/>
        </w:rPr>
        <w:t>Redis</w:t>
      </w:r>
      <w:r>
        <w:t xml:space="preserve"> for tracking request counts.</w:t>
      </w:r>
    </w:p>
    <w:p w14:paraId="50152AA2" w14:textId="77777777" w:rsidR="00B03E77" w:rsidRDefault="00B03E77" w:rsidP="00B03E77">
      <w:pPr>
        <w:pStyle w:val="NormalWeb"/>
        <w:numPr>
          <w:ilvl w:val="0"/>
          <w:numId w:val="32"/>
        </w:numPr>
        <w:spacing w:before="100" w:beforeAutospacing="1" w:after="100" w:afterAutospacing="1" w:line="240" w:lineRule="auto"/>
      </w:pPr>
      <w:r>
        <w:t xml:space="preserve">Apply </w:t>
      </w:r>
      <w:r>
        <w:rPr>
          <w:rStyle w:val="Strong"/>
        </w:rPr>
        <w:t>token bucket rate limiting</w:t>
      </w:r>
      <w:r>
        <w:t xml:space="preserve"> to manage API traffic.</w:t>
      </w:r>
    </w:p>
    <w:p w14:paraId="57116922" w14:textId="77777777" w:rsidR="00B03E77" w:rsidRDefault="00B03E77" w:rsidP="00B03E77">
      <w:pPr>
        <w:pStyle w:val="NormalWeb"/>
        <w:numPr>
          <w:ilvl w:val="0"/>
          <w:numId w:val="32"/>
        </w:numPr>
        <w:spacing w:before="100" w:beforeAutospacing="1" w:after="100" w:afterAutospacing="1" w:line="240" w:lineRule="auto"/>
      </w:pPr>
      <w:r>
        <w:t>Prevent users from exceeding a request quota within a time window.</w:t>
      </w:r>
    </w:p>
    <w:p w14:paraId="6DBD4888" w14:textId="77777777" w:rsidR="00CB4057" w:rsidRDefault="00CB4057" w:rsidP="00CB4057">
      <w:pPr>
        <w:pStyle w:val="Heading3"/>
        <w:rPr>
          <w:rFonts w:eastAsia="Times New Roman"/>
        </w:rPr>
      </w:pPr>
      <w:proofErr w:type="gramStart"/>
      <w:r>
        <w:rPr>
          <w:rFonts w:eastAsia="Times New Roman"/>
        </w:rPr>
        <w:t xml:space="preserve">🔹 </w:t>
      </w:r>
      <w:r>
        <w:rPr>
          <w:rStyle w:val="Strong"/>
          <w:rFonts w:eastAsia="Times New Roman"/>
          <w:b/>
          <w:bCs/>
        </w:rPr>
        <w:t>What Is Redis?</w:t>
      </w:r>
      <w:proofErr w:type="gramEnd"/>
    </w:p>
    <w:p w14:paraId="11946A11" w14:textId="77777777" w:rsidR="00CB4057" w:rsidRDefault="00CB4057" w:rsidP="00CB4057">
      <w:pPr>
        <w:pStyle w:val="NormalWeb"/>
      </w:pPr>
      <w:r>
        <w:t>Redis (</w:t>
      </w:r>
      <w:r>
        <w:rPr>
          <w:rStyle w:val="Strong"/>
        </w:rPr>
        <w:t>Remote Dictionary Server</w:t>
      </w:r>
      <w:r>
        <w:t xml:space="preserve">) is an </w:t>
      </w:r>
      <w:r>
        <w:rPr>
          <w:rStyle w:val="Strong"/>
        </w:rPr>
        <w:t>open-source, in-memory data store</w:t>
      </w:r>
      <w:r>
        <w:t xml:space="preserve"> that can be used as a </w:t>
      </w:r>
      <w:r>
        <w:rPr>
          <w:rStyle w:val="Strong"/>
        </w:rPr>
        <w:t>database, cache, message broker, and real-time analytics system</w:t>
      </w:r>
      <w:r>
        <w:t xml:space="preserve">. It's known for its </w:t>
      </w:r>
      <w:r>
        <w:rPr>
          <w:rStyle w:val="Strong"/>
        </w:rPr>
        <w:t>speed, efficiency, and scalability</w:t>
      </w:r>
      <w:r>
        <w:t>, making it a popular choice for handling high-performance applications.</w:t>
      </w:r>
    </w:p>
    <w:p w14:paraId="147D9AD0" w14:textId="77777777" w:rsidR="008B5F46" w:rsidRDefault="008B5F46" w:rsidP="008B5F46">
      <w:pPr>
        <w:pStyle w:val="Heading2"/>
        <w:rPr>
          <w:rFonts w:eastAsia="Times New Roman"/>
        </w:rPr>
      </w:pPr>
      <w:proofErr w:type="gramStart"/>
      <w:r>
        <w:rPr>
          <w:rFonts w:eastAsia="Times New Roman"/>
        </w:rPr>
        <w:t xml:space="preserve">🚀 </w:t>
      </w:r>
      <w:r>
        <w:rPr>
          <w:rStyle w:val="Strong"/>
          <w:rFonts w:eastAsia="Times New Roman"/>
          <w:b/>
          <w:bCs/>
        </w:rPr>
        <w:t>Why Is Redis So Fast?</w:t>
      </w:r>
      <w:proofErr w:type="gramEnd"/>
    </w:p>
    <w:p w14:paraId="31A8DF5A" w14:textId="77777777" w:rsidR="008B5F46" w:rsidRDefault="008B5F46" w:rsidP="008B5F46">
      <w:pPr>
        <w:pStyle w:val="NormalWeb"/>
      </w:pPr>
      <w:r>
        <w:t xml:space="preserve">Unlike traditional databases that store data on disk, </w:t>
      </w:r>
      <w:r>
        <w:rPr>
          <w:rStyle w:val="Strong"/>
        </w:rPr>
        <w:t xml:space="preserve">Redis operates entirely in </w:t>
      </w:r>
      <w:proofErr w:type="gramStart"/>
      <w:r>
        <w:rPr>
          <w:rStyle w:val="Strong"/>
        </w:rPr>
        <w:t>memory</w:t>
      </w:r>
      <w:r>
        <w:t xml:space="preserve">, which allows for </w:t>
      </w:r>
      <w:r>
        <w:rPr>
          <w:rStyle w:val="Strong"/>
        </w:rPr>
        <w:t>lightning-fast read and write</w:t>
      </w:r>
      <w:proofErr w:type="gramEnd"/>
      <w:r>
        <w:rPr>
          <w:rStyle w:val="Strong"/>
        </w:rPr>
        <w:t xml:space="preserve"> operations</w:t>
      </w:r>
      <w:r>
        <w:t xml:space="preserve">. When needed, Redis can also </w:t>
      </w:r>
      <w:r>
        <w:rPr>
          <w:rStyle w:val="Strong"/>
        </w:rPr>
        <w:t>persist data to disk</w:t>
      </w:r>
      <w:r>
        <w:t xml:space="preserve"> using different backup strategies.</w:t>
      </w:r>
    </w:p>
    <w:p w14:paraId="368D459B" w14:textId="77777777" w:rsidR="008B5F46" w:rsidRDefault="008B5F46" w:rsidP="008B5F46">
      <w:pPr>
        <w:pStyle w:val="Heading2"/>
        <w:rPr>
          <w:rFonts w:eastAsia="Times New Roman"/>
        </w:rPr>
      </w:pPr>
      <w:r>
        <w:rPr>
          <w:rFonts w:eastAsia="Times New Roman"/>
        </w:rPr>
        <w:t xml:space="preserve">🔹 </w:t>
      </w:r>
      <w:r>
        <w:rPr>
          <w:rStyle w:val="Strong"/>
          <w:rFonts w:eastAsia="Times New Roman"/>
          <w:b/>
          <w:bCs/>
        </w:rPr>
        <w:t>Key Features of Redis</w:t>
      </w:r>
    </w:p>
    <w:p w14:paraId="3492B92A" w14:textId="77777777" w:rsidR="008B5F46" w:rsidRPr="008B5F46" w:rsidRDefault="008B5F46" w:rsidP="008B5F46">
      <w:pPr>
        <w:spacing w:before="100" w:beforeAutospacing="1" w:after="100" w:afterAutospacing="1" w:line="240" w:lineRule="auto"/>
        <w:rPr>
          <w:rFonts w:ascii="Times New Roman" w:hAnsi="Times New Roman" w:cs="Times New Roman"/>
          <w:color w:val="auto"/>
          <w:szCs w:val="20"/>
        </w:rPr>
      </w:pPr>
      <w:r w:rsidRPr="008B5F46">
        <w:rPr>
          <w:rFonts w:ascii="Times New Roman" w:hAnsi="Times New Roman" w:cs="Times New Roman"/>
          <w:color w:val="auto"/>
          <w:szCs w:val="20"/>
        </w:rPr>
        <w:t>1</w:t>
      </w:r>
      <w:r w:rsidRPr="008B5F46">
        <w:rPr>
          <w:rFonts w:ascii="DejaVu Sans" w:hAnsi="DejaVu Sans" w:cs="DejaVu Sans"/>
          <w:color w:val="auto"/>
          <w:szCs w:val="20"/>
        </w:rPr>
        <w:t>️</w:t>
      </w:r>
      <w:r w:rsidRPr="008B5F46">
        <w:rPr>
          <w:rFonts w:ascii="Lucida Grande" w:hAnsi="Lucida Grande" w:cs="Lucida Grande"/>
          <w:color w:val="auto"/>
          <w:szCs w:val="20"/>
        </w:rPr>
        <w:t>⃣</w:t>
      </w:r>
      <w:r w:rsidRPr="008B5F46">
        <w:rPr>
          <w:rFonts w:ascii="Times New Roman" w:hAnsi="Times New Roman" w:cs="Times New Roman"/>
          <w:color w:val="auto"/>
          <w:szCs w:val="20"/>
        </w:rPr>
        <w:t xml:space="preserve"> </w:t>
      </w:r>
      <w:r w:rsidRPr="008B5F46">
        <w:rPr>
          <w:rFonts w:ascii="Times New Roman" w:hAnsi="Times New Roman" w:cs="Times New Roman"/>
          <w:b/>
          <w:bCs/>
          <w:color w:val="auto"/>
          <w:szCs w:val="20"/>
        </w:rPr>
        <w:t>In-Memory Storage</w:t>
      </w:r>
      <w:r w:rsidRPr="008B5F46">
        <w:rPr>
          <w:rFonts w:ascii="Times New Roman" w:hAnsi="Times New Roman" w:cs="Times New Roman"/>
          <w:color w:val="auto"/>
          <w:szCs w:val="20"/>
        </w:rPr>
        <w:t xml:space="preserve"> – Data is stored in RAM, making access extremely fast. 2</w:t>
      </w:r>
      <w:r w:rsidRPr="008B5F46">
        <w:rPr>
          <w:rFonts w:ascii="DejaVu Sans" w:hAnsi="DejaVu Sans" w:cs="DejaVu Sans"/>
          <w:color w:val="auto"/>
          <w:szCs w:val="20"/>
        </w:rPr>
        <w:t>️</w:t>
      </w:r>
      <w:r w:rsidRPr="008B5F46">
        <w:rPr>
          <w:rFonts w:ascii="Times New Roman" w:hAnsi="Times New Roman" w:cs="Times New Roman"/>
          <w:color w:val="auto"/>
          <w:szCs w:val="20"/>
        </w:rPr>
        <w:t xml:space="preserve">⃣ </w:t>
      </w:r>
      <w:r w:rsidRPr="008B5F46">
        <w:rPr>
          <w:rFonts w:ascii="Times New Roman" w:hAnsi="Times New Roman" w:cs="Times New Roman"/>
          <w:b/>
          <w:bCs/>
          <w:color w:val="auto"/>
          <w:szCs w:val="20"/>
        </w:rPr>
        <w:t>Key-Value Database</w:t>
      </w:r>
      <w:r w:rsidRPr="008B5F46">
        <w:rPr>
          <w:rFonts w:ascii="Times New Roman" w:hAnsi="Times New Roman" w:cs="Times New Roman"/>
          <w:color w:val="auto"/>
          <w:szCs w:val="20"/>
        </w:rPr>
        <w:t xml:space="preserve"> – Uses a simple but powerful </w:t>
      </w:r>
      <w:r w:rsidRPr="008B5F46">
        <w:rPr>
          <w:rFonts w:ascii="Times New Roman" w:hAnsi="Times New Roman" w:cs="Times New Roman"/>
          <w:b/>
          <w:bCs/>
          <w:color w:val="auto"/>
          <w:szCs w:val="20"/>
        </w:rPr>
        <w:t>key-value data structure</w:t>
      </w:r>
      <w:r w:rsidRPr="008B5F46">
        <w:rPr>
          <w:rFonts w:ascii="Times New Roman" w:hAnsi="Times New Roman" w:cs="Times New Roman"/>
          <w:color w:val="auto"/>
          <w:szCs w:val="20"/>
        </w:rPr>
        <w:t>. 3</w:t>
      </w:r>
      <w:r w:rsidRPr="008B5F46">
        <w:rPr>
          <w:rFonts w:ascii="DejaVu Sans" w:hAnsi="DejaVu Sans" w:cs="DejaVu Sans"/>
          <w:color w:val="auto"/>
          <w:szCs w:val="20"/>
        </w:rPr>
        <w:t>️</w:t>
      </w:r>
      <w:r w:rsidRPr="008B5F46">
        <w:rPr>
          <w:rFonts w:ascii="Times New Roman" w:hAnsi="Times New Roman" w:cs="Times New Roman"/>
          <w:color w:val="auto"/>
          <w:szCs w:val="20"/>
        </w:rPr>
        <w:t xml:space="preserve">⃣ </w:t>
      </w:r>
      <w:r w:rsidRPr="008B5F46">
        <w:rPr>
          <w:rFonts w:ascii="Times New Roman" w:hAnsi="Times New Roman" w:cs="Times New Roman"/>
          <w:b/>
          <w:bCs/>
          <w:color w:val="auto"/>
          <w:szCs w:val="20"/>
        </w:rPr>
        <w:t>Support for Multiple Data Types</w:t>
      </w:r>
      <w:r w:rsidRPr="008B5F46">
        <w:rPr>
          <w:rFonts w:ascii="Times New Roman" w:hAnsi="Times New Roman" w:cs="Times New Roman"/>
          <w:color w:val="auto"/>
          <w:szCs w:val="20"/>
        </w:rPr>
        <w:t xml:space="preserve"> – Unlike traditional key-value stores, Redis can handle:</w:t>
      </w:r>
    </w:p>
    <w:p w14:paraId="7BD64B08" w14:textId="77777777" w:rsidR="008B5F46" w:rsidRPr="008B5F46" w:rsidRDefault="008B5F46" w:rsidP="008B5F46">
      <w:pPr>
        <w:numPr>
          <w:ilvl w:val="0"/>
          <w:numId w:val="33"/>
        </w:numPr>
        <w:spacing w:before="100" w:beforeAutospacing="1" w:after="100" w:afterAutospacing="1" w:line="240" w:lineRule="auto"/>
        <w:rPr>
          <w:rFonts w:ascii="Times New Roman" w:hAnsi="Times New Roman" w:cs="Times New Roman"/>
          <w:color w:val="auto"/>
          <w:szCs w:val="20"/>
        </w:rPr>
      </w:pPr>
      <w:r w:rsidRPr="008B5F46">
        <w:rPr>
          <w:rFonts w:ascii="Times New Roman" w:hAnsi="Times New Roman" w:cs="Times New Roman"/>
          <w:b/>
          <w:bCs/>
          <w:color w:val="auto"/>
          <w:szCs w:val="20"/>
        </w:rPr>
        <w:t>Strings</w:t>
      </w:r>
    </w:p>
    <w:p w14:paraId="67097CBF" w14:textId="77777777" w:rsidR="008B5F46" w:rsidRPr="008B5F46" w:rsidRDefault="008B5F46" w:rsidP="008B5F46">
      <w:pPr>
        <w:numPr>
          <w:ilvl w:val="0"/>
          <w:numId w:val="33"/>
        </w:numPr>
        <w:spacing w:before="100" w:beforeAutospacing="1" w:after="100" w:afterAutospacing="1" w:line="240" w:lineRule="auto"/>
        <w:rPr>
          <w:rFonts w:ascii="Times New Roman" w:hAnsi="Times New Roman" w:cs="Times New Roman"/>
          <w:color w:val="auto"/>
          <w:szCs w:val="20"/>
        </w:rPr>
      </w:pPr>
      <w:r w:rsidRPr="008B5F46">
        <w:rPr>
          <w:rFonts w:ascii="Times New Roman" w:hAnsi="Times New Roman" w:cs="Times New Roman"/>
          <w:b/>
          <w:bCs/>
          <w:color w:val="auto"/>
          <w:szCs w:val="20"/>
        </w:rPr>
        <w:t>Lists</w:t>
      </w:r>
    </w:p>
    <w:p w14:paraId="72039B8D" w14:textId="77777777" w:rsidR="008B5F46" w:rsidRPr="008B5F46" w:rsidRDefault="008B5F46" w:rsidP="008B5F46">
      <w:pPr>
        <w:numPr>
          <w:ilvl w:val="0"/>
          <w:numId w:val="33"/>
        </w:numPr>
        <w:spacing w:before="100" w:beforeAutospacing="1" w:after="100" w:afterAutospacing="1" w:line="240" w:lineRule="auto"/>
        <w:rPr>
          <w:rFonts w:ascii="Times New Roman" w:hAnsi="Times New Roman" w:cs="Times New Roman"/>
          <w:color w:val="auto"/>
          <w:szCs w:val="20"/>
        </w:rPr>
      </w:pPr>
      <w:r w:rsidRPr="008B5F46">
        <w:rPr>
          <w:rFonts w:ascii="Times New Roman" w:hAnsi="Times New Roman" w:cs="Times New Roman"/>
          <w:b/>
          <w:bCs/>
          <w:color w:val="auto"/>
          <w:szCs w:val="20"/>
        </w:rPr>
        <w:t>Sets</w:t>
      </w:r>
    </w:p>
    <w:p w14:paraId="0F736D35" w14:textId="77777777" w:rsidR="008B5F46" w:rsidRPr="008B5F46" w:rsidRDefault="008B5F46" w:rsidP="008B5F46">
      <w:pPr>
        <w:numPr>
          <w:ilvl w:val="0"/>
          <w:numId w:val="33"/>
        </w:numPr>
        <w:spacing w:before="100" w:beforeAutospacing="1" w:after="100" w:afterAutospacing="1" w:line="240" w:lineRule="auto"/>
        <w:rPr>
          <w:rFonts w:ascii="Times New Roman" w:hAnsi="Times New Roman" w:cs="Times New Roman"/>
          <w:color w:val="auto"/>
          <w:szCs w:val="20"/>
        </w:rPr>
      </w:pPr>
      <w:r w:rsidRPr="008B5F46">
        <w:rPr>
          <w:rFonts w:ascii="Times New Roman" w:hAnsi="Times New Roman" w:cs="Times New Roman"/>
          <w:b/>
          <w:bCs/>
          <w:color w:val="auto"/>
          <w:szCs w:val="20"/>
        </w:rPr>
        <w:t>Hashes</w:t>
      </w:r>
    </w:p>
    <w:p w14:paraId="5A313CD4" w14:textId="77777777" w:rsidR="008B5F46" w:rsidRPr="008B5F46" w:rsidRDefault="008B5F46" w:rsidP="008B5F46">
      <w:pPr>
        <w:numPr>
          <w:ilvl w:val="0"/>
          <w:numId w:val="33"/>
        </w:numPr>
        <w:spacing w:before="100" w:beforeAutospacing="1" w:after="100" w:afterAutospacing="1" w:line="240" w:lineRule="auto"/>
        <w:rPr>
          <w:rFonts w:ascii="Times New Roman" w:hAnsi="Times New Roman" w:cs="Times New Roman"/>
          <w:color w:val="auto"/>
          <w:szCs w:val="20"/>
        </w:rPr>
      </w:pPr>
      <w:r w:rsidRPr="008B5F46">
        <w:rPr>
          <w:rFonts w:ascii="Times New Roman" w:hAnsi="Times New Roman" w:cs="Times New Roman"/>
          <w:b/>
          <w:bCs/>
          <w:color w:val="auto"/>
          <w:szCs w:val="20"/>
        </w:rPr>
        <w:t>Sorted Sets</w:t>
      </w:r>
    </w:p>
    <w:p w14:paraId="2DF78229" w14:textId="77777777" w:rsidR="008B5F46" w:rsidRPr="008B5F46" w:rsidRDefault="008B5F46" w:rsidP="008B5F46">
      <w:pPr>
        <w:numPr>
          <w:ilvl w:val="0"/>
          <w:numId w:val="33"/>
        </w:numPr>
        <w:spacing w:before="100" w:beforeAutospacing="1" w:after="100" w:afterAutospacing="1" w:line="240" w:lineRule="auto"/>
        <w:rPr>
          <w:rFonts w:ascii="Times New Roman" w:hAnsi="Times New Roman" w:cs="Times New Roman"/>
          <w:color w:val="auto"/>
          <w:szCs w:val="20"/>
        </w:rPr>
      </w:pPr>
      <w:r w:rsidRPr="008B5F46">
        <w:rPr>
          <w:rFonts w:ascii="Times New Roman" w:hAnsi="Times New Roman" w:cs="Times New Roman"/>
          <w:b/>
          <w:bCs/>
          <w:color w:val="auto"/>
          <w:szCs w:val="20"/>
        </w:rPr>
        <w:t>Bitmaps</w:t>
      </w:r>
    </w:p>
    <w:p w14:paraId="0B491D03" w14:textId="77777777" w:rsidR="008B5F46" w:rsidRPr="008B5F46" w:rsidRDefault="008B5F46" w:rsidP="008B5F46">
      <w:pPr>
        <w:numPr>
          <w:ilvl w:val="0"/>
          <w:numId w:val="33"/>
        </w:numPr>
        <w:spacing w:before="100" w:beforeAutospacing="1" w:after="100" w:afterAutospacing="1" w:line="240" w:lineRule="auto"/>
        <w:rPr>
          <w:rFonts w:ascii="Times New Roman" w:hAnsi="Times New Roman" w:cs="Times New Roman"/>
          <w:color w:val="auto"/>
          <w:szCs w:val="20"/>
        </w:rPr>
      </w:pPr>
      <w:r w:rsidRPr="008B5F46">
        <w:rPr>
          <w:rFonts w:ascii="Times New Roman" w:hAnsi="Times New Roman" w:cs="Times New Roman"/>
          <w:b/>
          <w:bCs/>
          <w:color w:val="auto"/>
          <w:szCs w:val="20"/>
        </w:rPr>
        <w:t>HyperLogLogs</w:t>
      </w:r>
      <w:r w:rsidRPr="008B5F46">
        <w:rPr>
          <w:rFonts w:ascii="Times New Roman" w:hAnsi="Times New Roman" w:cs="Times New Roman"/>
          <w:color w:val="auto"/>
          <w:szCs w:val="20"/>
        </w:rPr>
        <w:t xml:space="preserve"> 4</w:t>
      </w:r>
      <w:r w:rsidRPr="008B5F46">
        <w:rPr>
          <w:rFonts w:ascii="DejaVu Sans" w:hAnsi="DejaVu Sans" w:cs="DejaVu Sans"/>
          <w:color w:val="auto"/>
          <w:szCs w:val="20"/>
        </w:rPr>
        <w:t>️</w:t>
      </w:r>
      <w:r w:rsidRPr="008B5F46">
        <w:rPr>
          <w:rFonts w:ascii="Times New Roman" w:hAnsi="Times New Roman" w:cs="Times New Roman"/>
          <w:color w:val="auto"/>
          <w:szCs w:val="20"/>
        </w:rPr>
        <w:t xml:space="preserve">⃣ </w:t>
      </w:r>
      <w:r w:rsidRPr="008B5F46">
        <w:rPr>
          <w:rFonts w:ascii="Times New Roman" w:hAnsi="Times New Roman" w:cs="Times New Roman"/>
          <w:b/>
          <w:bCs/>
          <w:color w:val="auto"/>
          <w:szCs w:val="20"/>
        </w:rPr>
        <w:t>Persistence Options</w:t>
      </w:r>
      <w:r w:rsidRPr="008B5F46">
        <w:rPr>
          <w:rFonts w:ascii="Times New Roman" w:hAnsi="Times New Roman" w:cs="Times New Roman"/>
          <w:color w:val="auto"/>
          <w:szCs w:val="20"/>
        </w:rPr>
        <w:t xml:space="preserve"> – Supports </w:t>
      </w:r>
      <w:r w:rsidRPr="008B5F46">
        <w:rPr>
          <w:rFonts w:ascii="Times New Roman" w:hAnsi="Times New Roman" w:cs="Times New Roman"/>
          <w:b/>
          <w:bCs/>
          <w:color w:val="auto"/>
          <w:szCs w:val="20"/>
        </w:rPr>
        <w:t>snapshotting (RDB)</w:t>
      </w:r>
      <w:r w:rsidRPr="008B5F46">
        <w:rPr>
          <w:rFonts w:ascii="Times New Roman" w:hAnsi="Times New Roman" w:cs="Times New Roman"/>
          <w:color w:val="auto"/>
          <w:szCs w:val="20"/>
        </w:rPr>
        <w:t xml:space="preserve"> and </w:t>
      </w:r>
      <w:r w:rsidRPr="008B5F46">
        <w:rPr>
          <w:rFonts w:ascii="Times New Roman" w:hAnsi="Times New Roman" w:cs="Times New Roman"/>
          <w:b/>
          <w:bCs/>
          <w:color w:val="auto"/>
          <w:szCs w:val="20"/>
        </w:rPr>
        <w:t>append-only logging (AOF)</w:t>
      </w:r>
      <w:r w:rsidRPr="008B5F46">
        <w:rPr>
          <w:rFonts w:ascii="Times New Roman" w:hAnsi="Times New Roman" w:cs="Times New Roman"/>
          <w:color w:val="auto"/>
          <w:szCs w:val="20"/>
        </w:rPr>
        <w:t xml:space="preserve"> for durability. 5</w:t>
      </w:r>
      <w:r w:rsidRPr="008B5F46">
        <w:rPr>
          <w:rFonts w:ascii="DejaVu Sans" w:hAnsi="DejaVu Sans" w:cs="DejaVu Sans"/>
          <w:color w:val="auto"/>
          <w:szCs w:val="20"/>
        </w:rPr>
        <w:t>️</w:t>
      </w:r>
      <w:r w:rsidRPr="008B5F46">
        <w:rPr>
          <w:rFonts w:ascii="Times New Roman" w:hAnsi="Times New Roman" w:cs="Times New Roman"/>
          <w:color w:val="auto"/>
          <w:szCs w:val="20"/>
        </w:rPr>
        <w:t xml:space="preserve">⃣ </w:t>
      </w:r>
      <w:r w:rsidRPr="008B5F46">
        <w:rPr>
          <w:rFonts w:ascii="Times New Roman" w:hAnsi="Times New Roman" w:cs="Times New Roman"/>
          <w:b/>
          <w:bCs/>
          <w:color w:val="auto"/>
          <w:szCs w:val="20"/>
        </w:rPr>
        <w:t>Pub/Sub Messaging</w:t>
      </w:r>
      <w:r w:rsidRPr="008B5F46">
        <w:rPr>
          <w:rFonts w:ascii="Times New Roman" w:hAnsi="Times New Roman" w:cs="Times New Roman"/>
          <w:color w:val="auto"/>
          <w:szCs w:val="20"/>
        </w:rPr>
        <w:t xml:space="preserve"> – Redis can act as a </w:t>
      </w:r>
      <w:r w:rsidRPr="008B5F46">
        <w:rPr>
          <w:rFonts w:ascii="Times New Roman" w:hAnsi="Times New Roman" w:cs="Times New Roman"/>
          <w:b/>
          <w:bCs/>
          <w:color w:val="auto"/>
          <w:szCs w:val="20"/>
        </w:rPr>
        <w:t>message broker</w:t>
      </w:r>
      <w:r w:rsidRPr="008B5F46">
        <w:rPr>
          <w:rFonts w:ascii="Times New Roman" w:hAnsi="Times New Roman" w:cs="Times New Roman"/>
          <w:color w:val="auto"/>
          <w:szCs w:val="20"/>
        </w:rPr>
        <w:t>, enabling real-time notifications. 6</w:t>
      </w:r>
      <w:r w:rsidRPr="008B5F46">
        <w:rPr>
          <w:rFonts w:ascii="DejaVu Sans" w:hAnsi="DejaVu Sans" w:cs="DejaVu Sans"/>
          <w:color w:val="auto"/>
          <w:szCs w:val="20"/>
        </w:rPr>
        <w:t>️</w:t>
      </w:r>
      <w:r w:rsidRPr="008B5F46">
        <w:rPr>
          <w:rFonts w:ascii="Times New Roman" w:hAnsi="Times New Roman" w:cs="Times New Roman"/>
          <w:color w:val="auto"/>
          <w:szCs w:val="20"/>
        </w:rPr>
        <w:t xml:space="preserve">⃣ </w:t>
      </w:r>
      <w:r w:rsidRPr="008B5F46">
        <w:rPr>
          <w:rFonts w:ascii="Times New Roman" w:hAnsi="Times New Roman" w:cs="Times New Roman"/>
          <w:b/>
          <w:bCs/>
          <w:color w:val="auto"/>
          <w:szCs w:val="20"/>
        </w:rPr>
        <w:t>Atomic Operations</w:t>
      </w:r>
      <w:r w:rsidRPr="008B5F46">
        <w:rPr>
          <w:rFonts w:ascii="Times New Roman" w:hAnsi="Times New Roman" w:cs="Times New Roman"/>
          <w:color w:val="auto"/>
          <w:szCs w:val="20"/>
        </w:rPr>
        <w:t xml:space="preserve"> – All commands are </w:t>
      </w:r>
      <w:r w:rsidRPr="008B5F46">
        <w:rPr>
          <w:rFonts w:ascii="Times New Roman" w:hAnsi="Times New Roman" w:cs="Times New Roman"/>
          <w:b/>
          <w:bCs/>
          <w:color w:val="auto"/>
          <w:szCs w:val="20"/>
        </w:rPr>
        <w:t>atomic</w:t>
      </w:r>
      <w:r w:rsidRPr="008B5F46">
        <w:rPr>
          <w:rFonts w:ascii="Times New Roman" w:hAnsi="Times New Roman" w:cs="Times New Roman"/>
          <w:color w:val="auto"/>
          <w:szCs w:val="20"/>
        </w:rPr>
        <w:t xml:space="preserve"> (executed fully or not at all). 7</w:t>
      </w:r>
      <w:r w:rsidRPr="008B5F46">
        <w:rPr>
          <w:rFonts w:ascii="DejaVu Sans" w:hAnsi="DejaVu Sans" w:cs="DejaVu Sans"/>
          <w:color w:val="auto"/>
          <w:szCs w:val="20"/>
        </w:rPr>
        <w:t>️</w:t>
      </w:r>
      <w:r w:rsidRPr="008B5F46">
        <w:rPr>
          <w:rFonts w:ascii="Times New Roman" w:hAnsi="Times New Roman" w:cs="Times New Roman"/>
          <w:color w:val="auto"/>
          <w:szCs w:val="20"/>
        </w:rPr>
        <w:t xml:space="preserve">⃣ </w:t>
      </w:r>
      <w:r w:rsidRPr="008B5F46">
        <w:rPr>
          <w:rFonts w:ascii="Times New Roman" w:hAnsi="Times New Roman" w:cs="Times New Roman"/>
          <w:b/>
          <w:bCs/>
          <w:color w:val="auto"/>
          <w:szCs w:val="20"/>
        </w:rPr>
        <w:t>Replication &amp; Clustering</w:t>
      </w:r>
      <w:r w:rsidRPr="008B5F46">
        <w:rPr>
          <w:rFonts w:ascii="Times New Roman" w:hAnsi="Times New Roman" w:cs="Times New Roman"/>
          <w:color w:val="auto"/>
          <w:szCs w:val="20"/>
        </w:rPr>
        <w:t xml:space="preserve"> – Supports </w:t>
      </w:r>
      <w:r w:rsidRPr="008B5F46">
        <w:rPr>
          <w:rFonts w:ascii="Times New Roman" w:hAnsi="Times New Roman" w:cs="Times New Roman"/>
          <w:b/>
          <w:bCs/>
          <w:color w:val="auto"/>
          <w:szCs w:val="20"/>
        </w:rPr>
        <w:t>master-slave replication</w:t>
      </w:r>
      <w:r w:rsidRPr="008B5F46">
        <w:rPr>
          <w:rFonts w:ascii="Times New Roman" w:hAnsi="Times New Roman" w:cs="Times New Roman"/>
          <w:color w:val="auto"/>
          <w:szCs w:val="20"/>
        </w:rPr>
        <w:t xml:space="preserve"> and </w:t>
      </w:r>
      <w:r w:rsidRPr="008B5F46">
        <w:rPr>
          <w:rFonts w:ascii="Times New Roman" w:hAnsi="Times New Roman" w:cs="Times New Roman"/>
          <w:b/>
          <w:bCs/>
          <w:color w:val="auto"/>
          <w:szCs w:val="20"/>
        </w:rPr>
        <w:t>clustered setups</w:t>
      </w:r>
      <w:r w:rsidRPr="008B5F46">
        <w:rPr>
          <w:rFonts w:ascii="Times New Roman" w:hAnsi="Times New Roman" w:cs="Times New Roman"/>
          <w:color w:val="auto"/>
          <w:szCs w:val="20"/>
        </w:rPr>
        <w:t xml:space="preserve"> for scalability. 8</w:t>
      </w:r>
      <w:r w:rsidRPr="008B5F46">
        <w:rPr>
          <w:rFonts w:ascii="DejaVu Sans" w:hAnsi="DejaVu Sans" w:cs="DejaVu Sans"/>
          <w:color w:val="auto"/>
          <w:szCs w:val="20"/>
        </w:rPr>
        <w:t>️</w:t>
      </w:r>
      <w:r w:rsidRPr="008B5F46">
        <w:rPr>
          <w:rFonts w:ascii="Times New Roman" w:hAnsi="Times New Roman" w:cs="Times New Roman"/>
          <w:color w:val="auto"/>
          <w:szCs w:val="20"/>
        </w:rPr>
        <w:t xml:space="preserve">⃣ </w:t>
      </w:r>
      <w:r w:rsidRPr="008B5F46">
        <w:rPr>
          <w:rFonts w:ascii="Times New Roman" w:hAnsi="Times New Roman" w:cs="Times New Roman"/>
          <w:b/>
          <w:bCs/>
          <w:color w:val="auto"/>
          <w:szCs w:val="20"/>
        </w:rPr>
        <w:t>Transactions &amp; Scripting</w:t>
      </w:r>
      <w:r w:rsidRPr="008B5F46">
        <w:rPr>
          <w:rFonts w:ascii="Times New Roman" w:hAnsi="Times New Roman" w:cs="Times New Roman"/>
          <w:color w:val="auto"/>
          <w:szCs w:val="20"/>
        </w:rPr>
        <w:t xml:space="preserve"> – Allows </w:t>
      </w:r>
      <w:r w:rsidRPr="008B5F46">
        <w:rPr>
          <w:rFonts w:ascii="Times New Roman" w:hAnsi="Times New Roman" w:cs="Times New Roman"/>
          <w:b/>
          <w:bCs/>
          <w:color w:val="auto"/>
          <w:szCs w:val="20"/>
        </w:rPr>
        <w:t>Lua scripting</w:t>
      </w:r>
      <w:r w:rsidRPr="008B5F46">
        <w:rPr>
          <w:rFonts w:ascii="Times New Roman" w:hAnsi="Times New Roman" w:cs="Times New Roman"/>
          <w:color w:val="auto"/>
          <w:szCs w:val="20"/>
        </w:rPr>
        <w:t xml:space="preserve"> for custom operations.</w:t>
      </w:r>
    </w:p>
    <w:p w14:paraId="77725039" w14:textId="77777777" w:rsidR="00357D53" w:rsidRDefault="00357D53" w:rsidP="00357D53">
      <w:pPr>
        <w:pStyle w:val="Heading2"/>
        <w:rPr>
          <w:rFonts w:eastAsia="Times New Roman"/>
        </w:rPr>
      </w:pPr>
      <w:r>
        <w:rPr>
          <w:rFonts w:eastAsia="Times New Roman"/>
        </w:rPr>
        <w:t xml:space="preserve">🔹 </w:t>
      </w:r>
      <w:r>
        <w:rPr>
          <w:rStyle w:val="Strong"/>
          <w:rFonts w:eastAsia="Times New Roman"/>
          <w:b/>
          <w:bCs/>
        </w:rPr>
        <w:t>1</w:t>
      </w:r>
      <w:r>
        <w:rPr>
          <w:rStyle w:val="Strong"/>
          <w:rFonts w:ascii="DejaVu Sans" w:eastAsia="Times New Roman" w:hAnsi="DejaVu Sans" w:cs="DejaVu Sans"/>
          <w:b/>
          <w:bCs/>
        </w:rPr>
        <w:t>️</w:t>
      </w:r>
      <w:r>
        <w:rPr>
          <w:rStyle w:val="Strong"/>
          <w:rFonts w:eastAsia="Times New Roman"/>
          <w:b/>
          <w:bCs/>
        </w:rPr>
        <w:t>⃣ In-Memory Storage</w:t>
      </w:r>
    </w:p>
    <w:p w14:paraId="777C97C2" w14:textId="77777777" w:rsidR="00357D53" w:rsidRDefault="00357D53" w:rsidP="00357D53">
      <w:pPr>
        <w:pStyle w:val="NormalWeb"/>
      </w:pPr>
      <w:r>
        <w:t xml:space="preserve">Unlike traditional databases that store data on disk, </w:t>
      </w:r>
      <w:r>
        <w:rPr>
          <w:rStyle w:val="Strong"/>
        </w:rPr>
        <w:t>Redis keeps all data in RAM</w:t>
      </w:r>
      <w:r>
        <w:t xml:space="preserve">. This allows </w:t>
      </w:r>
      <w:r>
        <w:rPr>
          <w:rStyle w:val="Strong"/>
        </w:rPr>
        <w:t>instantaneous reads and writes</w:t>
      </w:r>
      <w:r>
        <w:t>, making Redis much faster than disk-based databases like MySQL or PostgreSQL.</w:t>
      </w:r>
    </w:p>
    <w:p w14:paraId="01D6F3D4" w14:textId="77777777" w:rsidR="00357D53" w:rsidRDefault="00357D53" w:rsidP="00357D53">
      <w:pPr>
        <w:pStyle w:val="NormalWeb"/>
        <w:numPr>
          <w:ilvl w:val="0"/>
          <w:numId w:val="34"/>
        </w:numPr>
        <w:spacing w:before="100" w:beforeAutospacing="1" w:after="100" w:afterAutospacing="1" w:line="240" w:lineRule="auto"/>
      </w:pPr>
      <w:r>
        <w:rPr>
          <w:rStyle w:val="Strong"/>
        </w:rPr>
        <w:t>How It Works:</w:t>
      </w:r>
      <w:r>
        <w:t xml:space="preserve"> Since RAM access is much quicker than disk I/O operations, Redis achieves </w:t>
      </w:r>
      <w:r>
        <w:rPr>
          <w:rStyle w:val="Strong"/>
        </w:rPr>
        <w:t>millisecond-level latency</w:t>
      </w:r>
      <w:r>
        <w:t xml:space="preserve"> even under high loads.</w:t>
      </w:r>
    </w:p>
    <w:p w14:paraId="2E54B35B" w14:textId="77777777" w:rsidR="00357D53" w:rsidRDefault="00357D53" w:rsidP="00357D53">
      <w:pPr>
        <w:pStyle w:val="NormalWeb"/>
        <w:numPr>
          <w:ilvl w:val="0"/>
          <w:numId w:val="34"/>
        </w:numPr>
        <w:spacing w:before="100" w:beforeAutospacing="1" w:after="100" w:afterAutospacing="1" w:line="240" w:lineRule="auto"/>
      </w:pPr>
      <w:r>
        <w:rPr>
          <w:rStyle w:val="Strong"/>
        </w:rPr>
        <w:t>Downside:</w:t>
      </w:r>
      <w:r>
        <w:t xml:space="preserve"> Because data is stored in memory, Redis </w:t>
      </w:r>
      <w:r>
        <w:rPr>
          <w:rStyle w:val="Strong"/>
        </w:rPr>
        <w:t>requires persistence settings</w:t>
      </w:r>
      <w:r>
        <w:t xml:space="preserve"> to prevent data loss during crashes or restarts.</w:t>
      </w:r>
    </w:p>
    <w:p w14:paraId="02716B67" w14:textId="77777777" w:rsidR="00357D53" w:rsidRDefault="00357D53" w:rsidP="00357D53">
      <w:pPr>
        <w:pStyle w:val="NormalWeb"/>
        <w:numPr>
          <w:ilvl w:val="0"/>
          <w:numId w:val="34"/>
        </w:numPr>
        <w:spacing w:before="100" w:beforeAutospacing="1" w:after="100" w:afterAutospacing="1" w:line="240" w:lineRule="auto"/>
      </w:pPr>
      <w:r>
        <w:rPr>
          <w:rStyle w:val="Strong"/>
        </w:rPr>
        <w:t>Use Case:</w:t>
      </w:r>
      <w:r>
        <w:t xml:space="preserve"> Ideal for caching frequently used data, session storage, and real-time analytics.</w:t>
      </w:r>
    </w:p>
    <w:p w14:paraId="54320185" w14:textId="77777777" w:rsidR="00357D53" w:rsidRDefault="00357D53" w:rsidP="00357D53">
      <w:pPr>
        <w:pStyle w:val="NormalWeb"/>
      </w:pPr>
      <w:r>
        <w:t>Example:</w:t>
      </w:r>
    </w:p>
    <w:p w14:paraId="4057C53E" w14:textId="77777777" w:rsidR="00357D53" w:rsidRPr="00357D53" w:rsidRDefault="00357D53" w:rsidP="00357D53">
      <w:pPr>
        <w:pStyle w:val="NormalWeb"/>
        <w:spacing w:before="100" w:beforeAutospacing="1" w:after="100" w:afterAutospacing="1" w:line="240" w:lineRule="auto"/>
        <w:rPr>
          <w:rFonts w:asciiTheme="minorHAnsi" w:eastAsia="Times New Roman" w:hAnsiTheme="minorHAnsi" w:cstheme="minorBidi"/>
          <w:sz w:val="20"/>
          <w:szCs w:val="22"/>
        </w:rPr>
      </w:pPr>
      <w:r w:rsidRPr="00357D53">
        <w:rPr>
          <w:rFonts w:asciiTheme="minorHAnsi" w:eastAsia="Times New Roman" w:hAnsiTheme="minorHAnsi" w:cstheme="minorBidi"/>
          <w:sz w:val="20"/>
          <w:szCs w:val="22"/>
        </w:rPr>
        <w:t>SET user</w:t>
      </w:r>
      <w:proofErr w:type="gramStart"/>
      <w:r w:rsidRPr="00357D53">
        <w:rPr>
          <w:rFonts w:asciiTheme="minorHAnsi" w:eastAsia="Times New Roman" w:hAnsiTheme="minorHAnsi" w:cstheme="minorBidi"/>
          <w:sz w:val="20"/>
          <w:szCs w:val="22"/>
        </w:rPr>
        <w:t>:123</w:t>
      </w:r>
      <w:proofErr w:type="gramEnd"/>
      <w:r w:rsidRPr="00357D53">
        <w:rPr>
          <w:rFonts w:asciiTheme="minorHAnsi" w:eastAsia="Times New Roman" w:hAnsiTheme="minorHAnsi" w:cstheme="minorBidi"/>
          <w:sz w:val="20"/>
          <w:szCs w:val="22"/>
        </w:rPr>
        <w:t xml:space="preserve"> "John Doe"</w:t>
      </w:r>
    </w:p>
    <w:p w14:paraId="0236C1BB" w14:textId="77777777" w:rsidR="00357D53" w:rsidRPr="00357D53" w:rsidRDefault="00357D53" w:rsidP="00357D53">
      <w:pPr>
        <w:pStyle w:val="NormalWeb"/>
        <w:spacing w:before="100" w:beforeAutospacing="1" w:after="100" w:afterAutospacing="1" w:line="240" w:lineRule="auto"/>
        <w:rPr>
          <w:rFonts w:asciiTheme="minorHAnsi" w:eastAsia="Times New Roman" w:hAnsiTheme="minorHAnsi" w:cstheme="minorBidi"/>
          <w:sz w:val="20"/>
          <w:szCs w:val="22"/>
        </w:rPr>
      </w:pPr>
      <w:r w:rsidRPr="00357D53">
        <w:rPr>
          <w:rFonts w:asciiTheme="minorHAnsi" w:eastAsia="Times New Roman" w:hAnsiTheme="minorHAnsi" w:cstheme="minorBidi"/>
          <w:sz w:val="20"/>
          <w:szCs w:val="22"/>
        </w:rPr>
        <w:t>GET user</w:t>
      </w:r>
      <w:proofErr w:type="gramStart"/>
      <w:r w:rsidRPr="00357D53">
        <w:rPr>
          <w:rFonts w:asciiTheme="minorHAnsi" w:eastAsia="Times New Roman" w:hAnsiTheme="minorHAnsi" w:cstheme="minorBidi"/>
          <w:sz w:val="20"/>
          <w:szCs w:val="22"/>
        </w:rPr>
        <w:t>:123</w:t>
      </w:r>
      <w:proofErr w:type="gramEnd"/>
      <w:r w:rsidRPr="00357D53">
        <w:rPr>
          <w:rFonts w:asciiTheme="minorHAnsi" w:eastAsia="Times New Roman" w:hAnsiTheme="minorHAnsi" w:cstheme="minorBidi"/>
          <w:sz w:val="20"/>
          <w:szCs w:val="22"/>
        </w:rPr>
        <w:t xml:space="preserve">  # Instantly retrieves the value</w:t>
      </w:r>
    </w:p>
    <w:p w14:paraId="51F6637A" w14:textId="77777777" w:rsidR="00357D53" w:rsidRDefault="00357D53" w:rsidP="00357D53">
      <w:pPr>
        <w:pStyle w:val="Heading2"/>
        <w:rPr>
          <w:rFonts w:eastAsia="Times New Roman"/>
        </w:rPr>
      </w:pPr>
      <w:r>
        <w:rPr>
          <w:rFonts w:eastAsia="Times New Roman"/>
        </w:rPr>
        <w:t xml:space="preserve">🔹 </w:t>
      </w:r>
      <w:r>
        <w:rPr>
          <w:rStyle w:val="Strong"/>
          <w:rFonts w:eastAsia="Times New Roman"/>
          <w:b/>
          <w:bCs/>
        </w:rPr>
        <w:t>2</w:t>
      </w:r>
      <w:r>
        <w:rPr>
          <w:rStyle w:val="Strong"/>
          <w:rFonts w:ascii="DejaVu Sans" w:eastAsia="Times New Roman" w:hAnsi="DejaVu Sans" w:cs="DejaVu Sans"/>
          <w:b/>
          <w:bCs/>
        </w:rPr>
        <w:t>️</w:t>
      </w:r>
      <w:r>
        <w:rPr>
          <w:rStyle w:val="Strong"/>
          <w:rFonts w:eastAsia="Times New Roman"/>
          <w:b/>
          <w:bCs/>
        </w:rPr>
        <w:t>⃣ Key-Value Database</w:t>
      </w:r>
    </w:p>
    <w:p w14:paraId="74532E5C" w14:textId="77777777" w:rsidR="00357D53" w:rsidRDefault="00357D53" w:rsidP="00357D53">
      <w:pPr>
        <w:pStyle w:val="NormalWeb"/>
      </w:pPr>
      <w:r>
        <w:t xml:space="preserve">Redis is a </w:t>
      </w:r>
      <w:r>
        <w:rPr>
          <w:rStyle w:val="Strong"/>
        </w:rPr>
        <w:t>NoSQL key-value store</w:t>
      </w:r>
      <w:r>
        <w:t xml:space="preserve">, meaning it stores data in a </w:t>
      </w:r>
      <w:r>
        <w:rPr>
          <w:rStyle w:val="Strong"/>
        </w:rPr>
        <w:t>key-value format</w:t>
      </w:r>
      <w:r>
        <w:t xml:space="preserve"> instead of structured tables like SQL databases.</w:t>
      </w:r>
    </w:p>
    <w:p w14:paraId="362686F8" w14:textId="77777777" w:rsidR="00357D53" w:rsidRDefault="00357D53" w:rsidP="00357D53">
      <w:pPr>
        <w:pStyle w:val="NormalWeb"/>
        <w:numPr>
          <w:ilvl w:val="0"/>
          <w:numId w:val="35"/>
        </w:numPr>
        <w:spacing w:before="100" w:beforeAutospacing="1" w:after="100" w:afterAutospacing="1" w:line="240" w:lineRule="auto"/>
      </w:pPr>
      <w:r>
        <w:rPr>
          <w:rStyle w:val="Strong"/>
        </w:rPr>
        <w:t>Keys:</w:t>
      </w:r>
      <w:r>
        <w:t xml:space="preserve"> Unique identifiers for stored data (e.g., </w:t>
      </w:r>
      <w:r>
        <w:rPr>
          <w:rStyle w:val="HTMLCode"/>
        </w:rPr>
        <w:t>"user</w:t>
      </w:r>
      <w:proofErr w:type="gramStart"/>
      <w:r>
        <w:rPr>
          <w:rStyle w:val="HTMLCode"/>
        </w:rPr>
        <w:t>:123</w:t>
      </w:r>
      <w:proofErr w:type="gramEnd"/>
      <w:r>
        <w:rPr>
          <w:rStyle w:val="HTMLCode"/>
        </w:rPr>
        <w:t>"</w:t>
      </w:r>
      <w:r>
        <w:t>).</w:t>
      </w:r>
    </w:p>
    <w:p w14:paraId="7F14A232" w14:textId="77777777" w:rsidR="00357D53" w:rsidRDefault="00357D53" w:rsidP="00357D53">
      <w:pPr>
        <w:pStyle w:val="NormalWeb"/>
        <w:numPr>
          <w:ilvl w:val="0"/>
          <w:numId w:val="35"/>
        </w:numPr>
        <w:spacing w:before="100" w:beforeAutospacing="1" w:after="100" w:afterAutospacing="1" w:line="240" w:lineRule="auto"/>
      </w:pPr>
      <w:r>
        <w:rPr>
          <w:rStyle w:val="Strong"/>
        </w:rPr>
        <w:t>Values:</w:t>
      </w:r>
      <w:r>
        <w:t xml:space="preserve"> Can be simple strings or complex data types (lists, sets, hashes, etc.).</w:t>
      </w:r>
    </w:p>
    <w:p w14:paraId="559F4AA7" w14:textId="77777777" w:rsidR="00357D53" w:rsidRDefault="00357D53" w:rsidP="00357D53">
      <w:pPr>
        <w:pStyle w:val="NormalWeb"/>
        <w:numPr>
          <w:ilvl w:val="0"/>
          <w:numId w:val="35"/>
        </w:numPr>
        <w:spacing w:before="100" w:beforeAutospacing="1" w:after="100" w:afterAutospacing="1" w:line="240" w:lineRule="auto"/>
      </w:pPr>
      <w:r>
        <w:rPr>
          <w:rStyle w:val="Strong"/>
        </w:rPr>
        <w:t>Advantage:</w:t>
      </w:r>
      <w:r>
        <w:t xml:space="preserve"> Easy to </w:t>
      </w:r>
      <w:r>
        <w:rPr>
          <w:rStyle w:val="Strong"/>
        </w:rPr>
        <w:t>store, retrieve, and expire</w:t>
      </w:r>
      <w:r>
        <w:t xml:space="preserve"> data dynamically.</w:t>
      </w:r>
    </w:p>
    <w:p w14:paraId="5AFFD77C" w14:textId="77777777" w:rsidR="00357D53" w:rsidRDefault="00357D53" w:rsidP="00357D53">
      <w:pPr>
        <w:pStyle w:val="NormalWeb"/>
      </w:pPr>
      <w:r>
        <w:t>Example:</w:t>
      </w:r>
    </w:p>
    <w:p w14:paraId="71BF50E9" w14:textId="77777777" w:rsidR="00357D53" w:rsidRDefault="00357D53" w:rsidP="00357D53">
      <w:pPr>
        <w:pStyle w:val="NormalWeb"/>
        <w:spacing w:before="100" w:beforeAutospacing="1" w:after="100" w:afterAutospacing="1" w:line="240" w:lineRule="auto"/>
      </w:pPr>
      <w:r>
        <w:t>SET session</w:t>
      </w:r>
      <w:proofErr w:type="gramStart"/>
      <w:r>
        <w:t>:abc123</w:t>
      </w:r>
      <w:proofErr w:type="gramEnd"/>
      <w:r>
        <w:t xml:space="preserve"> "active"</w:t>
      </w:r>
    </w:p>
    <w:p w14:paraId="538FF826" w14:textId="77777777" w:rsidR="00357D53" w:rsidRDefault="00357D53" w:rsidP="00357D53">
      <w:pPr>
        <w:pStyle w:val="NormalWeb"/>
        <w:spacing w:before="100" w:beforeAutospacing="1" w:after="100" w:afterAutospacing="1" w:line="240" w:lineRule="auto"/>
      </w:pPr>
      <w:r>
        <w:t>GET session</w:t>
      </w:r>
      <w:proofErr w:type="gramStart"/>
      <w:r>
        <w:t>:abc123</w:t>
      </w:r>
      <w:proofErr w:type="gramEnd"/>
      <w:r>
        <w:t xml:space="preserve">  # Returns "active"</w:t>
      </w:r>
    </w:p>
    <w:p w14:paraId="4EDFD1F6" w14:textId="77777777" w:rsidR="00357D53" w:rsidRDefault="00357D53" w:rsidP="00357D53">
      <w:pPr>
        <w:pStyle w:val="Heading2"/>
        <w:rPr>
          <w:rFonts w:eastAsia="Times New Roman"/>
        </w:rPr>
      </w:pPr>
      <w:r>
        <w:rPr>
          <w:rFonts w:eastAsia="Times New Roman"/>
        </w:rPr>
        <w:t xml:space="preserve">🔹 </w:t>
      </w:r>
      <w:r>
        <w:rPr>
          <w:rStyle w:val="Strong"/>
          <w:rFonts w:eastAsia="Times New Roman"/>
          <w:b/>
          <w:bCs/>
        </w:rPr>
        <w:t>3</w:t>
      </w:r>
      <w:r>
        <w:rPr>
          <w:rStyle w:val="Strong"/>
          <w:rFonts w:ascii="DejaVu Sans" w:eastAsia="Times New Roman" w:hAnsi="DejaVu Sans" w:cs="DejaVu Sans"/>
          <w:b/>
          <w:bCs/>
        </w:rPr>
        <w:t>️</w:t>
      </w:r>
      <w:r>
        <w:rPr>
          <w:rStyle w:val="Strong"/>
          <w:rFonts w:eastAsia="Times New Roman"/>
          <w:b/>
          <w:bCs/>
        </w:rPr>
        <w:t>⃣ Support for Multiple Data Types</w:t>
      </w:r>
    </w:p>
    <w:p w14:paraId="7B86B9DB" w14:textId="77777777" w:rsidR="00357D53" w:rsidRDefault="00357D53" w:rsidP="00357D53">
      <w:pPr>
        <w:pStyle w:val="NormalWeb"/>
      </w:pPr>
      <w:r>
        <w:t xml:space="preserve">Unlike simple key-value stores, Redis offers </w:t>
      </w:r>
      <w:r>
        <w:rPr>
          <w:rStyle w:val="Strong"/>
        </w:rPr>
        <w:t>various data structures</w:t>
      </w:r>
      <w:r>
        <w:t>:</w:t>
      </w:r>
    </w:p>
    <w:p w14:paraId="7A95118C" w14:textId="77777777" w:rsidR="00357D53" w:rsidRDefault="00357D53" w:rsidP="00357D53">
      <w:pPr>
        <w:pStyle w:val="NormalWeb"/>
        <w:numPr>
          <w:ilvl w:val="0"/>
          <w:numId w:val="36"/>
        </w:numPr>
        <w:spacing w:before="100" w:beforeAutospacing="1" w:after="100" w:afterAutospacing="1" w:line="240" w:lineRule="auto"/>
      </w:pPr>
      <w:r>
        <w:rPr>
          <w:rStyle w:val="Strong"/>
        </w:rPr>
        <w:t>Strings</w:t>
      </w:r>
      <w:r>
        <w:t xml:space="preserve"> → Simple text/numeric values</w:t>
      </w:r>
    </w:p>
    <w:p w14:paraId="284E1C5F" w14:textId="77777777" w:rsidR="00357D53" w:rsidRDefault="00357D53" w:rsidP="00357D53">
      <w:pPr>
        <w:pStyle w:val="NormalWeb"/>
        <w:spacing w:before="100" w:beforeAutospacing="1" w:after="100" w:afterAutospacing="1" w:line="240" w:lineRule="auto"/>
      </w:pPr>
      <w:r>
        <w:t>SET username "Alice"</w:t>
      </w:r>
    </w:p>
    <w:p w14:paraId="57A32846" w14:textId="77777777" w:rsidR="00357D53" w:rsidRDefault="00357D53" w:rsidP="00357D53">
      <w:pPr>
        <w:pStyle w:val="NormalWeb"/>
        <w:spacing w:before="100" w:beforeAutospacing="1" w:after="100" w:afterAutospacing="1" w:line="240" w:lineRule="auto"/>
      </w:pPr>
      <w:r>
        <w:t>GET username  # Alice</w:t>
      </w:r>
    </w:p>
    <w:p w14:paraId="18C8F5D2" w14:textId="3F159F12" w:rsidR="00CB4057" w:rsidRDefault="00357D53" w:rsidP="00357D53">
      <w:pPr>
        <w:pStyle w:val="NormalWeb"/>
        <w:numPr>
          <w:ilvl w:val="0"/>
          <w:numId w:val="36"/>
        </w:numPr>
        <w:spacing w:before="100" w:beforeAutospacing="1" w:after="100" w:afterAutospacing="1" w:line="240" w:lineRule="auto"/>
        <w:rPr>
          <w:rFonts w:eastAsia="Times New Roman"/>
        </w:rPr>
      </w:pPr>
      <w:r>
        <w:rPr>
          <w:rStyle w:val="Strong"/>
          <w:rFonts w:eastAsia="Times New Roman"/>
        </w:rPr>
        <w:t>Lists</w:t>
      </w:r>
      <w:r>
        <w:rPr>
          <w:rFonts w:eastAsia="Times New Roman"/>
        </w:rPr>
        <w:t xml:space="preserve"> → Ordered collection (like an array)</w:t>
      </w:r>
    </w:p>
    <w:p w14:paraId="7830DE19" w14:textId="77777777" w:rsidR="00357D53" w:rsidRPr="00357D53" w:rsidRDefault="00357D53" w:rsidP="00357D53">
      <w:pPr>
        <w:pStyle w:val="NormalWeb"/>
        <w:spacing w:before="100" w:beforeAutospacing="1" w:after="100" w:afterAutospacing="1" w:line="240" w:lineRule="auto"/>
        <w:ind w:left="720"/>
        <w:rPr>
          <w:rFonts w:eastAsia="Times New Roman"/>
        </w:rPr>
      </w:pPr>
      <w:r w:rsidRPr="00357D53">
        <w:rPr>
          <w:rFonts w:eastAsia="Times New Roman"/>
        </w:rPr>
        <w:t>LPUSH messages "Hello" "World"</w:t>
      </w:r>
    </w:p>
    <w:p w14:paraId="05C55FBF" w14:textId="77777777" w:rsidR="00357D53" w:rsidRPr="00357D53" w:rsidRDefault="00357D53" w:rsidP="00357D53">
      <w:pPr>
        <w:pStyle w:val="NormalWeb"/>
        <w:spacing w:before="100" w:beforeAutospacing="1" w:after="100" w:afterAutospacing="1" w:line="240" w:lineRule="auto"/>
        <w:ind w:left="720"/>
        <w:rPr>
          <w:rFonts w:eastAsia="Times New Roman"/>
        </w:rPr>
      </w:pPr>
      <w:r w:rsidRPr="00357D53">
        <w:rPr>
          <w:rFonts w:eastAsia="Times New Roman"/>
        </w:rPr>
        <w:t>LRANGE messages 0 -1  # ["World", "Hello"]</w:t>
      </w:r>
    </w:p>
    <w:p w14:paraId="3B8441D1" w14:textId="77777777" w:rsidR="00357D53" w:rsidRDefault="00357D53" w:rsidP="00357D53">
      <w:pPr>
        <w:pStyle w:val="NormalWeb"/>
        <w:spacing w:before="100" w:beforeAutospacing="1" w:after="100" w:afterAutospacing="1" w:line="240" w:lineRule="auto"/>
        <w:ind w:left="720"/>
        <w:rPr>
          <w:rFonts w:eastAsia="Times New Roman"/>
        </w:rPr>
      </w:pPr>
    </w:p>
    <w:p w14:paraId="24B7ED41" w14:textId="2E8D8DB4" w:rsidR="00357D53" w:rsidRPr="00357D53" w:rsidRDefault="00357D53" w:rsidP="00357D53">
      <w:pPr>
        <w:pStyle w:val="NormalWeb"/>
        <w:numPr>
          <w:ilvl w:val="0"/>
          <w:numId w:val="36"/>
        </w:numPr>
        <w:spacing w:before="100" w:beforeAutospacing="1" w:after="100" w:afterAutospacing="1" w:line="240" w:lineRule="auto"/>
      </w:pPr>
      <w:r>
        <w:rPr>
          <w:rStyle w:val="Strong"/>
          <w:rFonts w:eastAsia="Times New Roman"/>
        </w:rPr>
        <w:t>Sets</w:t>
      </w:r>
      <w:r>
        <w:rPr>
          <w:rFonts w:eastAsia="Times New Roman"/>
        </w:rPr>
        <w:t xml:space="preserve"> → Unique values with no duplicates</w:t>
      </w:r>
    </w:p>
    <w:p w14:paraId="35340D20" w14:textId="77777777" w:rsidR="001F548C" w:rsidRPr="001F548C" w:rsidRDefault="001F548C" w:rsidP="001F548C">
      <w:pPr>
        <w:pStyle w:val="NormalWeb"/>
        <w:spacing w:before="100" w:beforeAutospacing="1" w:after="100" w:afterAutospacing="1" w:line="240" w:lineRule="auto"/>
        <w:ind w:left="720"/>
        <w:rPr>
          <w:rStyle w:val="Strong"/>
          <w:b w:val="0"/>
          <w:bCs w:val="0"/>
        </w:rPr>
      </w:pPr>
      <w:r w:rsidRPr="001F548C">
        <w:rPr>
          <w:rStyle w:val="Strong"/>
          <w:b w:val="0"/>
          <w:bCs w:val="0"/>
        </w:rPr>
        <w:t>SADD colors "red" "blue" "green"</w:t>
      </w:r>
    </w:p>
    <w:p w14:paraId="28E852B4" w14:textId="77777777" w:rsidR="001F548C" w:rsidRPr="001F548C" w:rsidRDefault="001F548C" w:rsidP="001F548C">
      <w:pPr>
        <w:pStyle w:val="NormalWeb"/>
        <w:spacing w:before="100" w:beforeAutospacing="1" w:after="100" w:afterAutospacing="1" w:line="240" w:lineRule="auto"/>
        <w:ind w:left="720"/>
        <w:rPr>
          <w:rStyle w:val="Strong"/>
          <w:b w:val="0"/>
          <w:bCs w:val="0"/>
        </w:rPr>
      </w:pPr>
      <w:r w:rsidRPr="001F548C">
        <w:rPr>
          <w:rStyle w:val="Strong"/>
          <w:b w:val="0"/>
          <w:bCs w:val="0"/>
        </w:rPr>
        <w:t>SMEMBERS colors  # {"red", "blue", "green"}</w:t>
      </w:r>
    </w:p>
    <w:p w14:paraId="07820531" w14:textId="3E7E9B7D" w:rsidR="00357D53" w:rsidRPr="00357D53" w:rsidRDefault="00357D53" w:rsidP="00357D53">
      <w:pPr>
        <w:pStyle w:val="NormalWeb"/>
        <w:spacing w:before="100" w:beforeAutospacing="1" w:after="100" w:afterAutospacing="1" w:line="240" w:lineRule="auto"/>
        <w:ind w:left="720"/>
        <w:rPr>
          <w:rStyle w:val="Strong"/>
          <w:b w:val="0"/>
          <w:bCs w:val="0"/>
        </w:rPr>
      </w:pPr>
    </w:p>
    <w:p w14:paraId="220DD144" w14:textId="635E199D" w:rsidR="00357D53" w:rsidRPr="001F548C" w:rsidRDefault="001F548C" w:rsidP="00357D53">
      <w:pPr>
        <w:pStyle w:val="NormalWeb"/>
        <w:numPr>
          <w:ilvl w:val="0"/>
          <w:numId w:val="36"/>
        </w:numPr>
        <w:spacing w:before="100" w:beforeAutospacing="1" w:after="100" w:afterAutospacing="1" w:line="240" w:lineRule="auto"/>
      </w:pPr>
      <w:r>
        <w:rPr>
          <w:rStyle w:val="Strong"/>
          <w:rFonts w:eastAsia="Times New Roman"/>
        </w:rPr>
        <w:t>Hashes</w:t>
      </w:r>
      <w:r>
        <w:rPr>
          <w:rFonts w:eastAsia="Times New Roman"/>
        </w:rPr>
        <w:t xml:space="preserve"> → Key-value pairs (like JSON objects)</w:t>
      </w:r>
    </w:p>
    <w:p w14:paraId="677E6A79" w14:textId="77777777" w:rsidR="001F548C" w:rsidRDefault="001F548C" w:rsidP="001F548C">
      <w:pPr>
        <w:pStyle w:val="NormalWeb"/>
        <w:spacing w:before="100" w:beforeAutospacing="1" w:after="100" w:afterAutospacing="1" w:line="240" w:lineRule="auto"/>
        <w:ind w:left="720"/>
      </w:pPr>
      <w:r>
        <w:t>HSET user</w:t>
      </w:r>
      <w:proofErr w:type="gramStart"/>
      <w:r>
        <w:t>:100</w:t>
      </w:r>
      <w:proofErr w:type="gramEnd"/>
      <w:r>
        <w:t xml:space="preserve"> name "Bob" age "30"</w:t>
      </w:r>
    </w:p>
    <w:p w14:paraId="77C7A20F" w14:textId="77777777" w:rsidR="001F548C" w:rsidRDefault="001F548C" w:rsidP="001F548C">
      <w:pPr>
        <w:pStyle w:val="NormalWeb"/>
        <w:spacing w:before="100" w:beforeAutospacing="1" w:after="100" w:afterAutospacing="1" w:line="240" w:lineRule="auto"/>
        <w:ind w:left="720"/>
      </w:pPr>
      <w:r>
        <w:t>HGET user</w:t>
      </w:r>
      <w:proofErr w:type="gramStart"/>
      <w:r>
        <w:t>:100</w:t>
      </w:r>
      <w:proofErr w:type="gramEnd"/>
      <w:r>
        <w:t xml:space="preserve"> name  # "Bob"</w:t>
      </w:r>
    </w:p>
    <w:p w14:paraId="2C09993E" w14:textId="16FDCC7D" w:rsidR="001F548C" w:rsidRDefault="001F548C" w:rsidP="001F548C">
      <w:pPr>
        <w:pStyle w:val="NormalWeb"/>
        <w:spacing w:before="100" w:beforeAutospacing="1" w:after="100" w:afterAutospacing="1" w:line="240" w:lineRule="auto"/>
        <w:ind w:left="720"/>
      </w:pPr>
    </w:p>
    <w:p w14:paraId="093BB625" w14:textId="539A0070" w:rsidR="001F548C" w:rsidRPr="001F548C" w:rsidRDefault="001F548C" w:rsidP="00357D53">
      <w:pPr>
        <w:pStyle w:val="NormalWeb"/>
        <w:numPr>
          <w:ilvl w:val="0"/>
          <w:numId w:val="36"/>
        </w:numPr>
        <w:spacing w:before="100" w:beforeAutospacing="1" w:after="100" w:afterAutospacing="1" w:line="240" w:lineRule="auto"/>
      </w:pPr>
      <w:r>
        <w:rPr>
          <w:rStyle w:val="Strong"/>
          <w:rFonts w:eastAsia="Times New Roman"/>
        </w:rPr>
        <w:t>Sorted Sets</w:t>
      </w:r>
      <w:r>
        <w:rPr>
          <w:rFonts w:eastAsia="Times New Roman"/>
        </w:rPr>
        <w:t xml:space="preserve"> → Ordered ranking (e.g., leaderboards)</w:t>
      </w:r>
    </w:p>
    <w:p w14:paraId="44E5B5AB" w14:textId="77777777" w:rsidR="001F548C" w:rsidRDefault="001F548C" w:rsidP="001F548C">
      <w:pPr>
        <w:pStyle w:val="NormalWeb"/>
        <w:spacing w:before="100" w:beforeAutospacing="1" w:after="100" w:afterAutospacing="1" w:line="240" w:lineRule="auto"/>
        <w:ind w:left="720"/>
      </w:pPr>
      <w:r>
        <w:t>ZADD scores 100 "Alice" 200 "Bob"</w:t>
      </w:r>
    </w:p>
    <w:p w14:paraId="3B774B25" w14:textId="77777777" w:rsidR="001F548C" w:rsidRDefault="001F548C" w:rsidP="001F548C">
      <w:pPr>
        <w:pStyle w:val="NormalWeb"/>
        <w:spacing w:before="100" w:beforeAutospacing="1" w:after="100" w:afterAutospacing="1" w:line="240" w:lineRule="auto"/>
        <w:ind w:left="720"/>
      </w:pPr>
      <w:r>
        <w:t>ZRANGE scores 0 -1 WITHSCORES  # [["Alice", 100], ["Bob", 200]]</w:t>
      </w:r>
    </w:p>
    <w:p w14:paraId="560FA36D" w14:textId="239C468F" w:rsidR="001F548C" w:rsidRDefault="001F548C" w:rsidP="001F548C">
      <w:pPr>
        <w:pStyle w:val="NormalWeb"/>
        <w:spacing w:before="100" w:beforeAutospacing="1" w:after="100" w:afterAutospacing="1" w:line="240" w:lineRule="auto"/>
        <w:ind w:left="720"/>
      </w:pPr>
    </w:p>
    <w:p w14:paraId="0DE31223" w14:textId="77777777" w:rsidR="001F548C" w:rsidRDefault="001F548C" w:rsidP="001F548C">
      <w:pPr>
        <w:pStyle w:val="Heading2"/>
        <w:rPr>
          <w:rFonts w:eastAsia="Times New Roman"/>
        </w:rPr>
      </w:pPr>
      <w:r>
        <w:rPr>
          <w:rFonts w:eastAsia="Times New Roman"/>
        </w:rPr>
        <w:t xml:space="preserve">🔹 </w:t>
      </w:r>
      <w:r>
        <w:rPr>
          <w:rStyle w:val="Strong"/>
          <w:rFonts w:eastAsia="Times New Roman"/>
          <w:b/>
          <w:bCs/>
        </w:rPr>
        <w:t>4</w:t>
      </w:r>
      <w:r>
        <w:rPr>
          <w:rStyle w:val="Strong"/>
          <w:rFonts w:ascii="DejaVu Sans" w:eastAsia="Times New Roman" w:hAnsi="DejaVu Sans" w:cs="DejaVu Sans"/>
          <w:b/>
          <w:bCs/>
        </w:rPr>
        <w:t>️</w:t>
      </w:r>
      <w:r>
        <w:rPr>
          <w:rStyle w:val="Strong"/>
          <w:rFonts w:eastAsia="Times New Roman"/>
          <w:b/>
          <w:bCs/>
        </w:rPr>
        <w:t>⃣ Persistence Options</w:t>
      </w:r>
    </w:p>
    <w:p w14:paraId="5B3B700D" w14:textId="77777777" w:rsidR="001F548C" w:rsidRDefault="001F548C" w:rsidP="001F548C">
      <w:pPr>
        <w:pStyle w:val="NormalWeb"/>
      </w:pPr>
      <w:r>
        <w:t xml:space="preserve">Since Redis is </w:t>
      </w:r>
      <w:r>
        <w:rPr>
          <w:rStyle w:val="Strong"/>
        </w:rPr>
        <w:t>in-memory</w:t>
      </w:r>
      <w:r>
        <w:t>, it provides two persistence methods to prevent data loss:</w:t>
      </w:r>
    </w:p>
    <w:p w14:paraId="12468A6D" w14:textId="77777777" w:rsidR="001F548C" w:rsidRDefault="001F548C" w:rsidP="001F548C">
      <w:pPr>
        <w:pStyle w:val="NormalWeb"/>
        <w:numPr>
          <w:ilvl w:val="0"/>
          <w:numId w:val="37"/>
        </w:numPr>
        <w:spacing w:before="100" w:beforeAutospacing="1" w:after="100" w:afterAutospacing="1" w:line="240" w:lineRule="auto"/>
      </w:pPr>
      <w:r>
        <w:rPr>
          <w:rStyle w:val="Strong"/>
        </w:rPr>
        <w:t>RDB (Redis Database Snapshot)</w:t>
      </w:r>
    </w:p>
    <w:p w14:paraId="37393A0F" w14:textId="77777777" w:rsidR="001F548C" w:rsidRDefault="001F548C" w:rsidP="001F548C">
      <w:pPr>
        <w:pStyle w:val="NormalWeb"/>
        <w:numPr>
          <w:ilvl w:val="1"/>
          <w:numId w:val="37"/>
        </w:numPr>
        <w:spacing w:before="100" w:beforeAutospacing="1" w:after="100" w:afterAutospacing="1" w:line="240" w:lineRule="auto"/>
      </w:pPr>
      <w:r>
        <w:t>Periodically saves the dataset as a snapshot (</w:t>
      </w:r>
      <w:r>
        <w:rPr>
          <w:rStyle w:val="HTMLCode"/>
        </w:rPr>
        <w:t>dump.rdb</w:t>
      </w:r>
      <w:r>
        <w:t xml:space="preserve"> file).</w:t>
      </w:r>
    </w:p>
    <w:p w14:paraId="29752FB6" w14:textId="77777777" w:rsidR="001F548C" w:rsidRDefault="001F548C" w:rsidP="001F548C">
      <w:pPr>
        <w:pStyle w:val="NormalWeb"/>
        <w:numPr>
          <w:ilvl w:val="1"/>
          <w:numId w:val="37"/>
        </w:numPr>
        <w:spacing w:before="100" w:beforeAutospacing="1" w:after="100" w:afterAutospacing="1" w:line="240" w:lineRule="auto"/>
      </w:pPr>
      <w:r>
        <w:t>Efficient for backups but may lose recent data.</w:t>
      </w:r>
    </w:p>
    <w:p w14:paraId="0FB41FED" w14:textId="77777777" w:rsidR="001F548C" w:rsidRDefault="001F548C" w:rsidP="001F548C">
      <w:pPr>
        <w:pStyle w:val="NormalWeb"/>
        <w:numPr>
          <w:ilvl w:val="0"/>
          <w:numId w:val="37"/>
        </w:numPr>
        <w:spacing w:before="100" w:beforeAutospacing="1" w:after="100" w:afterAutospacing="1" w:line="240" w:lineRule="auto"/>
      </w:pPr>
      <w:r>
        <w:rPr>
          <w:rStyle w:val="Strong"/>
        </w:rPr>
        <w:t>AOF (Append-Only File)</w:t>
      </w:r>
    </w:p>
    <w:p w14:paraId="0C399387" w14:textId="77777777" w:rsidR="001F548C" w:rsidRDefault="001F548C" w:rsidP="001F548C">
      <w:pPr>
        <w:pStyle w:val="NormalWeb"/>
        <w:numPr>
          <w:ilvl w:val="1"/>
          <w:numId w:val="37"/>
        </w:numPr>
        <w:spacing w:before="100" w:beforeAutospacing="1" w:after="100" w:afterAutospacing="1" w:line="240" w:lineRule="auto"/>
      </w:pPr>
      <w:r>
        <w:t>Logs every command executed (</w:t>
      </w:r>
      <w:r>
        <w:rPr>
          <w:rStyle w:val="HTMLCode"/>
        </w:rPr>
        <w:t>appendonly.aof</w:t>
      </w:r>
      <w:r>
        <w:t xml:space="preserve"> file).</w:t>
      </w:r>
    </w:p>
    <w:p w14:paraId="17DD6003" w14:textId="77777777" w:rsidR="001F548C" w:rsidRDefault="001F548C" w:rsidP="001F548C">
      <w:pPr>
        <w:pStyle w:val="NormalWeb"/>
        <w:numPr>
          <w:ilvl w:val="1"/>
          <w:numId w:val="37"/>
        </w:numPr>
        <w:spacing w:before="100" w:beforeAutospacing="1" w:after="100" w:afterAutospacing="1" w:line="240" w:lineRule="auto"/>
      </w:pPr>
      <w:r>
        <w:rPr>
          <w:rStyle w:val="Strong"/>
        </w:rPr>
        <w:t>Safer persistence</w:t>
      </w:r>
      <w:r>
        <w:t xml:space="preserve"> but requires more disk space.</w:t>
      </w:r>
    </w:p>
    <w:p w14:paraId="22B90EE2" w14:textId="77777777" w:rsidR="001F548C" w:rsidRDefault="001F548C" w:rsidP="001F548C">
      <w:pPr>
        <w:pStyle w:val="NormalWeb"/>
      </w:pPr>
      <w:r>
        <w:t>Enable AOF:</w:t>
      </w:r>
    </w:p>
    <w:p w14:paraId="3EAAAB96" w14:textId="77777777" w:rsidR="001F548C" w:rsidRPr="001F548C" w:rsidRDefault="001F548C" w:rsidP="001F548C">
      <w:pPr>
        <w:rPr>
          <w:rFonts w:ascii="Times New Roman" w:hAnsi="Times New Roman" w:cs="Times New Roman"/>
          <w:sz w:val="24"/>
          <w:szCs w:val="24"/>
        </w:rPr>
      </w:pPr>
      <w:r w:rsidRPr="001F548C">
        <w:rPr>
          <w:rFonts w:ascii="Times New Roman" w:hAnsi="Times New Roman" w:cs="Times New Roman"/>
          <w:sz w:val="24"/>
          <w:szCs w:val="24"/>
        </w:rPr>
        <w:t>CONFIG SET appendonly yes</w:t>
      </w:r>
    </w:p>
    <w:p w14:paraId="3E58A02A" w14:textId="77777777" w:rsidR="00FF383A" w:rsidRDefault="00FF383A" w:rsidP="00FF383A">
      <w:pPr>
        <w:pStyle w:val="Heading2"/>
        <w:rPr>
          <w:rFonts w:eastAsia="Times New Roman"/>
        </w:rPr>
      </w:pPr>
      <w:r>
        <w:rPr>
          <w:rFonts w:eastAsia="Times New Roman"/>
        </w:rPr>
        <w:t xml:space="preserve">🔹 </w:t>
      </w:r>
      <w:r>
        <w:rPr>
          <w:rStyle w:val="Strong"/>
          <w:rFonts w:eastAsia="Times New Roman"/>
          <w:b/>
          <w:bCs/>
        </w:rPr>
        <w:t>5</w:t>
      </w:r>
      <w:r>
        <w:rPr>
          <w:rStyle w:val="Strong"/>
          <w:rFonts w:ascii="DejaVu Sans" w:eastAsia="Times New Roman" w:hAnsi="DejaVu Sans" w:cs="DejaVu Sans"/>
          <w:b/>
          <w:bCs/>
        </w:rPr>
        <w:t>️</w:t>
      </w:r>
      <w:r>
        <w:rPr>
          <w:rStyle w:val="Strong"/>
          <w:rFonts w:eastAsia="Times New Roman"/>
          <w:b/>
          <w:bCs/>
        </w:rPr>
        <w:t>⃣ Pub/Sub Messaging</w:t>
      </w:r>
    </w:p>
    <w:p w14:paraId="69054D30" w14:textId="77777777" w:rsidR="00FF383A" w:rsidRDefault="00FF383A" w:rsidP="00FF383A">
      <w:pPr>
        <w:pStyle w:val="NormalWeb"/>
      </w:pPr>
      <w:r>
        <w:t xml:space="preserve">Redis can act as a </w:t>
      </w:r>
      <w:r>
        <w:rPr>
          <w:rStyle w:val="Strong"/>
        </w:rPr>
        <w:t>message broker</w:t>
      </w:r>
      <w:r>
        <w:t>, enabling real-time notifications and data streams.</w:t>
      </w:r>
    </w:p>
    <w:p w14:paraId="0B6F13CA" w14:textId="77777777" w:rsidR="00FF383A" w:rsidRDefault="00FF383A" w:rsidP="00FF383A">
      <w:pPr>
        <w:pStyle w:val="NormalWeb"/>
        <w:numPr>
          <w:ilvl w:val="0"/>
          <w:numId w:val="38"/>
        </w:numPr>
        <w:spacing w:before="100" w:beforeAutospacing="1" w:after="100" w:afterAutospacing="1" w:line="240" w:lineRule="auto"/>
      </w:pPr>
      <w:r>
        <w:rPr>
          <w:rStyle w:val="Strong"/>
        </w:rPr>
        <w:t>Publish a message to a channel:</w:t>
      </w:r>
    </w:p>
    <w:p w14:paraId="050FF2FE" w14:textId="77777777" w:rsidR="00FF383A" w:rsidRPr="00FF383A" w:rsidRDefault="00FF383A" w:rsidP="00FF383A">
      <w:pPr>
        <w:rPr>
          <w:rFonts w:ascii="Times New Roman" w:hAnsi="Times New Roman" w:cs="Times New Roman"/>
          <w:sz w:val="24"/>
          <w:szCs w:val="24"/>
        </w:rPr>
      </w:pPr>
      <w:r w:rsidRPr="00FF383A">
        <w:rPr>
          <w:rFonts w:ascii="Times New Roman" w:hAnsi="Times New Roman" w:cs="Times New Roman"/>
          <w:sz w:val="24"/>
          <w:szCs w:val="24"/>
        </w:rPr>
        <w:t>PUBLISH news "Breaking: Redis is amazing!"</w:t>
      </w:r>
    </w:p>
    <w:p w14:paraId="041ECA90" w14:textId="4A6EDC4E" w:rsidR="001F548C" w:rsidRDefault="00FF383A" w:rsidP="00FF383A">
      <w:pPr>
        <w:pStyle w:val="NormalWeb"/>
        <w:numPr>
          <w:ilvl w:val="0"/>
          <w:numId w:val="38"/>
        </w:numPr>
        <w:spacing w:before="100" w:beforeAutospacing="1" w:after="100" w:afterAutospacing="1" w:line="240" w:lineRule="auto"/>
        <w:rPr>
          <w:rStyle w:val="Strong"/>
        </w:rPr>
      </w:pPr>
      <w:r w:rsidRPr="00FF383A">
        <w:rPr>
          <w:rStyle w:val="Strong"/>
        </w:rPr>
        <w:t>Subscribe to that channel:</w:t>
      </w:r>
    </w:p>
    <w:p w14:paraId="17FB8D20" w14:textId="77777777" w:rsidR="00FF383A" w:rsidRPr="00FF383A" w:rsidRDefault="00FF383A" w:rsidP="00FF383A">
      <w:pPr>
        <w:rPr>
          <w:rStyle w:val="Strong"/>
          <w:rFonts w:ascii="Times New Roman" w:hAnsi="Times New Roman" w:cs="Times New Roman"/>
          <w:sz w:val="24"/>
          <w:szCs w:val="24"/>
        </w:rPr>
      </w:pPr>
      <w:r w:rsidRPr="00FF383A">
        <w:rPr>
          <w:rStyle w:val="Strong"/>
          <w:rFonts w:ascii="Times New Roman" w:hAnsi="Times New Roman" w:cs="Times New Roman"/>
          <w:sz w:val="24"/>
          <w:szCs w:val="24"/>
        </w:rPr>
        <w:t>SUBSCRIBE news</w:t>
      </w:r>
    </w:p>
    <w:p w14:paraId="7FA6E26B" w14:textId="77777777" w:rsidR="00FF383A" w:rsidRDefault="00FF383A" w:rsidP="00FF383A">
      <w:pPr>
        <w:spacing w:before="100" w:beforeAutospacing="1" w:after="100" w:afterAutospacing="1" w:line="240" w:lineRule="auto"/>
        <w:rPr>
          <w:rFonts w:ascii="Times New Roman" w:hAnsi="Times New Roman" w:cs="Times New Roman"/>
          <w:color w:val="auto"/>
          <w:szCs w:val="20"/>
        </w:rPr>
      </w:pPr>
      <w:r w:rsidRPr="00FF383A">
        <w:rPr>
          <w:rFonts w:ascii="Times New Roman" w:hAnsi="Times New Roman" w:cs="Times New Roman"/>
          <w:color w:val="auto"/>
          <w:szCs w:val="20"/>
        </w:rPr>
        <w:t>Any connected subscriber will receive the published message instantly!</w:t>
      </w:r>
    </w:p>
    <w:p w14:paraId="63937EED" w14:textId="404922ED" w:rsidR="00FF383A" w:rsidRPr="00FF383A" w:rsidRDefault="00FF383A" w:rsidP="00FF383A">
      <w:pPr>
        <w:spacing w:before="100" w:beforeAutospacing="1" w:after="100" w:afterAutospacing="1" w:line="240" w:lineRule="auto"/>
        <w:rPr>
          <w:rFonts w:ascii="Times New Roman" w:hAnsi="Times New Roman" w:cs="Times New Roman"/>
          <w:color w:val="auto"/>
          <w:szCs w:val="20"/>
        </w:rPr>
      </w:pPr>
      <w:r w:rsidRPr="00FF383A">
        <w:rPr>
          <w:rFonts w:ascii="Times New Roman" w:hAnsi="Times New Roman" w:cs="Times New Roman"/>
          <w:b/>
          <w:bCs/>
          <w:color w:val="auto"/>
          <w:szCs w:val="20"/>
        </w:rPr>
        <w:t>Use Case:</w:t>
      </w:r>
      <w:r w:rsidRPr="00FF383A">
        <w:rPr>
          <w:rFonts w:ascii="Times New Roman" w:hAnsi="Times New Roman" w:cs="Times New Roman"/>
          <w:color w:val="auto"/>
          <w:szCs w:val="20"/>
        </w:rPr>
        <w:t xml:space="preserve"> Chat applications, live event streaming, notifications.</w:t>
      </w:r>
    </w:p>
    <w:p w14:paraId="50899D92" w14:textId="32EEE2CC" w:rsidR="00FF383A" w:rsidRDefault="00FF383A" w:rsidP="00FF383A">
      <w:pPr>
        <w:pStyle w:val="NormalWeb"/>
        <w:spacing w:before="100" w:beforeAutospacing="1" w:after="100" w:afterAutospacing="1" w:line="240" w:lineRule="auto"/>
        <w:ind w:left="720"/>
        <w:rPr>
          <w:rStyle w:val="Strong"/>
        </w:rPr>
      </w:pPr>
    </w:p>
    <w:p w14:paraId="1A067641" w14:textId="13E7BBCF" w:rsidR="00FF383A" w:rsidRPr="00FF383A" w:rsidRDefault="00FF383A" w:rsidP="00FF383A">
      <w:pPr>
        <w:pStyle w:val="NormalWeb"/>
        <w:numPr>
          <w:ilvl w:val="0"/>
          <w:numId w:val="38"/>
        </w:numPr>
        <w:spacing w:before="100" w:beforeAutospacing="1" w:after="100" w:afterAutospacing="1" w:line="240" w:lineRule="auto"/>
        <w:rPr>
          <w:rStyle w:val="Strong"/>
        </w:rPr>
      </w:pPr>
      <w:r>
        <w:rPr>
          <w:rStyle w:val="Strong"/>
        </w:rPr>
        <w:t>cv</w:t>
      </w:r>
    </w:p>
    <w:p w14:paraId="51FB26DA" w14:textId="77777777" w:rsidR="00B03E77" w:rsidRDefault="00B03E77" w:rsidP="00B03E77">
      <w:pPr>
        <w:pStyle w:val="Heading3"/>
        <w:rPr>
          <w:rFonts w:eastAsia="Times New Roman"/>
        </w:rPr>
      </w:pPr>
      <w:r>
        <w:rPr>
          <w:rFonts w:eastAsia="Times New Roman"/>
        </w:rPr>
        <w:t xml:space="preserve">🛠 </w:t>
      </w:r>
      <w:r>
        <w:rPr>
          <w:rStyle w:val="Strong"/>
          <w:rFonts w:eastAsia="Times New Roman"/>
          <w:b/>
          <w:bCs/>
        </w:rPr>
        <w:t>Implementation Steps</w:t>
      </w:r>
    </w:p>
    <w:p w14:paraId="4B1F98A0" w14:textId="77777777" w:rsidR="00F90518" w:rsidRDefault="00F90518"/>
    <w:sectPr w:rsidR="00F90518" w:rsidSect="009B1F7C">
      <w:headerReference w:type="defaul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1FC4E" w14:textId="77777777" w:rsidR="00FF383A" w:rsidRDefault="00FF383A">
      <w:pPr>
        <w:spacing w:line="240" w:lineRule="auto"/>
      </w:pPr>
      <w:r>
        <w:separator/>
      </w:r>
    </w:p>
  </w:endnote>
  <w:endnote w:type="continuationSeparator" w:id="0">
    <w:p w14:paraId="5873AA11" w14:textId="77777777" w:rsidR="00FF383A" w:rsidRDefault="00FF38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ejaVu Sans">
    <w:panose1 w:val="020B0603030804020204"/>
    <w:charset w:val="00"/>
    <w:family w:val="auto"/>
    <w:pitch w:val="variable"/>
    <w:sig w:usb0="E7002EFF" w:usb1="D200FDFF" w:usb2="0A246029" w:usb3="00000000" w:csb0="0000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7C597" w14:textId="77777777" w:rsidR="00FF383A" w:rsidRDefault="00FF383A">
      <w:pPr>
        <w:spacing w:line="240" w:lineRule="auto"/>
      </w:pPr>
      <w:r>
        <w:separator/>
      </w:r>
    </w:p>
  </w:footnote>
  <w:footnote w:type="continuationSeparator" w:id="0">
    <w:p w14:paraId="230157FB" w14:textId="77777777" w:rsidR="00FF383A" w:rsidRDefault="00FF383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FF383A" w14:paraId="7D6130A7" w14:textId="77777777">
      <w:sdt>
        <w:sdtPr>
          <w:id w:val="6002733"/>
          <w:placeholder>
            <w:docPart w:val="F37F11962F799F41993AE29BCD0F1EC6"/>
          </w:placeholder>
          <w:showingPlcHdr/>
        </w:sdtPr>
        <w:sdtEndPr/>
        <w:sdtContent>
          <w:tc>
            <w:tcPr>
              <w:tcW w:w="9288" w:type="dxa"/>
            </w:tcPr>
            <w:p w14:paraId="66D3EAD9" w14:textId="77777777" w:rsidR="00FF383A" w:rsidRDefault="00FF383A">
              <w:pPr>
                <w:pStyle w:val="Header"/>
              </w:pPr>
              <w:r>
                <w:t>Lorem Ipsum</w:t>
              </w:r>
            </w:p>
          </w:tc>
        </w:sdtContent>
      </w:sdt>
      <w:tc>
        <w:tcPr>
          <w:tcW w:w="1008" w:type="dxa"/>
        </w:tcPr>
        <w:p w14:paraId="6AE56504" w14:textId="77777777" w:rsidR="00FF383A" w:rsidRDefault="00FF383A">
          <w:pPr>
            <w:pStyle w:val="Header"/>
          </w:pPr>
          <w:r>
            <w:fldChar w:fldCharType="begin"/>
          </w:r>
          <w:r>
            <w:instrText xml:space="preserve"> page </w:instrText>
          </w:r>
          <w:r>
            <w:fldChar w:fldCharType="separate"/>
          </w:r>
          <w:r w:rsidR="009A417A">
            <w:rPr>
              <w:noProof/>
            </w:rPr>
            <w:t>4</w:t>
          </w:r>
          <w:r>
            <w:rPr>
              <w:noProof/>
            </w:rPr>
            <w:fldChar w:fldCharType="end"/>
          </w:r>
        </w:p>
      </w:tc>
    </w:tr>
  </w:tbl>
  <w:p w14:paraId="14946D95" w14:textId="77777777" w:rsidR="00FF383A" w:rsidRDefault="00FF38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1967F9"/>
    <w:multiLevelType w:val="multilevel"/>
    <w:tmpl w:val="2EC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E978F5"/>
    <w:multiLevelType w:val="multilevel"/>
    <w:tmpl w:val="2008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0F4711"/>
    <w:multiLevelType w:val="multilevel"/>
    <w:tmpl w:val="4102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8B0F33"/>
    <w:multiLevelType w:val="multilevel"/>
    <w:tmpl w:val="8D1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3638C4"/>
    <w:multiLevelType w:val="multilevel"/>
    <w:tmpl w:val="D0B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D333AD"/>
    <w:multiLevelType w:val="multilevel"/>
    <w:tmpl w:val="42F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C64D33"/>
    <w:multiLevelType w:val="multilevel"/>
    <w:tmpl w:val="A7F2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7C5DE9"/>
    <w:multiLevelType w:val="multilevel"/>
    <w:tmpl w:val="F116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82733F"/>
    <w:multiLevelType w:val="multilevel"/>
    <w:tmpl w:val="2BB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E03514"/>
    <w:multiLevelType w:val="multilevel"/>
    <w:tmpl w:val="080C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D91986"/>
    <w:multiLevelType w:val="multilevel"/>
    <w:tmpl w:val="BB5E7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2E461E"/>
    <w:multiLevelType w:val="multilevel"/>
    <w:tmpl w:val="4A1C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130B0A"/>
    <w:multiLevelType w:val="multilevel"/>
    <w:tmpl w:val="8344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2905D3"/>
    <w:multiLevelType w:val="multilevel"/>
    <w:tmpl w:val="526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2879CC"/>
    <w:multiLevelType w:val="multilevel"/>
    <w:tmpl w:val="952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24350F"/>
    <w:multiLevelType w:val="multilevel"/>
    <w:tmpl w:val="637C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C40AC8"/>
    <w:multiLevelType w:val="multilevel"/>
    <w:tmpl w:val="74D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395BBF"/>
    <w:multiLevelType w:val="multilevel"/>
    <w:tmpl w:val="09B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0211F0"/>
    <w:multiLevelType w:val="multilevel"/>
    <w:tmpl w:val="AB6A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5C7B1A"/>
    <w:multiLevelType w:val="multilevel"/>
    <w:tmpl w:val="CD36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5E4275"/>
    <w:multiLevelType w:val="multilevel"/>
    <w:tmpl w:val="804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477FFB"/>
    <w:multiLevelType w:val="multilevel"/>
    <w:tmpl w:val="4740B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B962D2"/>
    <w:multiLevelType w:val="multilevel"/>
    <w:tmpl w:val="C0F4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125831"/>
    <w:multiLevelType w:val="multilevel"/>
    <w:tmpl w:val="1E9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380AC3"/>
    <w:multiLevelType w:val="multilevel"/>
    <w:tmpl w:val="25E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B61A8D"/>
    <w:multiLevelType w:val="multilevel"/>
    <w:tmpl w:val="9EFC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A334E7"/>
    <w:multiLevelType w:val="multilevel"/>
    <w:tmpl w:val="88B8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5324B9"/>
    <w:multiLevelType w:val="multilevel"/>
    <w:tmpl w:val="FDA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D4558A"/>
    <w:multiLevelType w:val="multilevel"/>
    <w:tmpl w:val="A76C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33"/>
  </w:num>
  <w:num w:numId="13">
    <w:abstractNumId w:val="23"/>
  </w:num>
  <w:num w:numId="14">
    <w:abstractNumId w:val="34"/>
  </w:num>
  <w:num w:numId="15">
    <w:abstractNumId w:val="19"/>
  </w:num>
  <w:num w:numId="16">
    <w:abstractNumId w:val="28"/>
  </w:num>
  <w:num w:numId="17">
    <w:abstractNumId w:val="38"/>
  </w:num>
  <w:num w:numId="18">
    <w:abstractNumId w:val="32"/>
  </w:num>
  <w:num w:numId="19">
    <w:abstractNumId w:val="11"/>
  </w:num>
  <w:num w:numId="20">
    <w:abstractNumId w:val="27"/>
  </w:num>
  <w:num w:numId="21">
    <w:abstractNumId w:val="37"/>
  </w:num>
  <w:num w:numId="22">
    <w:abstractNumId w:val="14"/>
  </w:num>
  <w:num w:numId="23">
    <w:abstractNumId w:val="12"/>
  </w:num>
  <w:num w:numId="24">
    <w:abstractNumId w:val="13"/>
  </w:num>
  <w:num w:numId="25">
    <w:abstractNumId w:val="24"/>
  </w:num>
  <w:num w:numId="26">
    <w:abstractNumId w:val="36"/>
  </w:num>
  <w:num w:numId="27">
    <w:abstractNumId w:val="30"/>
  </w:num>
  <w:num w:numId="28">
    <w:abstractNumId w:val="26"/>
  </w:num>
  <w:num w:numId="29">
    <w:abstractNumId w:val="31"/>
  </w:num>
  <w:num w:numId="30">
    <w:abstractNumId w:val="17"/>
  </w:num>
  <w:num w:numId="31">
    <w:abstractNumId w:val="15"/>
  </w:num>
  <w:num w:numId="32">
    <w:abstractNumId w:val="10"/>
  </w:num>
  <w:num w:numId="33">
    <w:abstractNumId w:val="18"/>
  </w:num>
  <w:num w:numId="34">
    <w:abstractNumId w:val="21"/>
  </w:num>
  <w:num w:numId="35">
    <w:abstractNumId w:val="16"/>
  </w:num>
  <w:num w:numId="36">
    <w:abstractNumId w:val="29"/>
  </w:num>
  <w:num w:numId="37">
    <w:abstractNumId w:val="20"/>
  </w:num>
  <w:num w:numId="38">
    <w:abstractNumId w:val="25"/>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E4EF7"/>
    <w:rsid w:val="00047C33"/>
    <w:rsid w:val="000A178C"/>
    <w:rsid w:val="00186356"/>
    <w:rsid w:val="001A08F5"/>
    <w:rsid w:val="001F548C"/>
    <w:rsid w:val="002334E3"/>
    <w:rsid w:val="002E4EF7"/>
    <w:rsid w:val="00357D53"/>
    <w:rsid w:val="00413FE5"/>
    <w:rsid w:val="004A6C86"/>
    <w:rsid w:val="004E762D"/>
    <w:rsid w:val="00585B07"/>
    <w:rsid w:val="005862F5"/>
    <w:rsid w:val="005F32E7"/>
    <w:rsid w:val="00630885"/>
    <w:rsid w:val="00646654"/>
    <w:rsid w:val="0067648A"/>
    <w:rsid w:val="006E4AAC"/>
    <w:rsid w:val="00720F08"/>
    <w:rsid w:val="007734C1"/>
    <w:rsid w:val="00826C0F"/>
    <w:rsid w:val="00853929"/>
    <w:rsid w:val="00870D6D"/>
    <w:rsid w:val="008B5F46"/>
    <w:rsid w:val="008C3BAF"/>
    <w:rsid w:val="00963C13"/>
    <w:rsid w:val="009A417A"/>
    <w:rsid w:val="009B1F7C"/>
    <w:rsid w:val="009B7E12"/>
    <w:rsid w:val="009C20B8"/>
    <w:rsid w:val="00AB4292"/>
    <w:rsid w:val="00B03E77"/>
    <w:rsid w:val="00BE07EA"/>
    <w:rsid w:val="00CB4057"/>
    <w:rsid w:val="00CD7BC8"/>
    <w:rsid w:val="00D34D5C"/>
    <w:rsid w:val="00E5138A"/>
    <w:rsid w:val="00EA5FB3"/>
    <w:rsid w:val="00F00810"/>
    <w:rsid w:val="00F90518"/>
    <w:rsid w:val="00FB0429"/>
    <w:rsid w:val="00FF3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33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9B1F7C"/>
    <w:pPr>
      <w:tabs>
        <w:tab w:val="center" w:pos="4680"/>
        <w:tab w:val="right" w:pos="9360"/>
      </w:tabs>
      <w:spacing w:line="240" w:lineRule="auto"/>
    </w:pPr>
  </w:style>
  <w:style w:type="character" w:customStyle="1" w:styleId="FooterChar">
    <w:name w:val="Footer Char"/>
    <w:basedOn w:val="DefaultParagraphFont"/>
    <w:link w:val="Footer"/>
    <w:semiHidden/>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uiPriority w:val="99"/>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Strong">
    <w:name w:val="Strong"/>
    <w:basedOn w:val="DefaultParagraphFont"/>
    <w:uiPriority w:val="22"/>
    <w:qFormat/>
    <w:rsid w:val="002E4EF7"/>
    <w:rPr>
      <w:b/>
      <w:bCs/>
    </w:rPr>
  </w:style>
  <w:style w:type="paragraph" w:customStyle="1" w:styleId="1CF571F952B7FD4FB5CEA7D800B6B48E">
    <w:name w:val="1CF571F952B7FD4FB5CEA7D800B6B48E"/>
    <w:rsid w:val="002E4EF7"/>
    <w:rPr>
      <w:sz w:val="24"/>
      <w:szCs w:val="24"/>
      <w:lang w:eastAsia="ja-JP"/>
    </w:rPr>
  </w:style>
  <w:style w:type="character" w:styleId="Hyperlink">
    <w:name w:val="Hyperlink"/>
    <w:basedOn w:val="DefaultParagraphFont"/>
    <w:uiPriority w:val="99"/>
    <w:unhideWhenUsed/>
    <w:rsid w:val="00F00810"/>
    <w:rPr>
      <w:color w:val="50666E" w:themeColor="hyperlink"/>
      <w:u w:val="single"/>
    </w:rPr>
  </w:style>
  <w:style w:type="character" w:styleId="HTMLCode">
    <w:name w:val="HTML Code"/>
    <w:basedOn w:val="DefaultParagraphFont"/>
    <w:uiPriority w:val="99"/>
    <w:semiHidden/>
    <w:unhideWhenUsed/>
    <w:rsid w:val="00870D6D"/>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9B1F7C"/>
    <w:pPr>
      <w:tabs>
        <w:tab w:val="center" w:pos="4680"/>
        <w:tab w:val="right" w:pos="9360"/>
      </w:tabs>
      <w:spacing w:line="240" w:lineRule="auto"/>
    </w:pPr>
  </w:style>
  <w:style w:type="character" w:customStyle="1" w:styleId="FooterChar">
    <w:name w:val="Footer Char"/>
    <w:basedOn w:val="DefaultParagraphFont"/>
    <w:link w:val="Footer"/>
    <w:semiHidden/>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uiPriority w:val="99"/>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Strong">
    <w:name w:val="Strong"/>
    <w:basedOn w:val="DefaultParagraphFont"/>
    <w:uiPriority w:val="22"/>
    <w:qFormat/>
    <w:rsid w:val="002E4EF7"/>
    <w:rPr>
      <w:b/>
      <w:bCs/>
    </w:rPr>
  </w:style>
  <w:style w:type="paragraph" w:customStyle="1" w:styleId="1CF571F952B7FD4FB5CEA7D800B6B48E">
    <w:name w:val="1CF571F952B7FD4FB5CEA7D800B6B48E"/>
    <w:rsid w:val="002E4EF7"/>
    <w:rPr>
      <w:sz w:val="24"/>
      <w:szCs w:val="24"/>
      <w:lang w:eastAsia="ja-JP"/>
    </w:rPr>
  </w:style>
  <w:style w:type="character" w:styleId="Hyperlink">
    <w:name w:val="Hyperlink"/>
    <w:basedOn w:val="DefaultParagraphFont"/>
    <w:uiPriority w:val="99"/>
    <w:unhideWhenUsed/>
    <w:rsid w:val="00F00810"/>
    <w:rPr>
      <w:color w:val="50666E" w:themeColor="hyperlink"/>
      <w:u w:val="single"/>
    </w:rPr>
  </w:style>
  <w:style w:type="character" w:styleId="HTMLCode">
    <w:name w:val="HTML Code"/>
    <w:basedOn w:val="DefaultParagraphFont"/>
    <w:uiPriority w:val="99"/>
    <w:semiHidden/>
    <w:unhideWhenUsed/>
    <w:rsid w:val="00870D6D"/>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5096">
      <w:bodyDiv w:val="1"/>
      <w:marLeft w:val="0"/>
      <w:marRight w:val="0"/>
      <w:marTop w:val="0"/>
      <w:marBottom w:val="0"/>
      <w:divBdr>
        <w:top w:val="none" w:sz="0" w:space="0" w:color="auto"/>
        <w:left w:val="none" w:sz="0" w:space="0" w:color="auto"/>
        <w:bottom w:val="none" w:sz="0" w:space="0" w:color="auto"/>
        <w:right w:val="none" w:sz="0" w:space="0" w:color="auto"/>
      </w:divBdr>
      <w:divsChild>
        <w:div w:id="1002784566">
          <w:marLeft w:val="0"/>
          <w:marRight w:val="0"/>
          <w:marTop w:val="0"/>
          <w:marBottom w:val="0"/>
          <w:divBdr>
            <w:top w:val="none" w:sz="0" w:space="0" w:color="auto"/>
            <w:left w:val="none" w:sz="0" w:space="0" w:color="auto"/>
            <w:bottom w:val="none" w:sz="0" w:space="0" w:color="auto"/>
            <w:right w:val="none" w:sz="0" w:space="0" w:color="auto"/>
          </w:divBdr>
          <w:divsChild>
            <w:div w:id="753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5772">
      <w:bodyDiv w:val="1"/>
      <w:marLeft w:val="0"/>
      <w:marRight w:val="0"/>
      <w:marTop w:val="0"/>
      <w:marBottom w:val="0"/>
      <w:divBdr>
        <w:top w:val="none" w:sz="0" w:space="0" w:color="auto"/>
        <w:left w:val="none" w:sz="0" w:space="0" w:color="auto"/>
        <w:bottom w:val="none" w:sz="0" w:space="0" w:color="auto"/>
        <w:right w:val="none" w:sz="0" w:space="0" w:color="auto"/>
      </w:divBdr>
    </w:div>
    <w:div w:id="216745227">
      <w:bodyDiv w:val="1"/>
      <w:marLeft w:val="0"/>
      <w:marRight w:val="0"/>
      <w:marTop w:val="0"/>
      <w:marBottom w:val="0"/>
      <w:divBdr>
        <w:top w:val="none" w:sz="0" w:space="0" w:color="auto"/>
        <w:left w:val="none" w:sz="0" w:space="0" w:color="auto"/>
        <w:bottom w:val="none" w:sz="0" w:space="0" w:color="auto"/>
        <w:right w:val="none" w:sz="0" w:space="0" w:color="auto"/>
      </w:divBdr>
    </w:div>
    <w:div w:id="238102700">
      <w:bodyDiv w:val="1"/>
      <w:marLeft w:val="0"/>
      <w:marRight w:val="0"/>
      <w:marTop w:val="0"/>
      <w:marBottom w:val="0"/>
      <w:divBdr>
        <w:top w:val="none" w:sz="0" w:space="0" w:color="auto"/>
        <w:left w:val="none" w:sz="0" w:space="0" w:color="auto"/>
        <w:bottom w:val="none" w:sz="0" w:space="0" w:color="auto"/>
        <w:right w:val="none" w:sz="0" w:space="0" w:color="auto"/>
      </w:divBdr>
    </w:div>
    <w:div w:id="287047930">
      <w:bodyDiv w:val="1"/>
      <w:marLeft w:val="0"/>
      <w:marRight w:val="0"/>
      <w:marTop w:val="0"/>
      <w:marBottom w:val="0"/>
      <w:divBdr>
        <w:top w:val="none" w:sz="0" w:space="0" w:color="auto"/>
        <w:left w:val="none" w:sz="0" w:space="0" w:color="auto"/>
        <w:bottom w:val="none" w:sz="0" w:space="0" w:color="auto"/>
        <w:right w:val="none" w:sz="0" w:space="0" w:color="auto"/>
      </w:divBdr>
      <w:divsChild>
        <w:div w:id="1024399255">
          <w:marLeft w:val="0"/>
          <w:marRight w:val="0"/>
          <w:marTop w:val="0"/>
          <w:marBottom w:val="0"/>
          <w:divBdr>
            <w:top w:val="none" w:sz="0" w:space="0" w:color="auto"/>
            <w:left w:val="none" w:sz="0" w:space="0" w:color="auto"/>
            <w:bottom w:val="none" w:sz="0" w:space="0" w:color="auto"/>
            <w:right w:val="none" w:sz="0" w:space="0" w:color="auto"/>
          </w:divBdr>
          <w:divsChild>
            <w:div w:id="1532765201">
              <w:marLeft w:val="0"/>
              <w:marRight w:val="0"/>
              <w:marTop w:val="0"/>
              <w:marBottom w:val="0"/>
              <w:divBdr>
                <w:top w:val="none" w:sz="0" w:space="0" w:color="auto"/>
                <w:left w:val="none" w:sz="0" w:space="0" w:color="auto"/>
                <w:bottom w:val="none" w:sz="0" w:space="0" w:color="auto"/>
                <w:right w:val="none" w:sz="0" w:space="0" w:color="auto"/>
              </w:divBdr>
              <w:divsChild>
                <w:div w:id="18658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56474">
      <w:bodyDiv w:val="1"/>
      <w:marLeft w:val="0"/>
      <w:marRight w:val="0"/>
      <w:marTop w:val="0"/>
      <w:marBottom w:val="0"/>
      <w:divBdr>
        <w:top w:val="none" w:sz="0" w:space="0" w:color="auto"/>
        <w:left w:val="none" w:sz="0" w:space="0" w:color="auto"/>
        <w:bottom w:val="none" w:sz="0" w:space="0" w:color="auto"/>
        <w:right w:val="none" w:sz="0" w:space="0" w:color="auto"/>
      </w:divBdr>
    </w:div>
    <w:div w:id="349797694">
      <w:bodyDiv w:val="1"/>
      <w:marLeft w:val="0"/>
      <w:marRight w:val="0"/>
      <w:marTop w:val="0"/>
      <w:marBottom w:val="0"/>
      <w:divBdr>
        <w:top w:val="none" w:sz="0" w:space="0" w:color="auto"/>
        <w:left w:val="none" w:sz="0" w:space="0" w:color="auto"/>
        <w:bottom w:val="none" w:sz="0" w:space="0" w:color="auto"/>
        <w:right w:val="none" w:sz="0" w:space="0" w:color="auto"/>
      </w:divBdr>
      <w:divsChild>
        <w:div w:id="1497568695">
          <w:marLeft w:val="0"/>
          <w:marRight w:val="0"/>
          <w:marTop w:val="0"/>
          <w:marBottom w:val="0"/>
          <w:divBdr>
            <w:top w:val="none" w:sz="0" w:space="0" w:color="auto"/>
            <w:left w:val="none" w:sz="0" w:space="0" w:color="auto"/>
            <w:bottom w:val="none" w:sz="0" w:space="0" w:color="auto"/>
            <w:right w:val="none" w:sz="0" w:space="0" w:color="auto"/>
          </w:divBdr>
        </w:div>
      </w:divsChild>
    </w:div>
    <w:div w:id="396786270">
      <w:bodyDiv w:val="1"/>
      <w:marLeft w:val="0"/>
      <w:marRight w:val="0"/>
      <w:marTop w:val="0"/>
      <w:marBottom w:val="0"/>
      <w:divBdr>
        <w:top w:val="none" w:sz="0" w:space="0" w:color="auto"/>
        <w:left w:val="none" w:sz="0" w:space="0" w:color="auto"/>
        <w:bottom w:val="none" w:sz="0" w:space="0" w:color="auto"/>
        <w:right w:val="none" w:sz="0" w:space="0" w:color="auto"/>
      </w:divBdr>
    </w:div>
    <w:div w:id="433600918">
      <w:bodyDiv w:val="1"/>
      <w:marLeft w:val="0"/>
      <w:marRight w:val="0"/>
      <w:marTop w:val="0"/>
      <w:marBottom w:val="0"/>
      <w:divBdr>
        <w:top w:val="none" w:sz="0" w:space="0" w:color="auto"/>
        <w:left w:val="none" w:sz="0" w:space="0" w:color="auto"/>
        <w:bottom w:val="none" w:sz="0" w:space="0" w:color="auto"/>
        <w:right w:val="none" w:sz="0" w:space="0" w:color="auto"/>
      </w:divBdr>
      <w:divsChild>
        <w:div w:id="1027372912">
          <w:marLeft w:val="0"/>
          <w:marRight w:val="0"/>
          <w:marTop w:val="0"/>
          <w:marBottom w:val="0"/>
          <w:divBdr>
            <w:top w:val="none" w:sz="0" w:space="0" w:color="auto"/>
            <w:left w:val="none" w:sz="0" w:space="0" w:color="auto"/>
            <w:bottom w:val="none" w:sz="0" w:space="0" w:color="auto"/>
            <w:right w:val="none" w:sz="0" w:space="0" w:color="auto"/>
          </w:divBdr>
          <w:divsChild>
            <w:div w:id="599723734">
              <w:marLeft w:val="0"/>
              <w:marRight w:val="0"/>
              <w:marTop w:val="0"/>
              <w:marBottom w:val="0"/>
              <w:divBdr>
                <w:top w:val="none" w:sz="0" w:space="0" w:color="auto"/>
                <w:left w:val="none" w:sz="0" w:space="0" w:color="auto"/>
                <w:bottom w:val="none" w:sz="0" w:space="0" w:color="auto"/>
                <w:right w:val="none" w:sz="0" w:space="0" w:color="auto"/>
              </w:divBdr>
              <w:divsChild>
                <w:div w:id="752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5632">
      <w:bodyDiv w:val="1"/>
      <w:marLeft w:val="0"/>
      <w:marRight w:val="0"/>
      <w:marTop w:val="0"/>
      <w:marBottom w:val="0"/>
      <w:divBdr>
        <w:top w:val="none" w:sz="0" w:space="0" w:color="auto"/>
        <w:left w:val="none" w:sz="0" w:space="0" w:color="auto"/>
        <w:bottom w:val="none" w:sz="0" w:space="0" w:color="auto"/>
        <w:right w:val="none" w:sz="0" w:space="0" w:color="auto"/>
      </w:divBdr>
    </w:div>
    <w:div w:id="607780932">
      <w:bodyDiv w:val="1"/>
      <w:marLeft w:val="0"/>
      <w:marRight w:val="0"/>
      <w:marTop w:val="0"/>
      <w:marBottom w:val="0"/>
      <w:divBdr>
        <w:top w:val="none" w:sz="0" w:space="0" w:color="auto"/>
        <w:left w:val="none" w:sz="0" w:space="0" w:color="auto"/>
        <w:bottom w:val="none" w:sz="0" w:space="0" w:color="auto"/>
        <w:right w:val="none" w:sz="0" w:space="0" w:color="auto"/>
      </w:divBdr>
    </w:div>
    <w:div w:id="759106278">
      <w:bodyDiv w:val="1"/>
      <w:marLeft w:val="0"/>
      <w:marRight w:val="0"/>
      <w:marTop w:val="0"/>
      <w:marBottom w:val="0"/>
      <w:divBdr>
        <w:top w:val="none" w:sz="0" w:space="0" w:color="auto"/>
        <w:left w:val="none" w:sz="0" w:space="0" w:color="auto"/>
        <w:bottom w:val="none" w:sz="0" w:space="0" w:color="auto"/>
        <w:right w:val="none" w:sz="0" w:space="0" w:color="auto"/>
      </w:divBdr>
    </w:div>
    <w:div w:id="805196132">
      <w:bodyDiv w:val="1"/>
      <w:marLeft w:val="0"/>
      <w:marRight w:val="0"/>
      <w:marTop w:val="0"/>
      <w:marBottom w:val="0"/>
      <w:divBdr>
        <w:top w:val="none" w:sz="0" w:space="0" w:color="auto"/>
        <w:left w:val="none" w:sz="0" w:space="0" w:color="auto"/>
        <w:bottom w:val="none" w:sz="0" w:space="0" w:color="auto"/>
        <w:right w:val="none" w:sz="0" w:space="0" w:color="auto"/>
      </w:divBdr>
    </w:div>
    <w:div w:id="865411041">
      <w:bodyDiv w:val="1"/>
      <w:marLeft w:val="0"/>
      <w:marRight w:val="0"/>
      <w:marTop w:val="0"/>
      <w:marBottom w:val="0"/>
      <w:divBdr>
        <w:top w:val="none" w:sz="0" w:space="0" w:color="auto"/>
        <w:left w:val="none" w:sz="0" w:space="0" w:color="auto"/>
        <w:bottom w:val="none" w:sz="0" w:space="0" w:color="auto"/>
        <w:right w:val="none" w:sz="0" w:space="0" w:color="auto"/>
      </w:divBdr>
    </w:div>
    <w:div w:id="900408274">
      <w:bodyDiv w:val="1"/>
      <w:marLeft w:val="0"/>
      <w:marRight w:val="0"/>
      <w:marTop w:val="0"/>
      <w:marBottom w:val="0"/>
      <w:divBdr>
        <w:top w:val="none" w:sz="0" w:space="0" w:color="auto"/>
        <w:left w:val="none" w:sz="0" w:space="0" w:color="auto"/>
        <w:bottom w:val="none" w:sz="0" w:space="0" w:color="auto"/>
        <w:right w:val="none" w:sz="0" w:space="0" w:color="auto"/>
      </w:divBdr>
    </w:div>
    <w:div w:id="1032536053">
      <w:bodyDiv w:val="1"/>
      <w:marLeft w:val="0"/>
      <w:marRight w:val="0"/>
      <w:marTop w:val="0"/>
      <w:marBottom w:val="0"/>
      <w:divBdr>
        <w:top w:val="none" w:sz="0" w:space="0" w:color="auto"/>
        <w:left w:val="none" w:sz="0" w:space="0" w:color="auto"/>
        <w:bottom w:val="none" w:sz="0" w:space="0" w:color="auto"/>
        <w:right w:val="none" w:sz="0" w:space="0" w:color="auto"/>
      </w:divBdr>
    </w:div>
    <w:div w:id="1098334523">
      <w:bodyDiv w:val="1"/>
      <w:marLeft w:val="0"/>
      <w:marRight w:val="0"/>
      <w:marTop w:val="0"/>
      <w:marBottom w:val="0"/>
      <w:divBdr>
        <w:top w:val="none" w:sz="0" w:space="0" w:color="auto"/>
        <w:left w:val="none" w:sz="0" w:space="0" w:color="auto"/>
        <w:bottom w:val="none" w:sz="0" w:space="0" w:color="auto"/>
        <w:right w:val="none" w:sz="0" w:space="0" w:color="auto"/>
      </w:divBdr>
    </w:div>
    <w:div w:id="1121462799">
      <w:bodyDiv w:val="1"/>
      <w:marLeft w:val="0"/>
      <w:marRight w:val="0"/>
      <w:marTop w:val="0"/>
      <w:marBottom w:val="0"/>
      <w:divBdr>
        <w:top w:val="none" w:sz="0" w:space="0" w:color="auto"/>
        <w:left w:val="none" w:sz="0" w:space="0" w:color="auto"/>
        <w:bottom w:val="none" w:sz="0" w:space="0" w:color="auto"/>
        <w:right w:val="none" w:sz="0" w:space="0" w:color="auto"/>
      </w:divBdr>
    </w:div>
    <w:div w:id="1141844798">
      <w:bodyDiv w:val="1"/>
      <w:marLeft w:val="0"/>
      <w:marRight w:val="0"/>
      <w:marTop w:val="0"/>
      <w:marBottom w:val="0"/>
      <w:divBdr>
        <w:top w:val="none" w:sz="0" w:space="0" w:color="auto"/>
        <w:left w:val="none" w:sz="0" w:space="0" w:color="auto"/>
        <w:bottom w:val="none" w:sz="0" w:space="0" w:color="auto"/>
        <w:right w:val="none" w:sz="0" w:space="0" w:color="auto"/>
      </w:divBdr>
    </w:div>
    <w:div w:id="1143081379">
      <w:bodyDiv w:val="1"/>
      <w:marLeft w:val="0"/>
      <w:marRight w:val="0"/>
      <w:marTop w:val="0"/>
      <w:marBottom w:val="0"/>
      <w:divBdr>
        <w:top w:val="none" w:sz="0" w:space="0" w:color="auto"/>
        <w:left w:val="none" w:sz="0" w:space="0" w:color="auto"/>
        <w:bottom w:val="none" w:sz="0" w:space="0" w:color="auto"/>
        <w:right w:val="none" w:sz="0" w:space="0" w:color="auto"/>
      </w:divBdr>
    </w:div>
    <w:div w:id="1160656692">
      <w:bodyDiv w:val="1"/>
      <w:marLeft w:val="0"/>
      <w:marRight w:val="0"/>
      <w:marTop w:val="0"/>
      <w:marBottom w:val="0"/>
      <w:divBdr>
        <w:top w:val="none" w:sz="0" w:space="0" w:color="auto"/>
        <w:left w:val="none" w:sz="0" w:space="0" w:color="auto"/>
        <w:bottom w:val="none" w:sz="0" w:space="0" w:color="auto"/>
        <w:right w:val="none" w:sz="0" w:space="0" w:color="auto"/>
      </w:divBdr>
    </w:div>
    <w:div w:id="1168984799">
      <w:bodyDiv w:val="1"/>
      <w:marLeft w:val="0"/>
      <w:marRight w:val="0"/>
      <w:marTop w:val="0"/>
      <w:marBottom w:val="0"/>
      <w:divBdr>
        <w:top w:val="none" w:sz="0" w:space="0" w:color="auto"/>
        <w:left w:val="none" w:sz="0" w:space="0" w:color="auto"/>
        <w:bottom w:val="none" w:sz="0" w:space="0" w:color="auto"/>
        <w:right w:val="none" w:sz="0" w:space="0" w:color="auto"/>
      </w:divBdr>
    </w:div>
    <w:div w:id="1200514461">
      <w:bodyDiv w:val="1"/>
      <w:marLeft w:val="0"/>
      <w:marRight w:val="0"/>
      <w:marTop w:val="0"/>
      <w:marBottom w:val="0"/>
      <w:divBdr>
        <w:top w:val="none" w:sz="0" w:space="0" w:color="auto"/>
        <w:left w:val="none" w:sz="0" w:space="0" w:color="auto"/>
        <w:bottom w:val="none" w:sz="0" w:space="0" w:color="auto"/>
        <w:right w:val="none" w:sz="0" w:space="0" w:color="auto"/>
      </w:divBdr>
    </w:div>
    <w:div w:id="1273901231">
      <w:bodyDiv w:val="1"/>
      <w:marLeft w:val="0"/>
      <w:marRight w:val="0"/>
      <w:marTop w:val="0"/>
      <w:marBottom w:val="0"/>
      <w:divBdr>
        <w:top w:val="none" w:sz="0" w:space="0" w:color="auto"/>
        <w:left w:val="none" w:sz="0" w:space="0" w:color="auto"/>
        <w:bottom w:val="none" w:sz="0" w:space="0" w:color="auto"/>
        <w:right w:val="none" w:sz="0" w:space="0" w:color="auto"/>
      </w:divBdr>
      <w:divsChild>
        <w:div w:id="1236479065">
          <w:marLeft w:val="0"/>
          <w:marRight w:val="0"/>
          <w:marTop w:val="0"/>
          <w:marBottom w:val="0"/>
          <w:divBdr>
            <w:top w:val="none" w:sz="0" w:space="0" w:color="auto"/>
            <w:left w:val="none" w:sz="0" w:space="0" w:color="auto"/>
            <w:bottom w:val="none" w:sz="0" w:space="0" w:color="auto"/>
            <w:right w:val="none" w:sz="0" w:space="0" w:color="auto"/>
          </w:divBdr>
          <w:divsChild>
            <w:div w:id="1385642717">
              <w:marLeft w:val="0"/>
              <w:marRight w:val="0"/>
              <w:marTop w:val="0"/>
              <w:marBottom w:val="0"/>
              <w:divBdr>
                <w:top w:val="none" w:sz="0" w:space="0" w:color="auto"/>
                <w:left w:val="none" w:sz="0" w:space="0" w:color="auto"/>
                <w:bottom w:val="none" w:sz="0" w:space="0" w:color="auto"/>
                <w:right w:val="none" w:sz="0" w:space="0" w:color="auto"/>
              </w:divBdr>
              <w:divsChild>
                <w:div w:id="474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6322">
      <w:bodyDiv w:val="1"/>
      <w:marLeft w:val="0"/>
      <w:marRight w:val="0"/>
      <w:marTop w:val="0"/>
      <w:marBottom w:val="0"/>
      <w:divBdr>
        <w:top w:val="none" w:sz="0" w:space="0" w:color="auto"/>
        <w:left w:val="none" w:sz="0" w:space="0" w:color="auto"/>
        <w:bottom w:val="none" w:sz="0" w:space="0" w:color="auto"/>
        <w:right w:val="none" w:sz="0" w:space="0" w:color="auto"/>
      </w:divBdr>
    </w:div>
    <w:div w:id="1388188375">
      <w:bodyDiv w:val="1"/>
      <w:marLeft w:val="0"/>
      <w:marRight w:val="0"/>
      <w:marTop w:val="0"/>
      <w:marBottom w:val="0"/>
      <w:divBdr>
        <w:top w:val="none" w:sz="0" w:space="0" w:color="auto"/>
        <w:left w:val="none" w:sz="0" w:space="0" w:color="auto"/>
        <w:bottom w:val="none" w:sz="0" w:space="0" w:color="auto"/>
        <w:right w:val="none" w:sz="0" w:space="0" w:color="auto"/>
      </w:divBdr>
    </w:div>
    <w:div w:id="1517621891">
      <w:bodyDiv w:val="1"/>
      <w:marLeft w:val="0"/>
      <w:marRight w:val="0"/>
      <w:marTop w:val="0"/>
      <w:marBottom w:val="0"/>
      <w:divBdr>
        <w:top w:val="none" w:sz="0" w:space="0" w:color="auto"/>
        <w:left w:val="none" w:sz="0" w:space="0" w:color="auto"/>
        <w:bottom w:val="none" w:sz="0" w:space="0" w:color="auto"/>
        <w:right w:val="none" w:sz="0" w:space="0" w:color="auto"/>
      </w:divBdr>
      <w:divsChild>
        <w:div w:id="2102220156">
          <w:marLeft w:val="0"/>
          <w:marRight w:val="0"/>
          <w:marTop w:val="0"/>
          <w:marBottom w:val="0"/>
          <w:divBdr>
            <w:top w:val="none" w:sz="0" w:space="0" w:color="auto"/>
            <w:left w:val="none" w:sz="0" w:space="0" w:color="auto"/>
            <w:bottom w:val="none" w:sz="0" w:space="0" w:color="auto"/>
            <w:right w:val="none" w:sz="0" w:space="0" w:color="auto"/>
          </w:divBdr>
          <w:divsChild>
            <w:div w:id="878275071">
              <w:marLeft w:val="0"/>
              <w:marRight w:val="0"/>
              <w:marTop w:val="0"/>
              <w:marBottom w:val="0"/>
              <w:divBdr>
                <w:top w:val="none" w:sz="0" w:space="0" w:color="auto"/>
                <w:left w:val="none" w:sz="0" w:space="0" w:color="auto"/>
                <w:bottom w:val="none" w:sz="0" w:space="0" w:color="auto"/>
                <w:right w:val="none" w:sz="0" w:space="0" w:color="auto"/>
              </w:divBdr>
              <w:divsChild>
                <w:div w:id="6674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3207">
      <w:bodyDiv w:val="1"/>
      <w:marLeft w:val="0"/>
      <w:marRight w:val="0"/>
      <w:marTop w:val="0"/>
      <w:marBottom w:val="0"/>
      <w:divBdr>
        <w:top w:val="none" w:sz="0" w:space="0" w:color="auto"/>
        <w:left w:val="none" w:sz="0" w:space="0" w:color="auto"/>
        <w:bottom w:val="none" w:sz="0" w:space="0" w:color="auto"/>
        <w:right w:val="none" w:sz="0" w:space="0" w:color="auto"/>
      </w:divBdr>
    </w:div>
    <w:div w:id="1701273518">
      <w:bodyDiv w:val="1"/>
      <w:marLeft w:val="0"/>
      <w:marRight w:val="0"/>
      <w:marTop w:val="0"/>
      <w:marBottom w:val="0"/>
      <w:divBdr>
        <w:top w:val="none" w:sz="0" w:space="0" w:color="auto"/>
        <w:left w:val="none" w:sz="0" w:space="0" w:color="auto"/>
        <w:bottom w:val="none" w:sz="0" w:space="0" w:color="auto"/>
        <w:right w:val="none" w:sz="0" w:space="0" w:color="auto"/>
      </w:divBdr>
      <w:divsChild>
        <w:div w:id="2145997582">
          <w:marLeft w:val="0"/>
          <w:marRight w:val="0"/>
          <w:marTop w:val="0"/>
          <w:marBottom w:val="0"/>
          <w:divBdr>
            <w:top w:val="none" w:sz="0" w:space="0" w:color="auto"/>
            <w:left w:val="none" w:sz="0" w:space="0" w:color="auto"/>
            <w:bottom w:val="none" w:sz="0" w:space="0" w:color="auto"/>
            <w:right w:val="none" w:sz="0" w:space="0" w:color="auto"/>
          </w:divBdr>
          <w:divsChild>
            <w:div w:id="686753205">
              <w:marLeft w:val="0"/>
              <w:marRight w:val="0"/>
              <w:marTop w:val="0"/>
              <w:marBottom w:val="0"/>
              <w:divBdr>
                <w:top w:val="none" w:sz="0" w:space="0" w:color="auto"/>
                <w:left w:val="none" w:sz="0" w:space="0" w:color="auto"/>
                <w:bottom w:val="none" w:sz="0" w:space="0" w:color="auto"/>
                <w:right w:val="none" w:sz="0" w:space="0" w:color="auto"/>
              </w:divBdr>
              <w:divsChild>
                <w:div w:id="21472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6814">
      <w:bodyDiv w:val="1"/>
      <w:marLeft w:val="0"/>
      <w:marRight w:val="0"/>
      <w:marTop w:val="0"/>
      <w:marBottom w:val="0"/>
      <w:divBdr>
        <w:top w:val="none" w:sz="0" w:space="0" w:color="auto"/>
        <w:left w:val="none" w:sz="0" w:space="0" w:color="auto"/>
        <w:bottom w:val="none" w:sz="0" w:space="0" w:color="auto"/>
        <w:right w:val="none" w:sz="0" w:space="0" w:color="auto"/>
      </w:divBdr>
    </w:div>
    <w:div w:id="1746535804">
      <w:bodyDiv w:val="1"/>
      <w:marLeft w:val="0"/>
      <w:marRight w:val="0"/>
      <w:marTop w:val="0"/>
      <w:marBottom w:val="0"/>
      <w:divBdr>
        <w:top w:val="none" w:sz="0" w:space="0" w:color="auto"/>
        <w:left w:val="none" w:sz="0" w:space="0" w:color="auto"/>
        <w:bottom w:val="none" w:sz="0" w:space="0" w:color="auto"/>
        <w:right w:val="none" w:sz="0" w:space="0" w:color="auto"/>
      </w:divBdr>
    </w:div>
    <w:div w:id="1965114511">
      <w:bodyDiv w:val="1"/>
      <w:marLeft w:val="0"/>
      <w:marRight w:val="0"/>
      <w:marTop w:val="0"/>
      <w:marBottom w:val="0"/>
      <w:divBdr>
        <w:top w:val="none" w:sz="0" w:space="0" w:color="auto"/>
        <w:left w:val="none" w:sz="0" w:space="0" w:color="auto"/>
        <w:bottom w:val="none" w:sz="0" w:space="0" w:color="auto"/>
        <w:right w:val="none" w:sz="0" w:space="0" w:color="auto"/>
      </w:divBdr>
    </w:div>
    <w:div w:id="2069255436">
      <w:bodyDiv w:val="1"/>
      <w:marLeft w:val="0"/>
      <w:marRight w:val="0"/>
      <w:marTop w:val="0"/>
      <w:marBottom w:val="0"/>
      <w:divBdr>
        <w:top w:val="none" w:sz="0" w:space="0" w:color="auto"/>
        <w:left w:val="none" w:sz="0" w:space="0" w:color="auto"/>
        <w:bottom w:val="none" w:sz="0" w:space="0" w:color="auto"/>
        <w:right w:val="none" w:sz="0" w:space="0" w:color="auto"/>
      </w:divBdr>
      <w:divsChild>
        <w:div w:id="1083143215">
          <w:marLeft w:val="0"/>
          <w:marRight w:val="0"/>
          <w:marTop w:val="0"/>
          <w:marBottom w:val="0"/>
          <w:divBdr>
            <w:top w:val="none" w:sz="0" w:space="0" w:color="auto"/>
            <w:left w:val="none" w:sz="0" w:space="0" w:color="auto"/>
            <w:bottom w:val="none" w:sz="0" w:space="0" w:color="auto"/>
            <w:right w:val="none" w:sz="0" w:space="0" w:color="auto"/>
          </w:divBdr>
          <w:divsChild>
            <w:div w:id="1075476844">
              <w:marLeft w:val="0"/>
              <w:marRight w:val="0"/>
              <w:marTop w:val="0"/>
              <w:marBottom w:val="0"/>
              <w:divBdr>
                <w:top w:val="none" w:sz="0" w:space="0" w:color="auto"/>
                <w:left w:val="none" w:sz="0" w:space="0" w:color="auto"/>
                <w:bottom w:val="none" w:sz="0" w:space="0" w:color="auto"/>
                <w:right w:val="none" w:sz="0" w:space="0" w:color="auto"/>
              </w:divBdr>
              <w:divsChild>
                <w:div w:id="7776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github.com/valyala/fasthttp"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Untitle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C2174C495D9546ACC8A33F5EDE1996"/>
        <w:category>
          <w:name w:val="General"/>
          <w:gallery w:val="placeholder"/>
        </w:category>
        <w:types>
          <w:type w:val="bbPlcHdr"/>
        </w:types>
        <w:behaviors>
          <w:behavior w:val="content"/>
        </w:behaviors>
        <w:guid w:val="{15B08F54-1EDB-9E44-96A3-6FE2602C28FE}"/>
      </w:docPartPr>
      <w:docPartBody>
        <w:p w:rsidR="008F29F0" w:rsidRDefault="008F29F0">
          <w:pPr>
            <w:pStyle w:val="49C2174C495D9546ACC8A33F5EDE1996"/>
          </w:pPr>
          <w:r>
            <w:t>Lorem Ipsum</w:t>
          </w:r>
        </w:p>
      </w:docPartBody>
    </w:docPart>
    <w:docPart>
      <w:docPartPr>
        <w:name w:val="D076DE94CDD7BD438886E8350ECBE7B9"/>
        <w:category>
          <w:name w:val="General"/>
          <w:gallery w:val="placeholder"/>
        </w:category>
        <w:types>
          <w:type w:val="bbPlcHdr"/>
        </w:types>
        <w:behaviors>
          <w:behavior w:val="content"/>
        </w:behaviors>
        <w:guid w:val="{FBE2B18C-78A1-A94F-BEBD-5A2B77BCEE57}"/>
      </w:docPartPr>
      <w:docPartBody>
        <w:p w:rsidR="008F29F0" w:rsidRDefault="008F29F0">
          <w:pPr>
            <w:pStyle w:val="D076DE94CDD7BD438886E8350ECBE7B9"/>
          </w:pPr>
          <w:r>
            <w:t>Praesent Tempor</w:t>
          </w:r>
        </w:p>
      </w:docPartBody>
    </w:docPart>
    <w:docPart>
      <w:docPartPr>
        <w:name w:val="E6ADEDB3D962104480219FD3BA0A50DE"/>
        <w:category>
          <w:name w:val="General"/>
          <w:gallery w:val="placeholder"/>
        </w:category>
        <w:types>
          <w:type w:val="bbPlcHdr"/>
        </w:types>
        <w:behaviors>
          <w:behavior w:val="content"/>
        </w:behaviors>
        <w:guid w:val="{DC0B0FB9-5559-F34F-9DF1-57827536D29A}"/>
      </w:docPartPr>
      <w:docPartBody>
        <w:p w:rsidR="008F29F0" w:rsidRDefault="008F29F0">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F29F0" w:rsidRDefault="008F29F0">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8F29F0" w:rsidRDefault="008F29F0">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8F29F0" w:rsidRDefault="008F29F0">
          <w:pPr>
            <w:pStyle w:val="E6ADEDB3D962104480219FD3BA0A50DE"/>
          </w:pPr>
          <w:r>
            <w:t xml:space="preserve">Mauris bibendum posuere mi. Donec pharetra risus sed lacus. Fusce rutrum magna eget sapien. Phasellus quis justo et velit hendrerit porta. In porta justo. Vivamus tempus magna et elit. </w:t>
          </w:r>
        </w:p>
      </w:docPartBody>
    </w:docPart>
    <w:docPart>
      <w:docPartPr>
        <w:name w:val="B1C065CFF09CDE4292D104C63B50A13D"/>
        <w:category>
          <w:name w:val="General"/>
          <w:gallery w:val="placeholder"/>
        </w:category>
        <w:types>
          <w:type w:val="bbPlcHdr"/>
        </w:types>
        <w:behaviors>
          <w:behavior w:val="content"/>
        </w:behaviors>
        <w:guid w:val="{2613334F-D084-6F48-A0A6-A80B906E9E56}"/>
      </w:docPartPr>
      <w:docPartBody>
        <w:p w:rsidR="008F29F0" w:rsidRDefault="008F29F0">
          <w:pPr>
            <w:pStyle w:val="B1C065CFF09CDE4292D104C63B50A13D"/>
          </w:pPr>
          <w:r>
            <w:t>Suspendisse Ipsum</w:t>
          </w:r>
        </w:p>
      </w:docPartBody>
    </w:docPart>
    <w:docPart>
      <w:docPartPr>
        <w:name w:val="CF8F589A5D784D4BB7407379459416F0"/>
        <w:category>
          <w:name w:val="General"/>
          <w:gallery w:val="placeholder"/>
        </w:category>
        <w:types>
          <w:type w:val="bbPlcHdr"/>
        </w:types>
        <w:behaviors>
          <w:behavior w:val="content"/>
        </w:behaviors>
        <w:guid w:val="{C6140EFE-517F-874B-A18A-B95FEF75F65B}"/>
      </w:docPartPr>
      <w:docPartBody>
        <w:p w:rsidR="008F29F0" w:rsidRDefault="008F29F0">
          <w:pPr>
            <w:pStyle w:val="CF8F589A5D784D4BB7407379459416F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F37F11962F799F41993AE29BCD0F1EC6"/>
        <w:category>
          <w:name w:val="General"/>
          <w:gallery w:val="placeholder"/>
        </w:category>
        <w:types>
          <w:type w:val="bbPlcHdr"/>
        </w:types>
        <w:behaviors>
          <w:behavior w:val="content"/>
        </w:behaviors>
        <w:guid w:val="{557091FE-9CF1-A44D-8F96-90A7B63DC327}"/>
      </w:docPartPr>
      <w:docPartBody>
        <w:p w:rsidR="008F29F0" w:rsidRDefault="008F29F0">
          <w:pPr>
            <w:pStyle w:val="F37F11962F799F41993AE29BCD0F1EC6"/>
          </w:pPr>
          <w:r>
            <w:t>Lorem Ipsum</w:t>
          </w:r>
        </w:p>
      </w:docPartBody>
    </w:docPart>
    <w:docPart>
      <w:docPartPr>
        <w:name w:val="AEBE2A2AA00EE94C90A6719C40A4C0BD"/>
        <w:category>
          <w:name w:val="General"/>
          <w:gallery w:val="placeholder"/>
        </w:category>
        <w:types>
          <w:type w:val="bbPlcHdr"/>
        </w:types>
        <w:behaviors>
          <w:behavior w:val="content"/>
        </w:behaviors>
        <w:guid w:val="{5E315AB0-376B-3E41-804B-8A7A7003DCB8}"/>
      </w:docPartPr>
      <w:docPartBody>
        <w:p w:rsidR="008F29F0" w:rsidRDefault="008F29F0" w:rsidP="008F29F0">
          <w:pPr>
            <w:pStyle w:val="AEBE2A2AA00EE94C90A6719C40A4C0BD"/>
          </w:pPr>
          <w:r>
            <w:t>Sed quis libero</w:t>
          </w:r>
        </w:p>
      </w:docPartBody>
    </w:docPart>
    <w:docPart>
      <w:docPartPr>
        <w:name w:val="FD3A4B0F6607E34E83EB33F88D7D6E72"/>
        <w:category>
          <w:name w:val="General"/>
          <w:gallery w:val="placeholder"/>
        </w:category>
        <w:types>
          <w:type w:val="bbPlcHdr"/>
        </w:types>
        <w:behaviors>
          <w:behavior w:val="content"/>
        </w:behaviors>
        <w:guid w:val="{30F028C0-9D69-0244-88D9-7A5EEC55A1BC}"/>
      </w:docPartPr>
      <w:docPartBody>
        <w:p w:rsidR="008F29F0" w:rsidRDefault="008F29F0" w:rsidP="008F29F0">
          <w:pPr>
            <w:pStyle w:val="FD3A4B0F6607E34E83EB33F88D7D6E72"/>
          </w:pPr>
          <w:r>
            <w:t>Dolor Sit Amet</w:t>
          </w:r>
        </w:p>
      </w:docPartBody>
    </w:docPart>
    <w:docPart>
      <w:docPartPr>
        <w:name w:val="44EE3B9FBC1F5E4289B177BA626D23C1"/>
        <w:category>
          <w:name w:val="General"/>
          <w:gallery w:val="placeholder"/>
        </w:category>
        <w:types>
          <w:type w:val="bbPlcHdr"/>
        </w:types>
        <w:behaviors>
          <w:behavior w:val="content"/>
        </w:behaviors>
        <w:guid w:val="{A70294C9-2C45-4F48-BD59-87249606C8B8}"/>
      </w:docPartPr>
      <w:docPartBody>
        <w:p w:rsidR="008F29F0" w:rsidRDefault="008F29F0" w:rsidP="008F29F0">
          <w:pPr>
            <w:pStyle w:val="44EE3B9FBC1F5E4289B177BA626D23C1"/>
          </w:pPr>
          <w:r>
            <w:t>Donec pharetra</w:t>
          </w:r>
        </w:p>
      </w:docPartBody>
    </w:docPart>
    <w:docPart>
      <w:docPartPr>
        <w:name w:val="475C539F0312374586C8E9325C07890E"/>
        <w:category>
          <w:name w:val="General"/>
          <w:gallery w:val="placeholder"/>
        </w:category>
        <w:types>
          <w:type w:val="bbPlcHdr"/>
        </w:types>
        <w:behaviors>
          <w:behavior w:val="content"/>
        </w:behaviors>
        <w:guid w:val="{C2BAEFFF-E46C-C941-A62C-24F4A0C115BF}"/>
      </w:docPartPr>
      <w:docPartBody>
        <w:p w:rsidR="008F29F0" w:rsidRDefault="008F29F0" w:rsidP="008F29F0">
          <w:pPr>
            <w:pStyle w:val="475C539F0312374586C8E9325C07890E"/>
          </w:pPr>
          <w:r>
            <w:t>Donec feugiat lorem et odio.</w:t>
          </w:r>
        </w:p>
      </w:docPartBody>
    </w:docPart>
    <w:docPart>
      <w:docPartPr>
        <w:name w:val="9D0633EADBAC4F4B9DA6EE0C15172331"/>
        <w:category>
          <w:name w:val="General"/>
          <w:gallery w:val="placeholder"/>
        </w:category>
        <w:types>
          <w:type w:val="bbPlcHdr"/>
        </w:types>
        <w:behaviors>
          <w:behavior w:val="content"/>
        </w:behaviors>
        <w:guid w:val="{271393A0-6DBB-344F-985E-6F4D6A7401A0}"/>
      </w:docPartPr>
      <w:docPartBody>
        <w:p w:rsidR="008F29F0" w:rsidRDefault="008F29F0" w:rsidP="008F29F0">
          <w:pPr>
            <w:pStyle w:val="9D0633EADBAC4F4B9DA6EE0C15172331"/>
          </w:pPr>
          <w:r>
            <w:t>Nunc sit amet leo id augue tristique blandit</w:t>
          </w:r>
        </w:p>
      </w:docPartBody>
    </w:docPart>
    <w:docPart>
      <w:docPartPr>
        <w:name w:val="691AF4A85A03AB44BB8C7FB8F620ABB1"/>
        <w:category>
          <w:name w:val="General"/>
          <w:gallery w:val="placeholder"/>
        </w:category>
        <w:types>
          <w:type w:val="bbPlcHdr"/>
        </w:types>
        <w:behaviors>
          <w:behavior w:val="content"/>
        </w:behaviors>
        <w:guid w:val="{90268775-605F-9D49-A07A-82F4E337FB3C}"/>
      </w:docPartPr>
      <w:docPartBody>
        <w:p w:rsidR="008F29F0" w:rsidRDefault="008F29F0" w:rsidP="008F29F0">
          <w:pPr>
            <w:pStyle w:val="691AF4A85A03AB44BB8C7FB8F620ABB1"/>
          </w:pPr>
          <w:r>
            <w:t>Quisque dolor nulla, faucibus ac, interdum non, leo</w:t>
          </w:r>
        </w:p>
      </w:docPartBody>
    </w:docPart>
    <w:docPart>
      <w:docPartPr>
        <w:name w:val="D3484373879E154DB6B73CF62FF30AB5"/>
        <w:category>
          <w:name w:val="General"/>
          <w:gallery w:val="placeholder"/>
        </w:category>
        <w:types>
          <w:type w:val="bbPlcHdr"/>
        </w:types>
        <w:behaviors>
          <w:behavior w:val="content"/>
        </w:behaviors>
        <w:guid w:val="{CCA90735-A505-2E46-B8D6-37CF7F36182E}"/>
      </w:docPartPr>
      <w:docPartBody>
        <w:p w:rsidR="008F29F0" w:rsidRDefault="008F29F0" w:rsidP="008F29F0">
          <w:pPr>
            <w:pStyle w:val="D3484373879E154DB6B73CF62FF30AB5"/>
          </w:pPr>
          <w:r>
            <w:t>Vivamus hendrerit pharetra turpis</w:t>
          </w:r>
        </w:p>
      </w:docPartBody>
    </w:docPart>
    <w:docPart>
      <w:docPartPr>
        <w:name w:val="7D235CBB5E854A48996B67CAB9E99252"/>
        <w:category>
          <w:name w:val="General"/>
          <w:gallery w:val="placeholder"/>
        </w:category>
        <w:types>
          <w:type w:val="bbPlcHdr"/>
        </w:types>
        <w:behaviors>
          <w:behavior w:val="content"/>
        </w:behaviors>
        <w:guid w:val="{4E728B14-57B9-B948-8A3D-DA51E91508AD}"/>
      </w:docPartPr>
      <w:docPartBody>
        <w:p w:rsidR="008F29F0" w:rsidRDefault="008F29F0">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F29F0" w:rsidRDefault="008F29F0">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8F29F0" w:rsidRDefault="008F29F0">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8F29F0" w:rsidRDefault="008F29F0" w:rsidP="008F29F0">
          <w:pPr>
            <w:pStyle w:val="7D235CBB5E854A48996B67CAB9E99252"/>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ejaVu Sans">
    <w:panose1 w:val="020B0603030804020204"/>
    <w:charset w:val="00"/>
    <w:family w:val="auto"/>
    <w:pitch w:val="variable"/>
    <w:sig w:usb0="E7002EFF" w:usb1="D200FDFF" w:usb2="0A246029" w:usb3="00000000" w:csb0="0000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9F0"/>
    <w:rsid w:val="008F2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2174C495D9546ACC8A33F5EDE1996">
    <w:name w:val="49C2174C495D9546ACC8A33F5EDE1996"/>
  </w:style>
  <w:style w:type="paragraph" w:customStyle="1" w:styleId="D076DE94CDD7BD438886E8350ECBE7B9">
    <w:name w:val="D076DE94CDD7BD438886E8350ECBE7B9"/>
  </w:style>
  <w:style w:type="paragraph" w:styleId="BodyText">
    <w:name w:val="Body Text"/>
    <w:basedOn w:val="Normal"/>
    <w:link w:val="BodyTextChar"/>
    <w:rsid w:val="008F29F0"/>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8F29F0"/>
    <w:rPr>
      <w:rFonts w:eastAsiaTheme="minorHAnsi"/>
      <w:color w:val="404040" w:themeColor="text1" w:themeTint="BF"/>
      <w:sz w:val="20"/>
      <w:szCs w:val="22"/>
      <w:lang w:eastAsia="en-US"/>
    </w:rPr>
  </w:style>
  <w:style w:type="paragraph" w:customStyle="1" w:styleId="E6ADEDB3D962104480219FD3BA0A50DE">
    <w:name w:val="E6ADEDB3D962104480219FD3BA0A50DE"/>
  </w:style>
  <w:style w:type="paragraph" w:customStyle="1" w:styleId="B1C065CFF09CDE4292D104C63B50A13D">
    <w:name w:val="B1C065CFF09CDE4292D104C63B50A13D"/>
  </w:style>
  <w:style w:type="paragraph" w:customStyle="1" w:styleId="CF8F589A5D784D4BB7407379459416F0">
    <w:name w:val="CF8F589A5D784D4BB7407379459416F0"/>
  </w:style>
  <w:style w:type="paragraph" w:customStyle="1" w:styleId="1CF571F952B7FD4FB5CEA7D800B6B48E">
    <w:name w:val="1CF571F952B7FD4FB5CEA7D800B6B48E"/>
  </w:style>
  <w:style w:type="paragraph" w:customStyle="1" w:styleId="3F2CD47D93144348B8A748478B1FC474">
    <w:name w:val="3F2CD47D93144348B8A748478B1FC474"/>
  </w:style>
  <w:style w:type="paragraph" w:customStyle="1" w:styleId="27E8E32149DE254999C371907C1766F0">
    <w:name w:val="27E8E32149DE254999C371907C1766F0"/>
  </w:style>
  <w:style w:type="paragraph" w:customStyle="1" w:styleId="1CE1D420EAA4F346B21DDFD1052A676A">
    <w:name w:val="1CE1D420EAA4F346B21DDFD1052A676A"/>
  </w:style>
  <w:style w:type="paragraph" w:customStyle="1" w:styleId="043B2116D03029409CD1991353799FB6">
    <w:name w:val="043B2116D03029409CD1991353799FB6"/>
  </w:style>
  <w:style w:type="paragraph" w:customStyle="1" w:styleId="135D0A5F8B1E4B48B328654806337739">
    <w:name w:val="135D0A5F8B1E4B48B328654806337739"/>
  </w:style>
  <w:style w:type="paragraph" w:customStyle="1" w:styleId="ABCD0C204E050A42ADCEBAF94D2A6D2A">
    <w:name w:val="ABCD0C204E050A42ADCEBAF94D2A6D2A"/>
  </w:style>
  <w:style w:type="paragraph" w:customStyle="1" w:styleId="628E811FC2314E4D90D6F850850458B7">
    <w:name w:val="628E811FC2314E4D90D6F850850458B7"/>
  </w:style>
  <w:style w:type="paragraph" w:customStyle="1" w:styleId="EE1D3FC14E3A7F43AF89553A70151807">
    <w:name w:val="EE1D3FC14E3A7F43AF89553A70151807"/>
  </w:style>
  <w:style w:type="paragraph" w:customStyle="1" w:styleId="6C48760C3FFFF24BA92888B891D272C3">
    <w:name w:val="6C48760C3FFFF24BA92888B891D272C3"/>
  </w:style>
  <w:style w:type="paragraph" w:customStyle="1" w:styleId="5ED674BBC55E5B4493E893DA342E5247">
    <w:name w:val="5ED674BBC55E5B4493E893DA342E5247"/>
  </w:style>
  <w:style w:type="paragraph" w:customStyle="1" w:styleId="F37F11962F799F41993AE29BCD0F1EC6">
    <w:name w:val="F37F11962F799F41993AE29BCD0F1EC6"/>
  </w:style>
  <w:style w:type="paragraph" w:customStyle="1" w:styleId="AEBE2A2AA00EE94C90A6719C40A4C0BD">
    <w:name w:val="AEBE2A2AA00EE94C90A6719C40A4C0BD"/>
    <w:rsid w:val="008F29F0"/>
  </w:style>
  <w:style w:type="paragraph" w:customStyle="1" w:styleId="FD3A4B0F6607E34E83EB33F88D7D6E72">
    <w:name w:val="FD3A4B0F6607E34E83EB33F88D7D6E72"/>
    <w:rsid w:val="008F29F0"/>
  </w:style>
  <w:style w:type="paragraph" w:customStyle="1" w:styleId="44EE3B9FBC1F5E4289B177BA626D23C1">
    <w:name w:val="44EE3B9FBC1F5E4289B177BA626D23C1"/>
    <w:rsid w:val="008F29F0"/>
  </w:style>
  <w:style w:type="paragraph" w:customStyle="1" w:styleId="475C539F0312374586C8E9325C07890E">
    <w:name w:val="475C539F0312374586C8E9325C07890E"/>
    <w:rsid w:val="008F29F0"/>
  </w:style>
  <w:style w:type="paragraph" w:customStyle="1" w:styleId="9D0633EADBAC4F4B9DA6EE0C15172331">
    <w:name w:val="9D0633EADBAC4F4B9DA6EE0C15172331"/>
    <w:rsid w:val="008F29F0"/>
  </w:style>
  <w:style w:type="paragraph" w:customStyle="1" w:styleId="691AF4A85A03AB44BB8C7FB8F620ABB1">
    <w:name w:val="691AF4A85A03AB44BB8C7FB8F620ABB1"/>
    <w:rsid w:val="008F29F0"/>
  </w:style>
  <w:style w:type="paragraph" w:customStyle="1" w:styleId="D3484373879E154DB6B73CF62FF30AB5">
    <w:name w:val="D3484373879E154DB6B73CF62FF30AB5"/>
    <w:rsid w:val="008F29F0"/>
  </w:style>
  <w:style w:type="paragraph" w:customStyle="1" w:styleId="0BAFC08631BD1A4289B411D14DB2DC26">
    <w:name w:val="0BAFC08631BD1A4289B411D14DB2DC26"/>
    <w:rsid w:val="008F29F0"/>
  </w:style>
  <w:style w:type="paragraph" w:customStyle="1" w:styleId="73C4D73E4DE6C24CBC9CEF0A0CFFC0D7">
    <w:name w:val="73C4D73E4DE6C24CBC9CEF0A0CFFC0D7"/>
    <w:rsid w:val="008F29F0"/>
  </w:style>
  <w:style w:type="paragraph" w:customStyle="1" w:styleId="0A043719D28C6F4BB2F3DDFB698E3B4E">
    <w:name w:val="0A043719D28C6F4BB2F3DDFB698E3B4E"/>
    <w:rsid w:val="008F29F0"/>
  </w:style>
  <w:style w:type="paragraph" w:customStyle="1" w:styleId="9F233D884478B3488A08256C379FEFC8">
    <w:name w:val="9F233D884478B3488A08256C379FEFC8"/>
    <w:rsid w:val="008F29F0"/>
  </w:style>
  <w:style w:type="paragraph" w:customStyle="1" w:styleId="71F527CD35F2A142BF5B597908DC93E8">
    <w:name w:val="71F527CD35F2A142BF5B597908DC93E8"/>
    <w:rsid w:val="008F29F0"/>
  </w:style>
  <w:style w:type="paragraph" w:customStyle="1" w:styleId="95CC2B518FC0904DAED05EE839C70E86">
    <w:name w:val="95CC2B518FC0904DAED05EE839C70E86"/>
    <w:rsid w:val="008F29F0"/>
  </w:style>
  <w:style w:type="paragraph" w:customStyle="1" w:styleId="6FFA1972D7207443BA1DC8BFACBD12D0">
    <w:name w:val="6FFA1972D7207443BA1DC8BFACBD12D0"/>
    <w:rsid w:val="008F29F0"/>
  </w:style>
  <w:style w:type="paragraph" w:customStyle="1" w:styleId="B08718F70F07CC4A94C0833A90CF2AB7">
    <w:name w:val="B08718F70F07CC4A94C0833A90CF2AB7"/>
    <w:rsid w:val="008F29F0"/>
  </w:style>
  <w:style w:type="paragraph" w:customStyle="1" w:styleId="E2AC7EDA844F1B498E62A283D16655DE">
    <w:name w:val="E2AC7EDA844F1B498E62A283D16655DE"/>
    <w:rsid w:val="008F29F0"/>
  </w:style>
  <w:style w:type="paragraph" w:customStyle="1" w:styleId="A7C9353F4BEB0144ABE5BD774EE7DE36">
    <w:name w:val="A7C9353F4BEB0144ABE5BD774EE7DE36"/>
    <w:rsid w:val="008F29F0"/>
  </w:style>
  <w:style w:type="paragraph" w:customStyle="1" w:styleId="FF63CA8F312B2145A479D4E7E04E6EFB">
    <w:name w:val="FF63CA8F312B2145A479D4E7E04E6EFB"/>
    <w:rsid w:val="008F29F0"/>
  </w:style>
  <w:style w:type="paragraph" w:customStyle="1" w:styleId="757509E170C74249BD731A3B753AB212">
    <w:name w:val="757509E170C74249BD731A3B753AB212"/>
    <w:rsid w:val="008F29F0"/>
  </w:style>
  <w:style w:type="paragraph" w:customStyle="1" w:styleId="7D235CBB5E854A48996B67CAB9E99252">
    <w:name w:val="7D235CBB5E854A48996B67CAB9E99252"/>
    <w:rsid w:val="008F29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C2174C495D9546ACC8A33F5EDE1996">
    <w:name w:val="49C2174C495D9546ACC8A33F5EDE1996"/>
  </w:style>
  <w:style w:type="paragraph" w:customStyle="1" w:styleId="D076DE94CDD7BD438886E8350ECBE7B9">
    <w:name w:val="D076DE94CDD7BD438886E8350ECBE7B9"/>
  </w:style>
  <w:style w:type="paragraph" w:styleId="BodyText">
    <w:name w:val="Body Text"/>
    <w:basedOn w:val="Normal"/>
    <w:link w:val="BodyTextChar"/>
    <w:rsid w:val="008F29F0"/>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8F29F0"/>
    <w:rPr>
      <w:rFonts w:eastAsiaTheme="minorHAnsi"/>
      <w:color w:val="404040" w:themeColor="text1" w:themeTint="BF"/>
      <w:sz w:val="20"/>
      <w:szCs w:val="22"/>
      <w:lang w:eastAsia="en-US"/>
    </w:rPr>
  </w:style>
  <w:style w:type="paragraph" w:customStyle="1" w:styleId="E6ADEDB3D962104480219FD3BA0A50DE">
    <w:name w:val="E6ADEDB3D962104480219FD3BA0A50DE"/>
  </w:style>
  <w:style w:type="paragraph" w:customStyle="1" w:styleId="B1C065CFF09CDE4292D104C63B50A13D">
    <w:name w:val="B1C065CFF09CDE4292D104C63B50A13D"/>
  </w:style>
  <w:style w:type="paragraph" w:customStyle="1" w:styleId="CF8F589A5D784D4BB7407379459416F0">
    <w:name w:val="CF8F589A5D784D4BB7407379459416F0"/>
  </w:style>
  <w:style w:type="paragraph" w:customStyle="1" w:styleId="1CF571F952B7FD4FB5CEA7D800B6B48E">
    <w:name w:val="1CF571F952B7FD4FB5CEA7D800B6B48E"/>
  </w:style>
  <w:style w:type="paragraph" w:customStyle="1" w:styleId="3F2CD47D93144348B8A748478B1FC474">
    <w:name w:val="3F2CD47D93144348B8A748478B1FC474"/>
  </w:style>
  <w:style w:type="paragraph" w:customStyle="1" w:styleId="27E8E32149DE254999C371907C1766F0">
    <w:name w:val="27E8E32149DE254999C371907C1766F0"/>
  </w:style>
  <w:style w:type="paragraph" w:customStyle="1" w:styleId="1CE1D420EAA4F346B21DDFD1052A676A">
    <w:name w:val="1CE1D420EAA4F346B21DDFD1052A676A"/>
  </w:style>
  <w:style w:type="paragraph" w:customStyle="1" w:styleId="043B2116D03029409CD1991353799FB6">
    <w:name w:val="043B2116D03029409CD1991353799FB6"/>
  </w:style>
  <w:style w:type="paragraph" w:customStyle="1" w:styleId="135D0A5F8B1E4B48B328654806337739">
    <w:name w:val="135D0A5F8B1E4B48B328654806337739"/>
  </w:style>
  <w:style w:type="paragraph" w:customStyle="1" w:styleId="ABCD0C204E050A42ADCEBAF94D2A6D2A">
    <w:name w:val="ABCD0C204E050A42ADCEBAF94D2A6D2A"/>
  </w:style>
  <w:style w:type="paragraph" w:customStyle="1" w:styleId="628E811FC2314E4D90D6F850850458B7">
    <w:name w:val="628E811FC2314E4D90D6F850850458B7"/>
  </w:style>
  <w:style w:type="paragraph" w:customStyle="1" w:styleId="EE1D3FC14E3A7F43AF89553A70151807">
    <w:name w:val="EE1D3FC14E3A7F43AF89553A70151807"/>
  </w:style>
  <w:style w:type="paragraph" w:customStyle="1" w:styleId="6C48760C3FFFF24BA92888B891D272C3">
    <w:name w:val="6C48760C3FFFF24BA92888B891D272C3"/>
  </w:style>
  <w:style w:type="paragraph" w:customStyle="1" w:styleId="5ED674BBC55E5B4493E893DA342E5247">
    <w:name w:val="5ED674BBC55E5B4493E893DA342E5247"/>
  </w:style>
  <w:style w:type="paragraph" w:customStyle="1" w:styleId="F37F11962F799F41993AE29BCD0F1EC6">
    <w:name w:val="F37F11962F799F41993AE29BCD0F1EC6"/>
  </w:style>
  <w:style w:type="paragraph" w:customStyle="1" w:styleId="AEBE2A2AA00EE94C90A6719C40A4C0BD">
    <w:name w:val="AEBE2A2AA00EE94C90A6719C40A4C0BD"/>
    <w:rsid w:val="008F29F0"/>
  </w:style>
  <w:style w:type="paragraph" w:customStyle="1" w:styleId="FD3A4B0F6607E34E83EB33F88D7D6E72">
    <w:name w:val="FD3A4B0F6607E34E83EB33F88D7D6E72"/>
    <w:rsid w:val="008F29F0"/>
  </w:style>
  <w:style w:type="paragraph" w:customStyle="1" w:styleId="44EE3B9FBC1F5E4289B177BA626D23C1">
    <w:name w:val="44EE3B9FBC1F5E4289B177BA626D23C1"/>
    <w:rsid w:val="008F29F0"/>
  </w:style>
  <w:style w:type="paragraph" w:customStyle="1" w:styleId="475C539F0312374586C8E9325C07890E">
    <w:name w:val="475C539F0312374586C8E9325C07890E"/>
    <w:rsid w:val="008F29F0"/>
  </w:style>
  <w:style w:type="paragraph" w:customStyle="1" w:styleId="9D0633EADBAC4F4B9DA6EE0C15172331">
    <w:name w:val="9D0633EADBAC4F4B9DA6EE0C15172331"/>
    <w:rsid w:val="008F29F0"/>
  </w:style>
  <w:style w:type="paragraph" w:customStyle="1" w:styleId="691AF4A85A03AB44BB8C7FB8F620ABB1">
    <w:name w:val="691AF4A85A03AB44BB8C7FB8F620ABB1"/>
    <w:rsid w:val="008F29F0"/>
  </w:style>
  <w:style w:type="paragraph" w:customStyle="1" w:styleId="D3484373879E154DB6B73CF62FF30AB5">
    <w:name w:val="D3484373879E154DB6B73CF62FF30AB5"/>
    <w:rsid w:val="008F29F0"/>
  </w:style>
  <w:style w:type="paragraph" w:customStyle="1" w:styleId="0BAFC08631BD1A4289B411D14DB2DC26">
    <w:name w:val="0BAFC08631BD1A4289B411D14DB2DC26"/>
    <w:rsid w:val="008F29F0"/>
  </w:style>
  <w:style w:type="paragraph" w:customStyle="1" w:styleId="73C4D73E4DE6C24CBC9CEF0A0CFFC0D7">
    <w:name w:val="73C4D73E4DE6C24CBC9CEF0A0CFFC0D7"/>
    <w:rsid w:val="008F29F0"/>
  </w:style>
  <w:style w:type="paragraph" w:customStyle="1" w:styleId="0A043719D28C6F4BB2F3DDFB698E3B4E">
    <w:name w:val="0A043719D28C6F4BB2F3DDFB698E3B4E"/>
    <w:rsid w:val="008F29F0"/>
  </w:style>
  <w:style w:type="paragraph" w:customStyle="1" w:styleId="9F233D884478B3488A08256C379FEFC8">
    <w:name w:val="9F233D884478B3488A08256C379FEFC8"/>
    <w:rsid w:val="008F29F0"/>
  </w:style>
  <w:style w:type="paragraph" w:customStyle="1" w:styleId="71F527CD35F2A142BF5B597908DC93E8">
    <w:name w:val="71F527CD35F2A142BF5B597908DC93E8"/>
    <w:rsid w:val="008F29F0"/>
  </w:style>
  <w:style w:type="paragraph" w:customStyle="1" w:styleId="95CC2B518FC0904DAED05EE839C70E86">
    <w:name w:val="95CC2B518FC0904DAED05EE839C70E86"/>
    <w:rsid w:val="008F29F0"/>
  </w:style>
  <w:style w:type="paragraph" w:customStyle="1" w:styleId="6FFA1972D7207443BA1DC8BFACBD12D0">
    <w:name w:val="6FFA1972D7207443BA1DC8BFACBD12D0"/>
    <w:rsid w:val="008F29F0"/>
  </w:style>
  <w:style w:type="paragraph" w:customStyle="1" w:styleId="B08718F70F07CC4A94C0833A90CF2AB7">
    <w:name w:val="B08718F70F07CC4A94C0833A90CF2AB7"/>
    <w:rsid w:val="008F29F0"/>
  </w:style>
  <w:style w:type="paragraph" w:customStyle="1" w:styleId="E2AC7EDA844F1B498E62A283D16655DE">
    <w:name w:val="E2AC7EDA844F1B498E62A283D16655DE"/>
    <w:rsid w:val="008F29F0"/>
  </w:style>
  <w:style w:type="paragraph" w:customStyle="1" w:styleId="A7C9353F4BEB0144ABE5BD774EE7DE36">
    <w:name w:val="A7C9353F4BEB0144ABE5BD774EE7DE36"/>
    <w:rsid w:val="008F29F0"/>
  </w:style>
  <w:style w:type="paragraph" w:customStyle="1" w:styleId="FF63CA8F312B2145A479D4E7E04E6EFB">
    <w:name w:val="FF63CA8F312B2145A479D4E7E04E6EFB"/>
    <w:rsid w:val="008F29F0"/>
  </w:style>
  <w:style w:type="paragraph" w:customStyle="1" w:styleId="757509E170C74249BD731A3B753AB212">
    <w:name w:val="757509E170C74249BD731A3B753AB212"/>
    <w:rsid w:val="008F29F0"/>
  </w:style>
  <w:style w:type="paragraph" w:customStyle="1" w:styleId="7D235CBB5E854A48996B67CAB9E99252">
    <w:name w:val="7D235CBB5E854A48996B67CAB9E99252"/>
    <w:rsid w:val="008F2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1</TotalTime>
  <Pages>15</Pages>
  <Words>2202</Words>
  <Characters>12556</Characters>
  <Application>Microsoft Macintosh Word</Application>
  <DocSecurity>0</DocSecurity>
  <Lines>104</Lines>
  <Paragraphs>29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14729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Ragwel Rogers</dc:creator>
  <cp:keywords/>
  <dc:description/>
  <cp:lastModifiedBy>Ragwel Rogers</cp:lastModifiedBy>
  <cp:revision>2</cp:revision>
  <dcterms:created xsi:type="dcterms:W3CDTF">2025-06-25T07:43:00Z</dcterms:created>
  <dcterms:modified xsi:type="dcterms:W3CDTF">2025-06-25T07:43:00Z</dcterms:modified>
  <cp:category/>
</cp:coreProperties>
</file>